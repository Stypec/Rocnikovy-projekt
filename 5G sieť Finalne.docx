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24449"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2EF2474A" w14:textId="279BD941" w:rsidR="004524C4" w:rsidRPr="004524C4" w:rsidRDefault="000B6CE5"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5G sieť</w:t>
      </w:r>
    </w:p>
    <w:p w14:paraId="1FA5A027" w14:textId="3FB32EC4" w:rsidR="004524C4" w:rsidRPr="004524C4" w:rsidRDefault="000B6CE5"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ročníkový projekt</w:t>
      </w:r>
    </w:p>
    <w:p w14:paraId="2FFDC07A" w14:textId="594FEF65" w:rsidR="004524C4" w:rsidRPr="004524C4" w:rsidRDefault="000B6CE5"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Martin Miklec</w:t>
      </w:r>
    </w:p>
    <w:p w14:paraId="34CDC6A9" w14:textId="4F4D86CC"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0B6CE5">
        <w:rPr>
          <w:rFonts w:ascii="Times New Roman" w:eastAsia="Times New Roman" w:hAnsi="Times New Roman"/>
          <w:kern w:val="28"/>
          <w:sz w:val="28"/>
          <w:szCs w:val="20"/>
          <w:lang w:eastAsia="cs-CZ"/>
        </w:rPr>
        <w:t>24</w:t>
      </w:r>
    </w:p>
    <w:p w14:paraId="554B2007" w14:textId="77777777" w:rsidR="008F3A4E" w:rsidRDefault="008F3A4E" w:rsidP="000D1828">
      <w:pPr>
        <w:spacing w:before="600" w:after="0"/>
        <w:jc w:val="center"/>
        <w:rPr>
          <w:rFonts w:ascii="Times New Roman" w:hAnsi="Times New Roman"/>
          <w:bCs/>
          <w:sz w:val="28"/>
          <w:szCs w:val="32"/>
        </w:rPr>
        <w:sectPr w:rsidR="008F3A4E" w:rsidSect="00720D3D">
          <w:pgSz w:w="11906" w:h="16838" w:code="9"/>
          <w:pgMar w:top="1418" w:right="1418" w:bottom="1418" w:left="1985" w:header="851" w:footer="680" w:gutter="0"/>
          <w:cols w:space="708"/>
          <w:titlePg/>
          <w:docGrid w:linePitch="360"/>
        </w:sectPr>
      </w:pPr>
    </w:p>
    <w:p w14:paraId="3E189631" w14:textId="395426DB" w:rsidR="006B136F" w:rsidRPr="00F976B1" w:rsidRDefault="006B136F" w:rsidP="006B136F">
      <w:pPr>
        <w:pStyle w:val="NadpisKapitoly"/>
        <w:numPr>
          <w:ilvl w:val="0"/>
          <w:numId w:val="0"/>
        </w:numPr>
        <w:rPr>
          <w:color w:val="A6A6A6"/>
        </w:rPr>
      </w:pPr>
      <w:bookmarkStart w:id="0" w:name="_Toc102191181"/>
      <w:bookmarkStart w:id="1" w:name="_Toc165668422"/>
      <w:r w:rsidRPr="00F976B1">
        <w:lastRenderedPageBreak/>
        <w:t>Obsah</w:t>
      </w:r>
      <w:bookmarkEnd w:id="1"/>
    </w:p>
    <w:p w14:paraId="2B0DC640" w14:textId="0C182C3D" w:rsidR="001E1131" w:rsidRDefault="00BD2503">
      <w:pPr>
        <w:pStyle w:val="Obsah1"/>
        <w:rPr>
          <w:rFonts w:asciiTheme="minorHAnsi" w:eastAsiaTheme="minorEastAsia" w:hAnsiTheme="minorHAnsi" w:cstheme="minorBidi"/>
          <w:b w:val="0"/>
          <w:bCs w:val="0"/>
          <w:kern w:val="2"/>
          <w:szCs w:val="24"/>
          <w:lang w:eastAsia="sk-SK"/>
          <w14:ligatures w14:val="standardContextual"/>
        </w:rPr>
      </w:pPr>
      <w:r>
        <w:rPr>
          <w:caps/>
        </w:rPr>
        <w:fldChar w:fldCharType="begin"/>
      </w:r>
      <w:r w:rsidR="006B136F">
        <w:rPr>
          <w:caps/>
        </w:rPr>
        <w:instrText xml:space="preserve"> TOC \o "1-3" \z </w:instrText>
      </w:r>
      <w:r>
        <w:rPr>
          <w:caps/>
        </w:rPr>
        <w:fldChar w:fldCharType="separate"/>
      </w:r>
      <w:r w:rsidR="001E1131">
        <w:t>Obsah</w:t>
      </w:r>
      <w:r w:rsidR="001E1131">
        <w:rPr>
          <w:webHidden/>
        </w:rPr>
        <w:tab/>
      </w:r>
      <w:r w:rsidR="001E1131">
        <w:rPr>
          <w:webHidden/>
        </w:rPr>
        <w:fldChar w:fldCharType="begin"/>
      </w:r>
      <w:r w:rsidR="001E1131">
        <w:rPr>
          <w:webHidden/>
        </w:rPr>
        <w:instrText xml:space="preserve"> PAGEREF _Toc165668422 \h </w:instrText>
      </w:r>
      <w:r w:rsidR="001E1131">
        <w:rPr>
          <w:webHidden/>
        </w:rPr>
      </w:r>
      <w:r w:rsidR="001E1131">
        <w:rPr>
          <w:webHidden/>
        </w:rPr>
        <w:fldChar w:fldCharType="separate"/>
      </w:r>
      <w:r w:rsidR="001E1131">
        <w:rPr>
          <w:webHidden/>
        </w:rPr>
        <w:t>2</w:t>
      </w:r>
      <w:r w:rsidR="001E1131">
        <w:rPr>
          <w:webHidden/>
        </w:rPr>
        <w:fldChar w:fldCharType="end"/>
      </w:r>
    </w:p>
    <w:p w14:paraId="4A7B501A" w14:textId="45B4F9D6" w:rsidR="001E1131" w:rsidRDefault="001E1131">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_Toc165668423 \h </w:instrText>
      </w:r>
      <w:r>
        <w:rPr>
          <w:webHidden/>
        </w:rPr>
      </w:r>
      <w:r>
        <w:rPr>
          <w:webHidden/>
        </w:rPr>
        <w:fldChar w:fldCharType="separate"/>
      </w:r>
      <w:r>
        <w:rPr>
          <w:webHidden/>
        </w:rPr>
        <w:t>3</w:t>
      </w:r>
      <w:r>
        <w:rPr>
          <w:webHidden/>
        </w:rPr>
        <w:fldChar w:fldCharType="end"/>
      </w:r>
    </w:p>
    <w:p w14:paraId="77BCE0E4" w14:textId="057984A8" w:rsidR="001E1131" w:rsidRDefault="001E1131">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Teoretická časť</w:t>
      </w:r>
      <w:r>
        <w:rPr>
          <w:webHidden/>
        </w:rPr>
        <w:tab/>
      </w:r>
      <w:r>
        <w:rPr>
          <w:webHidden/>
        </w:rPr>
        <w:fldChar w:fldCharType="begin"/>
      </w:r>
      <w:r>
        <w:rPr>
          <w:webHidden/>
        </w:rPr>
        <w:instrText xml:space="preserve"> PAGEREF _Toc165668424 \h </w:instrText>
      </w:r>
      <w:r>
        <w:rPr>
          <w:webHidden/>
        </w:rPr>
      </w:r>
      <w:r>
        <w:rPr>
          <w:webHidden/>
        </w:rPr>
        <w:fldChar w:fldCharType="separate"/>
      </w:r>
      <w:r>
        <w:rPr>
          <w:webHidden/>
        </w:rPr>
        <w:t>4</w:t>
      </w:r>
      <w:r>
        <w:rPr>
          <w:webHidden/>
        </w:rPr>
        <w:fldChar w:fldCharType="end"/>
      </w:r>
    </w:p>
    <w:p w14:paraId="240C76CD" w14:textId="7CE87CE0" w:rsidR="001E1131" w:rsidRDefault="001E1131">
      <w:pPr>
        <w:pStyle w:val="Obsah2"/>
        <w:rPr>
          <w:rFonts w:asciiTheme="minorHAnsi" w:eastAsiaTheme="minorEastAsia" w:hAnsiTheme="minorHAnsi" w:cstheme="minorBidi"/>
          <w:kern w:val="2"/>
          <w:szCs w:val="24"/>
          <w:lang w:eastAsia="sk-SK"/>
          <w14:ligatures w14:val="standardContextual"/>
        </w:rPr>
      </w:pPr>
      <w:r>
        <w:t>1.1</w:t>
      </w:r>
      <w:r>
        <w:rPr>
          <w:rFonts w:asciiTheme="minorHAnsi" w:eastAsiaTheme="minorEastAsia" w:hAnsiTheme="minorHAnsi" w:cstheme="minorBidi"/>
          <w:kern w:val="2"/>
          <w:szCs w:val="24"/>
          <w:lang w:eastAsia="sk-SK"/>
          <w14:ligatures w14:val="standardContextual"/>
        </w:rPr>
        <w:tab/>
      </w:r>
      <w:r>
        <w:t>Fungovanie 5G sieti</w:t>
      </w:r>
      <w:r>
        <w:rPr>
          <w:webHidden/>
        </w:rPr>
        <w:tab/>
      </w:r>
      <w:r>
        <w:rPr>
          <w:webHidden/>
        </w:rPr>
        <w:fldChar w:fldCharType="begin"/>
      </w:r>
      <w:r>
        <w:rPr>
          <w:webHidden/>
        </w:rPr>
        <w:instrText xml:space="preserve"> PAGEREF _Toc165668425 \h </w:instrText>
      </w:r>
      <w:r>
        <w:rPr>
          <w:webHidden/>
        </w:rPr>
      </w:r>
      <w:r>
        <w:rPr>
          <w:webHidden/>
        </w:rPr>
        <w:fldChar w:fldCharType="separate"/>
      </w:r>
      <w:r>
        <w:rPr>
          <w:webHidden/>
        </w:rPr>
        <w:t>5</w:t>
      </w:r>
      <w:r>
        <w:rPr>
          <w:webHidden/>
        </w:rPr>
        <w:fldChar w:fldCharType="end"/>
      </w:r>
    </w:p>
    <w:p w14:paraId="0D366693" w14:textId="1464C0CD" w:rsidR="001E1131" w:rsidRDefault="001E1131">
      <w:pPr>
        <w:pStyle w:val="Obsah2"/>
        <w:rPr>
          <w:rFonts w:asciiTheme="minorHAnsi" w:eastAsiaTheme="minorEastAsia" w:hAnsiTheme="minorHAnsi" w:cstheme="minorBidi"/>
          <w:kern w:val="2"/>
          <w:szCs w:val="24"/>
          <w:lang w:eastAsia="sk-SK"/>
          <w14:ligatures w14:val="standardContextual"/>
        </w:rPr>
      </w:pPr>
      <w:r>
        <w:t>1.2</w:t>
      </w:r>
      <w:r>
        <w:rPr>
          <w:rFonts w:asciiTheme="minorHAnsi" w:eastAsiaTheme="minorEastAsia" w:hAnsiTheme="minorHAnsi" w:cstheme="minorBidi"/>
          <w:kern w:val="2"/>
          <w:szCs w:val="24"/>
          <w:lang w:eastAsia="sk-SK"/>
          <w14:ligatures w14:val="standardContextual"/>
        </w:rPr>
        <w:tab/>
      </w:r>
      <w:r>
        <w:t>Predošlé siete oproti 5G</w:t>
      </w:r>
      <w:r>
        <w:rPr>
          <w:webHidden/>
        </w:rPr>
        <w:tab/>
      </w:r>
      <w:r>
        <w:rPr>
          <w:webHidden/>
        </w:rPr>
        <w:fldChar w:fldCharType="begin"/>
      </w:r>
      <w:r>
        <w:rPr>
          <w:webHidden/>
        </w:rPr>
        <w:instrText xml:space="preserve"> PAGEREF _Toc165668426 \h </w:instrText>
      </w:r>
      <w:r>
        <w:rPr>
          <w:webHidden/>
        </w:rPr>
      </w:r>
      <w:r>
        <w:rPr>
          <w:webHidden/>
        </w:rPr>
        <w:fldChar w:fldCharType="separate"/>
      </w:r>
      <w:r>
        <w:rPr>
          <w:webHidden/>
        </w:rPr>
        <w:t>6</w:t>
      </w:r>
      <w:r>
        <w:rPr>
          <w:webHidden/>
        </w:rPr>
        <w:fldChar w:fldCharType="end"/>
      </w:r>
    </w:p>
    <w:p w14:paraId="7B09CF8B" w14:textId="566E19BD" w:rsidR="001E1131" w:rsidRDefault="001E1131">
      <w:pPr>
        <w:pStyle w:val="Obsah2"/>
        <w:rPr>
          <w:rFonts w:asciiTheme="minorHAnsi" w:eastAsiaTheme="minorEastAsia" w:hAnsiTheme="minorHAnsi" w:cstheme="minorBidi"/>
          <w:kern w:val="2"/>
          <w:szCs w:val="24"/>
          <w:lang w:eastAsia="sk-SK"/>
          <w14:ligatures w14:val="standardContextual"/>
        </w:rPr>
      </w:pPr>
      <w:r>
        <w:t>1.3</w:t>
      </w:r>
      <w:r>
        <w:rPr>
          <w:rFonts w:asciiTheme="minorHAnsi" w:eastAsiaTheme="minorEastAsia" w:hAnsiTheme="minorHAnsi" w:cstheme="minorBidi"/>
          <w:kern w:val="2"/>
          <w:szCs w:val="24"/>
          <w:lang w:eastAsia="sk-SK"/>
          <w14:ligatures w14:val="standardContextual"/>
        </w:rPr>
        <w:tab/>
      </w:r>
      <w:r>
        <w:t>5G a IoT</w:t>
      </w:r>
      <w:r>
        <w:rPr>
          <w:webHidden/>
        </w:rPr>
        <w:tab/>
      </w:r>
      <w:r>
        <w:rPr>
          <w:webHidden/>
        </w:rPr>
        <w:fldChar w:fldCharType="begin"/>
      </w:r>
      <w:r>
        <w:rPr>
          <w:webHidden/>
        </w:rPr>
        <w:instrText xml:space="preserve"> PAGEREF _Toc165668427 \h </w:instrText>
      </w:r>
      <w:r>
        <w:rPr>
          <w:webHidden/>
        </w:rPr>
      </w:r>
      <w:r>
        <w:rPr>
          <w:webHidden/>
        </w:rPr>
        <w:fldChar w:fldCharType="separate"/>
      </w:r>
      <w:r>
        <w:rPr>
          <w:webHidden/>
        </w:rPr>
        <w:t>9</w:t>
      </w:r>
      <w:r>
        <w:rPr>
          <w:webHidden/>
        </w:rPr>
        <w:fldChar w:fldCharType="end"/>
      </w:r>
    </w:p>
    <w:p w14:paraId="426C05E6" w14:textId="0B5DB114" w:rsidR="001E1131" w:rsidRDefault="001E1131">
      <w:pPr>
        <w:pStyle w:val="Obsah2"/>
        <w:rPr>
          <w:rFonts w:asciiTheme="minorHAnsi" w:eastAsiaTheme="minorEastAsia" w:hAnsiTheme="minorHAnsi" w:cstheme="minorBidi"/>
          <w:kern w:val="2"/>
          <w:szCs w:val="24"/>
          <w:lang w:eastAsia="sk-SK"/>
          <w14:ligatures w14:val="standardContextual"/>
        </w:rPr>
      </w:pPr>
      <w:r>
        <w:t>1.4</w:t>
      </w:r>
      <w:r>
        <w:rPr>
          <w:rFonts w:asciiTheme="minorHAnsi" w:eastAsiaTheme="minorEastAsia" w:hAnsiTheme="minorHAnsi" w:cstheme="minorBidi"/>
          <w:kern w:val="2"/>
          <w:szCs w:val="24"/>
          <w:lang w:eastAsia="sk-SK"/>
          <w14:ligatures w14:val="standardContextual"/>
        </w:rPr>
        <w:tab/>
      </w:r>
      <w:r>
        <w:t>Bezpečnosť 5G</w:t>
      </w:r>
      <w:r>
        <w:rPr>
          <w:webHidden/>
        </w:rPr>
        <w:tab/>
      </w:r>
      <w:r>
        <w:rPr>
          <w:webHidden/>
        </w:rPr>
        <w:fldChar w:fldCharType="begin"/>
      </w:r>
      <w:r>
        <w:rPr>
          <w:webHidden/>
        </w:rPr>
        <w:instrText xml:space="preserve"> PAGEREF _Toc165668428 \h </w:instrText>
      </w:r>
      <w:r>
        <w:rPr>
          <w:webHidden/>
        </w:rPr>
      </w:r>
      <w:r>
        <w:rPr>
          <w:webHidden/>
        </w:rPr>
        <w:fldChar w:fldCharType="separate"/>
      </w:r>
      <w:r>
        <w:rPr>
          <w:webHidden/>
        </w:rPr>
        <w:t>10</w:t>
      </w:r>
      <w:r>
        <w:rPr>
          <w:webHidden/>
        </w:rPr>
        <w:fldChar w:fldCharType="end"/>
      </w:r>
    </w:p>
    <w:p w14:paraId="452B32E1" w14:textId="370B5B87" w:rsidR="001E1131" w:rsidRDefault="001E1131">
      <w:pPr>
        <w:pStyle w:val="Obsah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Produkt</w:t>
      </w:r>
      <w:r>
        <w:rPr>
          <w:webHidden/>
        </w:rPr>
        <w:tab/>
      </w:r>
      <w:r>
        <w:rPr>
          <w:webHidden/>
        </w:rPr>
        <w:fldChar w:fldCharType="begin"/>
      </w:r>
      <w:r>
        <w:rPr>
          <w:webHidden/>
        </w:rPr>
        <w:instrText xml:space="preserve"> PAGEREF _Toc165668429 \h </w:instrText>
      </w:r>
      <w:r>
        <w:rPr>
          <w:webHidden/>
        </w:rPr>
      </w:r>
      <w:r>
        <w:rPr>
          <w:webHidden/>
        </w:rPr>
        <w:fldChar w:fldCharType="separate"/>
      </w:r>
      <w:r>
        <w:rPr>
          <w:webHidden/>
        </w:rPr>
        <w:t>12</w:t>
      </w:r>
      <w:r>
        <w:rPr>
          <w:webHidden/>
        </w:rPr>
        <w:fldChar w:fldCharType="end"/>
      </w:r>
    </w:p>
    <w:p w14:paraId="254BB1EA" w14:textId="7541C681" w:rsidR="001E1131" w:rsidRDefault="001E1131">
      <w:pPr>
        <w:pStyle w:val="Obsah2"/>
        <w:rPr>
          <w:rFonts w:asciiTheme="minorHAnsi" w:eastAsiaTheme="minorEastAsia" w:hAnsiTheme="minorHAnsi" w:cstheme="minorBidi"/>
          <w:kern w:val="2"/>
          <w:szCs w:val="24"/>
          <w:lang w:eastAsia="sk-SK"/>
          <w14:ligatures w14:val="standardContextual"/>
        </w:rPr>
      </w:pPr>
      <w:r>
        <w:t>2.1</w:t>
      </w:r>
      <w:r>
        <w:rPr>
          <w:rFonts w:asciiTheme="minorHAnsi" w:eastAsiaTheme="minorEastAsia" w:hAnsiTheme="minorHAnsi" w:cstheme="minorBidi"/>
          <w:kern w:val="2"/>
          <w:szCs w:val="24"/>
          <w:lang w:eastAsia="sk-SK"/>
          <w14:ligatures w14:val="standardContextual"/>
        </w:rPr>
        <w:tab/>
      </w:r>
      <w:r>
        <w:t>Cieľová skupina</w:t>
      </w:r>
      <w:r>
        <w:rPr>
          <w:webHidden/>
        </w:rPr>
        <w:tab/>
      </w:r>
      <w:r>
        <w:rPr>
          <w:webHidden/>
        </w:rPr>
        <w:fldChar w:fldCharType="begin"/>
      </w:r>
      <w:r>
        <w:rPr>
          <w:webHidden/>
        </w:rPr>
        <w:instrText xml:space="preserve"> PAGEREF _Toc165668430 \h </w:instrText>
      </w:r>
      <w:r>
        <w:rPr>
          <w:webHidden/>
        </w:rPr>
      </w:r>
      <w:r>
        <w:rPr>
          <w:webHidden/>
        </w:rPr>
        <w:fldChar w:fldCharType="separate"/>
      </w:r>
      <w:r>
        <w:rPr>
          <w:webHidden/>
        </w:rPr>
        <w:t>12</w:t>
      </w:r>
      <w:r>
        <w:rPr>
          <w:webHidden/>
        </w:rPr>
        <w:fldChar w:fldCharType="end"/>
      </w:r>
    </w:p>
    <w:p w14:paraId="63F51F1E" w14:textId="2C8DA531" w:rsidR="001E1131" w:rsidRDefault="001E1131">
      <w:pPr>
        <w:pStyle w:val="Obsah2"/>
        <w:rPr>
          <w:rFonts w:asciiTheme="minorHAnsi" w:eastAsiaTheme="minorEastAsia" w:hAnsiTheme="minorHAnsi" w:cstheme="minorBidi"/>
          <w:kern w:val="2"/>
          <w:szCs w:val="24"/>
          <w:lang w:eastAsia="sk-SK"/>
          <w14:ligatures w14:val="standardContextual"/>
        </w:rPr>
      </w:pPr>
      <w:r>
        <w:t>2.2</w:t>
      </w:r>
      <w:r>
        <w:rPr>
          <w:rFonts w:asciiTheme="minorHAnsi" w:eastAsiaTheme="minorEastAsia" w:hAnsiTheme="minorHAnsi" w:cstheme="minorBidi"/>
          <w:kern w:val="2"/>
          <w:szCs w:val="24"/>
          <w:lang w:eastAsia="sk-SK"/>
          <w14:ligatures w14:val="standardContextual"/>
        </w:rPr>
        <w:tab/>
      </w:r>
      <w:r>
        <w:t>Prezentácia</w:t>
      </w:r>
      <w:r>
        <w:rPr>
          <w:webHidden/>
        </w:rPr>
        <w:tab/>
      </w:r>
      <w:r>
        <w:rPr>
          <w:webHidden/>
        </w:rPr>
        <w:fldChar w:fldCharType="begin"/>
      </w:r>
      <w:r>
        <w:rPr>
          <w:webHidden/>
        </w:rPr>
        <w:instrText xml:space="preserve"> PAGEREF _Toc165668431 \h </w:instrText>
      </w:r>
      <w:r>
        <w:rPr>
          <w:webHidden/>
        </w:rPr>
      </w:r>
      <w:r>
        <w:rPr>
          <w:webHidden/>
        </w:rPr>
        <w:fldChar w:fldCharType="separate"/>
      </w:r>
      <w:r>
        <w:rPr>
          <w:webHidden/>
        </w:rPr>
        <w:t>13</w:t>
      </w:r>
      <w:r>
        <w:rPr>
          <w:webHidden/>
        </w:rPr>
        <w:fldChar w:fldCharType="end"/>
      </w:r>
    </w:p>
    <w:p w14:paraId="4DB7BC2E" w14:textId="02E0D4DE" w:rsidR="001E1131" w:rsidRDefault="001E1131">
      <w:pPr>
        <w:pStyle w:val="Obsah1"/>
        <w:rPr>
          <w:rFonts w:asciiTheme="minorHAnsi" w:eastAsiaTheme="minorEastAsia" w:hAnsiTheme="minorHAnsi" w:cstheme="minorBidi"/>
          <w:b w:val="0"/>
          <w:bCs w:val="0"/>
          <w:kern w:val="2"/>
          <w:szCs w:val="24"/>
          <w:lang w:eastAsia="sk-SK"/>
          <w14:ligatures w14:val="standardContextual"/>
        </w:rPr>
      </w:pPr>
      <w:r>
        <w:t>3</w:t>
      </w:r>
      <w:r>
        <w:rPr>
          <w:rFonts w:asciiTheme="minorHAnsi" w:eastAsiaTheme="minorEastAsia" w:hAnsiTheme="minorHAnsi" w:cstheme="minorBidi"/>
          <w:b w:val="0"/>
          <w:bCs w:val="0"/>
          <w:kern w:val="2"/>
          <w:szCs w:val="24"/>
          <w:lang w:eastAsia="sk-SK"/>
          <w14:ligatures w14:val="standardContextual"/>
        </w:rPr>
        <w:tab/>
      </w:r>
      <w:r>
        <w:t>Záver</w:t>
      </w:r>
      <w:r>
        <w:rPr>
          <w:webHidden/>
        </w:rPr>
        <w:tab/>
      </w:r>
      <w:r>
        <w:rPr>
          <w:webHidden/>
        </w:rPr>
        <w:fldChar w:fldCharType="begin"/>
      </w:r>
      <w:r>
        <w:rPr>
          <w:webHidden/>
        </w:rPr>
        <w:instrText xml:space="preserve"> PAGEREF _Toc165668432 \h </w:instrText>
      </w:r>
      <w:r>
        <w:rPr>
          <w:webHidden/>
        </w:rPr>
      </w:r>
      <w:r>
        <w:rPr>
          <w:webHidden/>
        </w:rPr>
        <w:fldChar w:fldCharType="separate"/>
      </w:r>
      <w:r>
        <w:rPr>
          <w:webHidden/>
        </w:rPr>
        <w:t>16</w:t>
      </w:r>
      <w:r>
        <w:rPr>
          <w:webHidden/>
        </w:rPr>
        <w:fldChar w:fldCharType="end"/>
      </w:r>
    </w:p>
    <w:p w14:paraId="1CBB1B56" w14:textId="62687A1F" w:rsidR="001E1131" w:rsidRDefault="001E1131">
      <w:pPr>
        <w:pStyle w:val="Obsah1"/>
        <w:rPr>
          <w:rFonts w:asciiTheme="minorHAnsi" w:eastAsiaTheme="minorEastAsia" w:hAnsiTheme="minorHAnsi" w:cstheme="minorBidi"/>
          <w:b w:val="0"/>
          <w:bCs w:val="0"/>
          <w:kern w:val="2"/>
          <w:szCs w:val="24"/>
          <w:lang w:eastAsia="sk-SK"/>
          <w14:ligatures w14:val="standardContextual"/>
        </w:rPr>
      </w:pPr>
      <w:r>
        <w:t>Zoznam použitej literatúry</w:t>
      </w:r>
      <w:r>
        <w:rPr>
          <w:webHidden/>
        </w:rPr>
        <w:tab/>
      </w:r>
      <w:r>
        <w:rPr>
          <w:webHidden/>
        </w:rPr>
        <w:fldChar w:fldCharType="begin"/>
      </w:r>
      <w:r>
        <w:rPr>
          <w:webHidden/>
        </w:rPr>
        <w:instrText xml:space="preserve"> PAGEREF _Toc165668433 \h </w:instrText>
      </w:r>
      <w:r>
        <w:rPr>
          <w:webHidden/>
        </w:rPr>
      </w:r>
      <w:r>
        <w:rPr>
          <w:webHidden/>
        </w:rPr>
        <w:fldChar w:fldCharType="separate"/>
      </w:r>
      <w:r>
        <w:rPr>
          <w:webHidden/>
        </w:rPr>
        <w:t>17</w:t>
      </w:r>
      <w:r>
        <w:rPr>
          <w:webHidden/>
        </w:rPr>
        <w:fldChar w:fldCharType="end"/>
      </w:r>
    </w:p>
    <w:p w14:paraId="7ED57301" w14:textId="511477ED" w:rsidR="006B136F" w:rsidRDefault="00BD2503" w:rsidP="006B136F">
      <w:pPr>
        <w:spacing w:before="960" w:after="240"/>
        <w:rPr>
          <w:caps/>
        </w:rPr>
      </w:pPr>
      <w:r>
        <w:rPr>
          <w:caps/>
        </w:rPr>
        <w:fldChar w:fldCharType="end"/>
      </w:r>
    </w:p>
    <w:p w14:paraId="5DA9E04D" w14:textId="77777777" w:rsidR="00F976B1" w:rsidRDefault="00F976B1" w:rsidP="00FD275C">
      <w:pPr>
        <w:sectPr w:rsidR="00F976B1" w:rsidSect="00720D3D">
          <w:footerReference w:type="default" r:id="rId8"/>
          <w:pgSz w:w="11906" w:h="16838" w:code="9"/>
          <w:pgMar w:top="1418" w:right="1418" w:bottom="1418" w:left="1985" w:header="851" w:footer="680" w:gutter="0"/>
          <w:cols w:space="708"/>
          <w:titlePg/>
          <w:docGrid w:linePitch="360"/>
        </w:sectPr>
      </w:pPr>
    </w:p>
    <w:p w14:paraId="7AA8512B" w14:textId="57280B2C" w:rsidR="00D7758C" w:rsidRPr="000B6CE5" w:rsidRDefault="00D7758C" w:rsidP="000B6CE5">
      <w:pPr>
        <w:pStyle w:val="NadpisKapitoly"/>
        <w:numPr>
          <w:ilvl w:val="0"/>
          <w:numId w:val="0"/>
        </w:numPr>
        <w:rPr>
          <w:color w:val="A6A6A6"/>
        </w:rPr>
      </w:pPr>
      <w:bookmarkStart w:id="2" w:name="_Toc165668423"/>
      <w:bookmarkEnd w:id="0"/>
      <w:r>
        <w:lastRenderedPageBreak/>
        <w:t>Anotácia</w:t>
      </w:r>
      <w:bookmarkEnd w:id="2"/>
    </w:p>
    <w:p w14:paraId="632E2820" w14:textId="604B3145" w:rsidR="00D7758C" w:rsidRDefault="000C71BD" w:rsidP="00FD3D3F">
      <w:pPr>
        <w:pStyle w:val="NormalnytextDP"/>
      </w:pPr>
      <w:r w:rsidRPr="000C71BD">
        <w:t xml:space="preserve">5G technológia </w:t>
      </w:r>
      <w:r>
        <w:t xml:space="preserve">sa stáva </w:t>
      </w:r>
      <w:r w:rsidR="00DC02BC">
        <w:t>vrelou témou pre široký okruh ľudí</w:t>
      </w:r>
      <w:r w:rsidRPr="000C71BD">
        <w:t>, a preto sa zameriam na jej technické schopnosti, vplyv na ľudí a vývoj nových aplikácií. Projekt bude zameraný na analýzu, ako aj na porovnanie s predchádzajúcimi generáciami. Projekt bude zahŕňať učebný materiál o rôznych aspektoch témy 5G, ako sú napríklad výhody a nevýhody 5G. Cieľom projektu je poskytnúť komplexný prehľad týkajúci sa technológie 5G a jej dôležitosti z hľadiska moderného pripojenia, inovácií a posunu vpred. Ukážky bude záverom zhodnotenie výziev v oblasti 5G technológie a jej vplyvu na rôzne nové možnosti v živote.</w:t>
      </w:r>
    </w:p>
    <w:p w14:paraId="7CC6448A" w14:textId="77777777" w:rsidR="00D7758C" w:rsidRDefault="00D7758C" w:rsidP="00FD3D3F">
      <w:pPr>
        <w:pStyle w:val="NormalnytextDP"/>
      </w:pPr>
    </w:p>
    <w:p w14:paraId="5D405812" w14:textId="77777777" w:rsidR="00D7758C" w:rsidRDefault="00D7758C" w:rsidP="00FD3D3F">
      <w:pPr>
        <w:pStyle w:val="NormalnytextDP"/>
      </w:pPr>
    </w:p>
    <w:p w14:paraId="79207DCD" w14:textId="77777777" w:rsidR="000B6CE5" w:rsidRDefault="000B6CE5" w:rsidP="00FD3D3F">
      <w:pPr>
        <w:pStyle w:val="NormalnytextDP"/>
      </w:pPr>
    </w:p>
    <w:p w14:paraId="4E357D6C" w14:textId="77777777" w:rsidR="000B6CE5" w:rsidRDefault="000B6CE5" w:rsidP="00FD3D3F">
      <w:pPr>
        <w:pStyle w:val="NormalnytextDP"/>
      </w:pPr>
    </w:p>
    <w:p w14:paraId="087F80C9" w14:textId="77777777"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686429DD" w14:textId="5E07079E" w:rsidR="00DC02BC" w:rsidRDefault="000B6CE5" w:rsidP="00DC02BC">
      <w:pPr>
        <w:pStyle w:val="NormalnytextDP"/>
      </w:pPr>
      <w:bookmarkStart w:id="3" w:name="_Hlk165562393"/>
      <w:r>
        <w:t>5</w:t>
      </w:r>
      <w:bookmarkEnd w:id="3"/>
      <w:r w:rsidR="00DC02BC">
        <w:t xml:space="preserve">G </w:t>
      </w:r>
      <w:proofErr w:type="spellStart"/>
      <w:r w:rsidR="00DC02BC">
        <w:t>technology</w:t>
      </w:r>
      <w:proofErr w:type="spellEnd"/>
      <w:r w:rsidR="00DC02BC">
        <w:t xml:space="preserve"> </w:t>
      </w:r>
      <w:proofErr w:type="spellStart"/>
      <w:r w:rsidR="00DC02BC">
        <w:t>is</w:t>
      </w:r>
      <w:proofErr w:type="spellEnd"/>
      <w:r w:rsidR="00DC02BC">
        <w:t xml:space="preserve"> </w:t>
      </w:r>
      <w:proofErr w:type="spellStart"/>
      <w:r w:rsidR="00DC02BC">
        <w:t>becoming</w:t>
      </w:r>
      <w:proofErr w:type="spellEnd"/>
      <w:r w:rsidR="00DC02BC">
        <w:t xml:space="preserve"> a hot </w:t>
      </w:r>
      <w:proofErr w:type="spellStart"/>
      <w:r w:rsidR="00DC02BC">
        <w:t>topic</w:t>
      </w:r>
      <w:proofErr w:type="spellEnd"/>
      <w:r w:rsidR="00DC02BC">
        <w:t xml:space="preserve"> </w:t>
      </w:r>
      <w:proofErr w:type="spellStart"/>
      <w:r w:rsidR="00DC02BC">
        <w:t>for</w:t>
      </w:r>
      <w:proofErr w:type="spellEnd"/>
      <w:r w:rsidR="00DC02BC">
        <w:t xml:space="preserve"> a </w:t>
      </w:r>
      <w:proofErr w:type="spellStart"/>
      <w:r w:rsidR="00DC02BC">
        <w:t>wide</w:t>
      </w:r>
      <w:proofErr w:type="spellEnd"/>
      <w:r w:rsidR="00DC02BC">
        <w:t xml:space="preserve"> </w:t>
      </w:r>
      <w:proofErr w:type="spellStart"/>
      <w:r w:rsidR="00DC02BC">
        <w:t>range</w:t>
      </w:r>
      <w:proofErr w:type="spellEnd"/>
      <w:r w:rsidR="00DC02BC">
        <w:t xml:space="preserve"> of </w:t>
      </w:r>
      <w:proofErr w:type="spellStart"/>
      <w:r w:rsidR="00DC02BC">
        <w:t>people</w:t>
      </w:r>
      <w:proofErr w:type="spellEnd"/>
      <w:r w:rsidR="00DC02BC">
        <w:t xml:space="preserve">, so I </w:t>
      </w:r>
      <w:proofErr w:type="spellStart"/>
      <w:r w:rsidR="00DC02BC">
        <w:t>will</w:t>
      </w:r>
      <w:proofErr w:type="spellEnd"/>
      <w:r w:rsidR="00DC02BC">
        <w:t xml:space="preserve"> </w:t>
      </w:r>
      <w:proofErr w:type="spellStart"/>
      <w:r w:rsidR="00DC02BC">
        <w:t>focus</w:t>
      </w:r>
      <w:proofErr w:type="spellEnd"/>
      <w:r w:rsidR="00DC02BC">
        <w:t xml:space="preserve"> on </w:t>
      </w:r>
      <w:proofErr w:type="spellStart"/>
      <w:r w:rsidR="00DC02BC">
        <w:t>its</w:t>
      </w:r>
      <w:proofErr w:type="spellEnd"/>
      <w:r w:rsidR="00DC02BC">
        <w:t xml:space="preserve"> </w:t>
      </w:r>
      <w:proofErr w:type="spellStart"/>
      <w:r w:rsidR="00DC02BC">
        <w:t>technical</w:t>
      </w:r>
      <w:proofErr w:type="spellEnd"/>
      <w:r w:rsidR="00DC02BC">
        <w:t xml:space="preserve"> </w:t>
      </w:r>
      <w:proofErr w:type="spellStart"/>
      <w:r w:rsidR="00DC02BC">
        <w:t>capabilities</w:t>
      </w:r>
      <w:proofErr w:type="spellEnd"/>
      <w:r w:rsidR="00DC02BC">
        <w:t xml:space="preserve">, </w:t>
      </w:r>
      <w:proofErr w:type="spellStart"/>
      <w:r w:rsidR="00DC02BC">
        <w:t>impact</w:t>
      </w:r>
      <w:proofErr w:type="spellEnd"/>
      <w:r w:rsidR="00DC02BC">
        <w:t xml:space="preserve"> on </w:t>
      </w:r>
      <w:proofErr w:type="spellStart"/>
      <w:r w:rsidR="00DC02BC">
        <w:t>people</w:t>
      </w:r>
      <w:proofErr w:type="spellEnd"/>
      <w:r w:rsidR="00DC02BC">
        <w:t xml:space="preserve"> and </w:t>
      </w:r>
      <w:proofErr w:type="spellStart"/>
      <w:r w:rsidR="00DC02BC">
        <w:t>the</w:t>
      </w:r>
      <w:proofErr w:type="spellEnd"/>
      <w:r w:rsidR="00DC02BC">
        <w:t xml:space="preserve"> </w:t>
      </w:r>
      <w:proofErr w:type="spellStart"/>
      <w:r w:rsidR="00DC02BC">
        <w:t>development</w:t>
      </w:r>
      <w:proofErr w:type="spellEnd"/>
      <w:r w:rsidR="00DC02BC">
        <w:t xml:space="preserve"> of new </w:t>
      </w:r>
      <w:proofErr w:type="spellStart"/>
      <w:r w:rsidR="00DC02BC">
        <w:t>applications</w:t>
      </w:r>
      <w:proofErr w:type="spellEnd"/>
      <w:r w:rsidR="00DC02BC">
        <w:t xml:space="preserve">. </w:t>
      </w:r>
      <w:proofErr w:type="spellStart"/>
      <w:r w:rsidR="00DC02BC">
        <w:t>The</w:t>
      </w:r>
      <w:proofErr w:type="spellEnd"/>
      <w:r w:rsidR="00DC02BC">
        <w:t xml:space="preserve"> </w:t>
      </w:r>
      <w:proofErr w:type="spellStart"/>
      <w:r w:rsidR="00DC02BC">
        <w:t>project</w:t>
      </w:r>
      <w:proofErr w:type="spellEnd"/>
      <w:r w:rsidR="00DC02BC">
        <w:t xml:space="preserve"> </w:t>
      </w:r>
      <w:proofErr w:type="spellStart"/>
      <w:r w:rsidR="00DC02BC">
        <w:t>will</w:t>
      </w:r>
      <w:proofErr w:type="spellEnd"/>
      <w:r w:rsidR="00DC02BC">
        <w:t xml:space="preserve"> </w:t>
      </w:r>
      <w:proofErr w:type="spellStart"/>
      <w:r w:rsidR="00DC02BC">
        <w:t>focus</w:t>
      </w:r>
      <w:proofErr w:type="spellEnd"/>
      <w:r w:rsidR="00DC02BC">
        <w:t xml:space="preserve"> on </w:t>
      </w:r>
      <w:proofErr w:type="spellStart"/>
      <w:r w:rsidR="00DC02BC">
        <w:t>analysis</w:t>
      </w:r>
      <w:proofErr w:type="spellEnd"/>
      <w:r w:rsidR="00DC02BC">
        <w:t xml:space="preserve"> as </w:t>
      </w:r>
      <w:proofErr w:type="spellStart"/>
      <w:r w:rsidR="00DC02BC">
        <w:t>well</w:t>
      </w:r>
      <w:proofErr w:type="spellEnd"/>
      <w:r w:rsidR="00DC02BC">
        <w:t xml:space="preserve"> as </w:t>
      </w:r>
      <w:proofErr w:type="spellStart"/>
      <w:r w:rsidR="00DC02BC">
        <w:t>comparison</w:t>
      </w:r>
      <w:proofErr w:type="spellEnd"/>
      <w:r w:rsidR="00DC02BC">
        <w:t xml:space="preserve"> </w:t>
      </w:r>
      <w:proofErr w:type="spellStart"/>
      <w:r w:rsidR="00DC02BC">
        <w:t>with</w:t>
      </w:r>
      <w:proofErr w:type="spellEnd"/>
      <w:r w:rsidR="00DC02BC">
        <w:t xml:space="preserve"> </w:t>
      </w:r>
      <w:proofErr w:type="spellStart"/>
      <w:r w:rsidR="00DC02BC">
        <w:t>previous</w:t>
      </w:r>
      <w:proofErr w:type="spellEnd"/>
      <w:r w:rsidR="00DC02BC">
        <w:t xml:space="preserve"> </w:t>
      </w:r>
      <w:proofErr w:type="spellStart"/>
      <w:r w:rsidR="00DC02BC">
        <w:t>generations</w:t>
      </w:r>
      <w:proofErr w:type="spellEnd"/>
      <w:r w:rsidR="00DC02BC">
        <w:t xml:space="preserve">. </w:t>
      </w:r>
      <w:proofErr w:type="spellStart"/>
      <w:r w:rsidR="00DC02BC">
        <w:t>The</w:t>
      </w:r>
      <w:proofErr w:type="spellEnd"/>
      <w:r w:rsidR="00DC02BC">
        <w:t xml:space="preserve"> </w:t>
      </w:r>
      <w:proofErr w:type="spellStart"/>
      <w:r w:rsidR="00DC02BC">
        <w:t>project</w:t>
      </w:r>
      <w:proofErr w:type="spellEnd"/>
      <w:r w:rsidR="00DC02BC">
        <w:t xml:space="preserve"> </w:t>
      </w:r>
      <w:proofErr w:type="spellStart"/>
      <w:r w:rsidR="00DC02BC">
        <w:t>will</w:t>
      </w:r>
      <w:proofErr w:type="spellEnd"/>
      <w:r w:rsidR="00DC02BC">
        <w:t xml:space="preserve"> </w:t>
      </w:r>
      <w:proofErr w:type="spellStart"/>
      <w:r w:rsidR="00DC02BC">
        <w:t>include</w:t>
      </w:r>
      <w:proofErr w:type="spellEnd"/>
      <w:r w:rsidR="00DC02BC">
        <w:t xml:space="preserve"> </w:t>
      </w:r>
      <w:proofErr w:type="spellStart"/>
      <w:r w:rsidR="00DC02BC">
        <w:t>teaching</w:t>
      </w:r>
      <w:proofErr w:type="spellEnd"/>
      <w:r w:rsidR="00DC02BC">
        <w:t xml:space="preserve"> </w:t>
      </w:r>
      <w:proofErr w:type="spellStart"/>
      <w:r w:rsidR="00DC02BC">
        <w:t>material</w:t>
      </w:r>
      <w:proofErr w:type="spellEnd"/>
      <w:r w:rsidR="00DC02BC">
        <w:t xml:space="preserve"> on </w:t>
      </w:r>
      <w:proofErr w:type="spellStart"/>
      <w:r w:rsidR="00DC02BC">
        <w:t>various</w:t>
      </w:r>
      <w:proofErr w:type="spellEnd"/>
      <w:r w:rsidR="00DC02BC">
        <w:t xml:space="preserve"> </w:t>
      </w:r>
      <w:proofErr w:type="spellStart"/>
      <w:r w:rsidR="00DC02BC">
        <w:t>aspects</w:t>
      </w:r>
      <w:proofErr w:type="spellEnd"/>
      <w:r w:rsidR="00DC02BC">
        <w:t xml:space="preserve"> of </w:t>
      </w:r>
      <w:proofErr w:type="spellStart"/>
      <w:r w:rsidR="00DC02BC">
        <w:t>the</w:t>
      </w:r>
      <w:proofErr w:type="spellEnd"/>
      <w:r w:rsidR="00DC02BC">
        <w:t xml:space="preserve"> 5G </w:t>
      </w:r>
      <w:proofErr w:type="spellStart"/>
      <w:r w:rsidR="00DC02BC">
        <w:t>topic</w:t>
      </w:r>
      <w:proofErr w:type="spellEnd"/>
      <w:r w:rsidR="00DC02BC">
        <w:t xml:space="preserve">, </w:t>
      </w:r>
      <w:proofErr w:type="spellStart"/>
      <w:r w:rsidR="00DC02BC">
        <w:t>such</w:t>
      </w:r>
      <w:proofErr w:type="spellEnd"/>
      <w:r w:rsidR="00DC02BC">
        <w:t xml:space="preserve"> as </w:t>
      </w:r>
      <w:proofErr w:type="spellStart"/>
      <w:r w:rsidR="00DC02BC">
        <w:t>the</w:t>
      </w:r>
      <w:proofErr w:type="spellEnd"/>
      <w:r w:rsidR="00DC02BC">
        <w:t xml:space="preserve"> </w:t>
      </w:r>
      <w:proofErr w:type="spellStart"/>
      <w:r w:rsidR="00DC02BC">
        <w:t>advantages</w:t>
      </w:r>
      <w:proofErr w:type="spellEnd"/>
      <w:r w:rsidR="00DC02BC">
        <w:t xml:space="preserve"> and </w:t>
      </w:r>
      <w:proofErr w:type="spellStart"/>
      <w:r w:rsidR="00DC02BC">
        <w:t>disadvantages</w:t>
      </w:r>
      <w:proofErr w:type="spellEnd"/>
      <w:r w:rsidR="00DC02BC">
        <w:t xml:space="preserve"> of 5G. </w:t>
      </w:r>
      <w:proofErr w:type="spellStart"/>
      <w:r w:rsidR="00DC02BC">
        <w:t>The</w:t>
      </w:r>
      <w:proofErr w:type="spellEnd"/>
      <w:r w:rsidR="00DC02BC">
        <w:t xml:space="preserve"> </w:t>
      </w:r>
      <w:proofErr w:type="spellStart"/>
      <w:r w:rsidR="00DC02BC">
        <w:t>aim</w:t>
      </w:r>
      <w:proofErr w:type="spellEnd"/>
      <w:r w:rsidR="00DC02BC">
        <w:t xml:space="preserve"> of </w:t>
      </w:r>
      <w:proofErr w:type="spellStart"/>
      <w:r w:rsidR="00DC02BC">
        <w:t>the</w:t>
      </w:r>
      <w:proofErr w:type="spellEnd"/>
      <w:r w:rsidR="00DC02BC">
        <w:t xml:space="preserve"> </w:t>
      </w:r>
      <w:proofErr w:type="spellStart"/>
      <w:r w:rsidR="00DC02BC">
        <w:t>project</w:t>
      </w:r>
      <w:proofErr w:type="spellEnd"/>
      <w:r w:rsidR="00DC02BC">
        <w:t xml:space="preserve"> </w:t>
      </w:r>
      <w:proofErr w:type="spellStart"/>
      <w:r w:rsidR="00DC02BC">
        <w:t>is</w:t>
      </w:r>
      <w:proofErr w:type="spellEnd"/>
      <w:r w:rsidR="00DC02BC">
        <w:t xml:space="preserve"> to </w:t>
      </w:r>
      <w:proofErr w:type="spellStart"/>
      <w:r w:rsidR="00DC02BC">
        <w:t>provide</w:t>
      </w:r>
      <w:proofErr w:type="spellEnd"/>
      <w:r w:rsidR="00DC02BC">
        <w:t xml:space="preserve"> a </w:t>
      </w:r>
      <w:proofErr w:type="spellStart"/>
      <w:r w:rsidR="00DC02BC">
        <w:t>comprehensive</w:t>
      </w:r>
      <w:proofErr w:type="spellEnd"/>
      <w:r w:rsidR="00DC02BC">
        <w:t xml:space="preserve"> </w:t>
      </w:r>
      <w:proofErr w:type="spellStart"/>
      <w:r w:rsidR="00DC02BC">
        <w:t>overview</w:t>
      </w:r>
      <w:proofErr w:type="spellEnd"/>
      <w:r w:rsidR="00DC02BC">
        <w:t xml:space="preserve"> </w:t>
      </w:r>
      <w:proofErr w:type="spellStart"/>
      <w:r w:rsidR="00DC02BC">
        <w:t>regarding</w:t>
      </w:r>
      <w:proofErr w:type="spellEnd"/>
      <w:r w:rsidR="00DC02BC">
        <w:t xml:space="preserve"> 5G </w:t>
      </w:r>
      <w:proofErr w:type="spellStart"/>
      <w:r w:rsidR="00DC02BC">
        <w:t>technology</w:t>
      </w:r>
      <w:proofErr w:type="spellEnd"/>
      <w:r w:rsidR="00DC02BC">
        <w:t xml:space="preserve"> and </w:t>
      </w:r>
      <w:proofErr w:type="spellStart"/>
      <w:r w:rsidR="00DC02BC">
        <w:t>its</w:t>
      </w:r>
      <w:proofErr w:type="spellEnd"/>
      <w:r w:rsidR="00DC02BC">
        <w:t xml:space="preserve"> </w:t>
      </w:r>
      <w:proofErr w:type="spellStart"/>
      <w:r w:rsidR="00DC02BC">
        <w:t>importance</w:t>
      </w:r>
      <w:proofErr w:type="spellEnd"/>
      <w:r w:rsidR="00DC02BC">
        <w:t xml:space="preserve"> in </w:t>
      </w:r>
      <w:proofErr w:type="spellStart"/>
      <w:r w:rsidR="00DC02BC">
        <w:t>terms</w:t>
      </w:r>
      <w:proofErr w:type="spellEnd"/>
      <w:r w:rsidR="00DC02BC">
        <w:t xml:space="preserve"> of </w:t>
      </w:r>
      <w:proofErr w:type="spellStart"/>
      <w:r w:rsidR="00DC02BC">
        <w:t>modern</w:t>
      </w:r>
      <w:proofErr w:type="spellEnd"/>
      <w:r w:rsidR="00DC02BC">
        <w:t xml:space="preserve"> </w:t>
      </w:r>
      <w:proofErr w:type="spellStart"/>
      <w:r w:rsidR="00DC02BC">
        <w:t>connectivity</w:t>
      </w:r>
      <w:proofErr w:type="spellEnd"/>
      <w:r w:rsidR="00DC02BC">
        <w:t xml:space="preserve">, </w:t>
      </w:r>
      <w:proofErr w:type="spellStart"/>
      <w:r w:rsidR="00DC02BC">
        <w:t>innovation</w:t>
      </w:r>
      <w:proofErr w:type="spellEnd"/>
      <w:r w:rsidR="00DC02BC">
        <w:t xml:space="preserve"> and </w:t>
      </w:r>
      <w:proofErr w:type="spellStart"/>
      <w:r w:rsidR="00DC02BC">
        <w:t>moving</w:t>
      </w:r>
      <w:proofErr w:type="spellEnd"/>
      <w:r w:rsidR="00DC02BC">
        <w:t xml:space="preserve"> forward. </w:t>
      </w:r>
      <w:proofErr w:type="spellStart"/>
      <w:r w:rsidR="00DC02BC">
        <w:t>The</w:t>
      </w:r>
      <w:proofErr w:type="spellEnd"/>
      <w:r w:rsidR="00DC02BC">
        <w:t xml:space="preserve"> </w:t>
      </w:r>
      <w:proofErr w:type="spellStart"/>
      <w:r w:rsidR="00DC02BC">
        <w:t>demonstration</w:t>
      </w:r>
      <w:proofErr w:type="spellEnd"/>
      <w:r w:rsidR="00DC02BC">
        <w:t xml:space="preserve"> </w:t>
      </w:r>
      <w:proofErr w:type="spellStart"/>
      <w:r w:rsidR="00DC02BC">
        <w:t>will</w:t>
      </w:r>
      <w:proofErr w:type="spellEnd"/>
      <w:r w:rsidR="00DC02BC">
        <w:t xml:space="preserve"> </w:t>
      </w:r>
      <w:proofErr w:type="spellStart"/>
      <w:r w:rsidR="00DC02BC">
        <w:t>conclude</w:t>
      </w:r>
      <w:proofErr w:type="spellEnd"/>
      <w:r w:rsidR="00DC02BC">
        <w:t xml:space="preserve"> </w:t>
      </w:r>
      <w:proofErr w:type="spellStart"/>
      <w:r w:rsidR="00DC02BC">
        <w:t>with</w:t>
      </w:r>
      <w:proofErr w:type="spellEnd"/>
      <w:r w:rsidR="00DC02BC">
        <w:t xml:space="preserve"> </w:t>
      </w:r>
      <w:proofErr w:type="spellStart"/>
      <w:r w:rsidR="00DC02BC">
        <w:t>an</w:t>
      </w:r>
      <w:proofErr w:type="spellEnd"/>
      <w:r w:rsidR="00DC02BC">
        <w:t xml:space="preserve"> </w:t>
      </w:r>
      <w:proofErr w:type="spellStart"/>
      <w:r w:rsidR="00DC02BC">
        <w:t>assessment</w:t>
      </w:r>
      <w:proofErr w:type="spellEnd"/>
      <w:r w:rsidR="00DC02BC">
        <w:t xml:space="preserve"> of </w:t>
      </w:r>
      <w:proofErr w:type="spellStart"/>
      <w:r w:rsidR="00DC02BC">
        <w:t>the</w:t>
      </w:r>
      <w:proofErr w:type="spellEnd"/>
      <w:r w:rsidR="00DC02BC">
        <w:t xml:space="preserve"> </w:t>
      </w:r>
      <w:proofErr w:type="spellStart"/>
      <w:r w:rsidR="00DC02BC">
        <w:t>challenges</w:t>
      </w:r>
      <w:proofErr w:type="spellEnd"/>
      <w:r w:rsidR="00DC02BC">
        <w:t xml:space="preserve"> in 5G </w:t>
      </w:r>
      <w:proofErr w:type="spellStart"/>
      <w:r w:rsidR="00DC02BC">
        <w:t>technology</w:t>
      </w:r>
      <w:proofErr w:type="spellEnd"/>
      <w:r w:rsidR="00DC02BC">
        <w:t xml:space="preserve"> and </w:t>
      </w:r>
      <w:proofErr w:type="spellStart"/>
      <w:r w:rsidR="00DC02BC">
        <w:t>its</w:t>
      </w:r>
      <w:proofErr w:type="spellEnd"/>
      <w:r w:rsidR="00DC02BC">
        <w:t xml:space="preserve"> </w:t>
      </w:r>
      <w:proofErr w:type="spellStart"/>
      <w:r w:rsidR="00DC02BC">
        <w:t>impact</w:t>
      </w:r>
      <w:proofErr w:type="spellEnd"/>
      <w:r w:rsidR="00DC02BC">
        <w:t xml:space="preserve"> on </w:t>
      </w:r>
      <w:proofErr w:type="spellStart"/>
      <w:r w:rsidR="00DC02BC">
        <w:t>various</w:t>
      </w:r>
      <w:proofErr w:type="spellEnd"/>
      <w:r w:rsidR="00DC02BC">
        <w:t xml:space="preserve"> new </w:t>
      </w:r>
      <w:proofErr w:type="spellStart"/>
      <w:r w:rsidR="00DC02BC">
        <w:t>possibilities</w:t>
      </w:r>
      <w:proofErr w:type="spellEnd"/>
      <w:r w:rsidR="00DC02BC">
        <w:t xml:space="preserve"> in </w:t>
      </w:r>
      <w:proofErr w:type="spellStart"/>
      <w:r w:rsidR="00DC02BC">
        <w:t>life</w:t>
      </w:r>
      <w:proofErr w:type="spellEnd"/>
      <w:r w:rsidR="00DC02BC">
        <w:t>.</w:t>
      </w:r>
    </w:p>
    <w:p w14:paraId="5001CA7B" w14:textId="77777777" w:rsidR="000B6CE5" w:rsidRPr="00196A05" w:rsidRDefault="000B6CE5" w:rsidP="000B6CE5">
      <w:pPr>
        <w:pStyle w:val="NadpisKapitoly"/>
      </w:pPr>
      <w:bookmarkStart w:id="4" w:name="_Toc165533355"/>
      <w:bookmarkStart w:id="5" w:name="_Toc165668424"/>
      <w:r>
        <w:lastRenderedPageBreak/>
        <w:t>Teoretická časť</w:t>
      </w:r>
      <w:bookmarkEnd w:id="4"/>
      <w:bookmarkEnd w:id="5"/>
    </w:p>
    <w:p w14:paraId="6CBFAAF9" w14:textId="62F578C5" w:rsidR="000B6CE5" w:rsidRDefault="002B3B09" w:rsidP="000B6CE5">
      <w:pPr>
        <w:pStyle w:val="NormalnytextDP"/>
      </w:pPr>
      <w:r w:rsidRPr="002B3B09">
        <w:t xml:space="preserve">Piata generácia technológií mobilnej komunikácie, nasledujúca po 4G, bola spustená v roku 2019. Nadväzuje na sériu predchádzajúcich generácií, ktoré sa začali v 80. rokoch 20. storočia s 1G. Približne raz za desaťročie sa objavuje nový štandard, ktorý prináša nové technické inovácie a vylepšenia. 5G je určená na zvýšenie rýchlosti, zníženie oneskorenia a zlepšenie flexibility bezdrôtových služieb. Pre využitie výhod 5G je potrebné zariadenie schopné komunikovať v sieti 5G. Ponúka vyššie rýchlosti odosielania a sťahovania, konzistentnejšie pripojenie a lepšiu kapacitu než predchádzajúce siete. 5G je oveľa rýchlejšia a spoľahlivejšia ako súčasné populárne siete 4G a má potenciál zmeniť spôsob, akým používame internet na prístup k aplikáciám, sociálnym sieťam a informáciám. Napríklad technológie ako samo riadiace autá, pokročilé herné aplikácie a živé streamovanie médií, ktoré si vyžadujú veľmi spoľahlivé a vysokorýchlostné dátové pripojenie, budú mať z pripojenia 5G veľký úžitok. </w:t>
      </w:r>
      <w:r>
        <w:t>[</w:t>
      </w:r>
      <w:r w:rsidR="000B6CE5">
        <w:t>1,2,22]</w:t>
      </w:r>
    </w:p>
    <w:p w14:paraId="100F07B9" w14:textId="3E75573E" w:rsidR="000B6CE5" w:rsidRDefault="006F55F0" w:rsidP="000B6CE5">
      <w:pPr>
        <w:pStyle w:val="NormalnytextDP"/>
      </w:pPr>
      <w:r w:rsidRPr="006F55F0">
        <w:t>S nástupom nových technológií, ako je umelá inteligencia a internet vecí (</w:t>
      </w:r>
      <w:proofErr w:type="spellStart"/>
      <w:r w:rsidRPr="006F55F0">
        <w:t>IoT</w:t>
      </w:r>
      <w:proofErr w:type="spellEnd"/>
      <w:r w:rsidRPr="006F55F0">
        <w:t xml:space="preserve">), dochádza k obrovskému nárastu množstva vytvorených údajov. Súčasná mobilná infraštruktúra je preťažená a vyžaduje modernizáciu. Zároveň by 5G vďaka svojej vysokej rýchlosti, obrovskej kapacite a nízkej latencii mohlo pomôcť podporiť a rozšíriť niekoľko aplikácií, ako je riadenie dopravy pripojené do </w:t>
      </w:r>
      <w:proofErr w:type="spellStart"/>
      <w:r w:rsidRPr="006F55F0">
        <w:t>cloudu</w:t>
      </w:r>
      <w:proofErr w:type="spellEnd"/>
      <w:r w:rsidRPr="006F55F0">
        <w:t xml:space="preserve">, doručovanie </w:t>
      </w:r>
      <w:proofErr w:type="spellStart"/>
      <w:r w:rsidRPr="006F55F0">
        <w:t>dronov</w:t>
      </w:r>
      <w:proofErr w:type="spellEnd"/>
      <w:r w:rsidRPr="006F55F0">
        <w:t>, video hovory a hranie hier v konzolovej kvalite na cestách. Výhody a aplikácie 5G sú neobmedzené, od globálnych platieb a reakcií na núdzové situácie až po vzdelávanie na diaľku a mobilnú pracovnú silu.</w:t>
      </w:r>
      <w:r w:rsidRPr="006F55F0">
        <w:t xml:space="preserve"> </w:t>
      </w:r>
      <w:r>
        <w:t>[2]</w:t>
      </w:r>
    </w:p>
    <w:p w14:paraId="2BA80206" w14:textId="36C706A6" w:rsidR="000B6CE5" w:rsidRPr="00BF465C" w:rsidRDefault="00BE4150" w:rsidP="000B6CE5">
      <w:pPr>
        <w:pStyle w:val="NormalnytextDP"/>
      </w:pPr>
      <w:r w:rsidRPr="00BE4150">
        <w:t xml:space="preserve">5G je v skutočnosti o prepojení vecí všade, spoľahlivo a bez oneskorenia, aby ľudia mohli merať, chápať a spravovať veci v reálnom čase. Okrem možnosti stiahnuť si film v HD rozlíšení do </w:t>
      </w:r>
      <w:r>
        <w:t>menej výkonného zariadenia</w:t>
      </w:r>
      <w:r w:rsidRPr="00BE4150">
        <w:t xml:space="preserve"> v priebehu niekoľkých sekúnd, 5G prinesie oveľa viac než len výrazné zlepšenie sieťového pripojenia. Poskytuje nové možnosti, ktoré nám umožnia prinášať prevratné riešenia s celospoločenským dosahom. 5G zvláda miliardy pripojených zariadení, ktoré zhromažďujú a zdieľajú informácie v reálnom čase s cieľom znížiť počet dopravných nehôd</w:t>
      </w:r>
      <w:r>
        <w:t>,</w:t>
      </w:r>
      <w:r w:rsidRPr="00BE4150">
        <w:t xml:space="preserve"> alebo aplikácie na záchranu života, ktoré môžu byť spustené vďaka garantovanému pripojeniu bez oneskorenia</w:t>
      </w:r>
      <w:r>
        <w:t>,</w:t>
      </w:r>
      <w:r w:rsidRPr="00BE4150">
        <w:t xml:space="preserve"> alebo výrobné linky, ktoré sú tak predvídavé, že dokážu predchádzať prerušeniam oveľa skôr, než k nim dôjde.</w:t>
      </w:r>
      <w:r w:rsidR="000B6CE5">
        <w:t xml:space="preserve"> [20]</w:t>
      </w:r>
    </w:p>
    <w:p w14:paraId="67627466" w14:textId="77777777" w:rsidR="000B6CE5" w:rsidRDefault="000B6CE5" w:rsidP="000B6CE5">
      <w:pPr>
        <w:pStyle w:val="PodNadpisKapitoly"/>
      </w:pPr>
      <w:bookmarkStart w:id="6" w:name="_Toc165533356"/>
      <w:bookmarkStart w:id="7" w:name="_Toc165668425"/>
      <w:r>
        <w:lastRenderedPageBreak/>
        <w:t>Fungovanie 5G sieti</w:t>
      </w:r>
      <w:bookmarkEnd w:id="6"/>
      <w:bookmarkEnd w:id="7"/>
    </w:p>
    <w:p w14:paraId="37985FAF" w14:textId="108E6979" w:rsidR="00D27CCB" w:rsidRDefault="001317D3" w:rsidP="00D27CCB">
      <w:pPr>
        <w:pStyle w:val="NormalnytextDP"/>
      </w:pPr>
      <w:r w:rsidRPr="001317D3">
        <w:t>Sieť 5G zjednoduší mobilitu vďaka možnosti bezproblémového otvoreného roamingu medzi mobilným a Wi-Fi prístupom.</w:t>
      </w:r>
      <w:r>
        <w:t xml:space="preserve"> </w:t>
      </w:r>
      <w:r w:rsidRPr="001317D3">
        <w:t>Technológia 5G má maximálnu rýchlosť 20 Gb/s, zatiaľ čo maximálna rýchlosť 4G je len 1 Gb/s. 5G, čo môže zlepšiť výkon podnikových aplikácií, ako aj ďalších digitálnych zážitkov</w:t>
      </w:r>
      <w:r>
        <w:t>,</w:t>
      </w:r>
      <w:r w:rsidRPr="001317D3">
        <w:t xml:space="preserve"> </w:t>
      </w:r>
      <w:r>
        <w:t xml:space="preserve">ako </w:t>
      </w:r>
      <w:r w:rsidRPr="001317D3">
        <w:t>napríklad online hry, videokonferencie a samo riadiace autá. Mobilní používatelia môžu zostať pripojení, keď sa presúvajú medzi vonkajšími bezdrôtovými pripojeniami a bezdrôtovými sieťami vo vnútri budov bez zásahu používateľa alebo potreby opätovnej autentifikácie. Technológia 5G by mala zlepšiť pripojenie v nedostatočne obsluhovaných vidieckych oblastiach aj v mestách, kde môže dopyt prevyšovať súčasnú kapacitu technológie 4G.</w:t>
      </w:r>
      <w:r w:rsidR="001E1131">
        <w:t xml:space="preserve"> [3, 21, 22]</w:t>
      </w:r>
    </w:p>
    <w:p w14:paraId="7330B3FB" w14:textId="6FA53791" w:rsidR="00D27CCB" w:rsidRDefault="00D27CCB" w:rsidP="00D27CCB">
      <w:pPr>
        <w:pStyle w:val="NormalnytextDP"/>
        <w:jc w:val="center"/>
      </w:pPr>
      <w:r w:rsidRPr="00D27CCB">
        <w:drawing>
          <wp:inline distT="0" distB="0" distL="0" distR="0" wp14:anchorId="2B6AA1B3" wp14:editId="1380167F">
            <wp:extent cx="5265876" cy="3322608"/>
            <wp:effectExtent l="0" t="0" r="0" b="0"/>
            <wp:docPr id="89677467"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7467" name=""/>
                    <pic:cNvPicPr/>
                  </pic:nvPicPr>
                  <pic:blipFill>
                    <a:blip r:embed="rId9">
                      <a:extLst>
                        <a:ext uri="{28A0092B-C50C-407E-A947-70E740481C1C}">
                          <a14:useLocalDpi xmlns:a14="http://schemas.microsoft.com/office/drawing/2010/main" val="0"/>
                        </a:ext>
                      </a:extLst>
                    </a:blip>
                    <a:stretch>
                      <a:fillRect/>
                    </a:stretch>
                  </pic:blipFill>
                  <pic:spPr>
                    <a:xfrm>
                      <a:off x="0" y="0"/>
                      <a:ext cx="5265876" cy="3322608"/>
                    </a:xfrm>
                    <a:prstGeom prst="rect">
                      <a:avLst/>
                    </a:prstGeom>
                  </pic:spPr>
                </pic:pic>
              </a:graphicData>
            </a:graphic>
          </wp:inline>
        </w:drawing>
      </w:r>
    </w:p>
    <w:p w14:paraId="7861697E" w14:textId="2C9E6420" w:rsidR="00D27CCB" w:rsidRDefault="00D27CCB" w:rsidP="00D27CCB">
      <w:pPr>
        <w:pStyle w:val="Popis"/>
      </w:pPr>
      <w:r>
        <w:t xml:space="preserve">Obr. </w:t>
      </w:r>
      <w:r w:rsidR="004B5334">
        <w:t>1</w:t>
      </w:r>
      <w:r>
        <w:tab/>
        <w:t>5G sieť [23]</w:t>
      </w:r>
    </w:p>
    <w:p w14:paraId="47184D30" w14:textId="7B33AB6B" w:rsidR="000B6CE5" w:rsidRDefault="001317D3" w:rsidP="000B6CE5">
      <w:pPr>
        <w:pStyle w:val="NormalnytextDP"/>
      </w:pPr>
      <w:r w:rsidRPr="001317D3">
        <w:t>Nové siete 5G budú mať tiež hustú architektúru s distribuovaným prístupom a presunom spracovania dát bližšie k okraju a k používateľom, aby umožnili rýchlejšie spracovanie dát. Technológia 5G prinesie pokrok v celej architektúre siete. Nové antény budú obsahovať technológiu známu ako masívne MIMO, ktorá umožňuje viacerým vysielačom a prijímačom prenášať viac dát súčasne. Technológia MIMO je kľúčom k zlepšeniu účinnosti spektra. Masívne MIMO využíva veľmi veľký počet servisných antén (stovky alebo tisíce), ktoré sú prevádzkované úplne konzistentným a adaptívnym spôsobom. Forma MU-MIMO (</w:t>
      </w:r>
      <w:proofErr w:type="spellStart"/>
      <w:r w:rsidRPr="001317D3">
        <w:t>Multiple</w:t>
      </w:r>
      <w:proofErr w:type="spellEnd"/>
      <w:r w:rsidRPr="001317D3">
        <w:t xml:space="preserve"> User MIMO) ponúka dvojitú výhodu základňovej stanice, ktorá môže komunikovať súčasne s viacerými používateľskými </w:t>
      </w:r>
      <w:r w:rsidRPr="001317D3">
        <w:lastRenderedPageBreak/>
        <w:t>zariadeniami na rovnakých frekvenciách a má schopnosť posielať viacero dátových tokov. Technológia 5G však nie je obmedzená len na nové rádiové spektrum. 5G by malo prispieť k revolúcii v priemyselných odvetviach a môže mať okamžitý vplyv na zákazníkov. 5G by mohlo pomôcť zvýšiť efektívnosť podnikov a poskytnúť spotrebiteľom prístup k väčšiemu množstvu informácií rýchlejšie. Môže tiež umožniť pripojenie automobilov a viesť k novým zážitkom fanúšikov na štadiónoch. Mohlo by umožniť nové skúsenosti študentov, ktoré by oživili vzdelávanie a podporili umelú inteligenciu v oblasti verejnej bezpečnosti. A môže podporiť pokročilé herné a televízne športové zážitky.</w:t>
      </w:r>
      <w:r w:rsidR="000B6CE5">
        <w:t xml:space="preserve"> [3, 21, 22]</w:t>
      </w:r>
    </w:p>
    <w:p w14:paraId="0A560601" w14:textId="07893D0C" w:rsidR="000B6CE5" w:rsidRDefault="000F2E61" w:rsidP="000B6CE5">
      <w:pPr>
        <w:pStyle w:val="NormalnytextDP"/>
      </w:pPr>
      <w:r w:rsidRPr="000F2E61">
        <w:t xml:space="preserve">Siete 5G môžu mať oveľa nižšiu latenciu, teda čas potrebný na prenos dátového paketu. To umožňuje prípady použitia, pri ktorých sú vyžadované takmer okamžité reakcie, ako sú hry a ovládanie strojov v továrňach. Podobne ako 4G, aj 5G bolo vyvinuté v rámci štandardizačného orgánu 3GPP. Práca na 5G sa začala v roku 2015 a prvá špecifikácia bola zverejnená v roku 2017. V júni 2020 bola zverejnená verzia </w:t>
      </w:r>
      <w:r w:rsidR="00BE2BD8">
        <w:t>šestnásť</w:t>
      </w:r>
      <w:r w:rsidRPr="000F2E61">
        <w:t xml:space="preserve">, ktorá sa zameriava na potreby vertikálnych odvetví, ako sú automobilový priemysel, priemyselný internet vecí </w:t>
      </w:r>
      <w:r w:rsidR="00BE2BD8">
        <w:t>(</w:t>
      </w:r>
      <w:proofErr w:type="spellStart"/>
      <w:r w:rsidR="00BE2BD8">
        <w:t>IoT</w:t>
      </w:r>
      <w:proofErr w:type="spellEnd"/>
      <w:r w:rsidR="00BE2BD8">
        <w:t xml:space="preserve">) </w:t>
      </w:r>
      <w:r w:rsidRPr="000F2E61">
        <w:t xml:space="preserve">a prevádzka v bezlicenčných pásmach. Tým sa podporí očakávaný rast mobilnej dátovej prevádzky, ako aj prispôsobenie pre prípady použitia v automobilovom priemysle, logistike, verejnej bezpečnosti, médiách </w:t>
      </w:r>
      <w:r w:rsidR="00BE2BD8">
        <w:t xml:space="preserve">a masmédiách </w:t>
      </w:r>
      <w:r w:rsidRPr="000F2E61">
        <w:t>a</w:t>
      </w:r>
      <w:r w:rsidR="00BE2BD8">
        <w:t xml:space="preserve"> </w:t>
      </w:r>
      <w:r w:rsidRPr="000F2E61">
        <w:t>výrobe</w:t>
      </w:r>
      <w:r w:rsidR="00BE2BD8">
        <w:t xml:space="preserve"> a mnohých iných</w:t>
      </w:r>
      <w:r w:rsidRPr="000F2E61">
        <w:t xml:space="preserve">. Dynamické zdieľanie frekvenčného spektra umožňuje poskytovateľom služieb </w:t>
      </w:r>
      <w:r w:rsidR="00BE2BD8">
        <w:t xml:space="preserve">cez </w:t>
      </w:r>
      <w:r w:rsidRPr="000F2E61">
        <w:t>pripojeni</w:t>
      </w:r>
      <w:r w:rsidR="00BE2BD8">
        <w:t>e</w:t>
      </w:r>
      <w:r w:rsidRPr="000F2E61">
        <w:t xml:space="preserve"> obsluhovať zariadenia 4G a 5G na rovnakých rádiových frekvenciách.</w:t>
      </w:r>
      <w:r w:rsidRPr="000F2E61">
        <w:t xml:space="preserve"> </w:t>
      </w:r>
      <w:r w:rsidR="000B6CE5">
        <w:t>[22, 23]</w:t>
      </w:r>
    </w:p>
    <w:p w14:paraId="2131067E" w14:textId="12B535C0" w:rsidR="000B6CE5" w:rsidRDefault="000B6CE5" w:rsidP="000B6CE5">
      <w:pPr>
        <w:pStyle w:val="NormalnytextDP"/>
      </w:pPr>
      <w:r w:rsidRPr="00556C83">
        <w:t>Každá generácia bezdrôtového širokopásmového pripojenia je klasifikovaná na základe súboru noriem telefónnej siete, ktoré opisujú technologickú implementáciu systému.</w:t>
      </w:r>
      <w:r>
        <w:t xml:space="preserve"> </w:t>
      </w:r>
      <w:r w:rsidR="00BE2BD8" w:rsidRPr="00BE2BD8">
        <w:t xml:space="preserve">Tieto normy definujú špecifické parametre pre rádiové rozhrania, správu siete a služby, ktoré sú k dispozícii pre používateľov. </w:t>
      </w:r>
      <w:r>
        <w:t>[24]</w:t>
      </w:r>
    </w:p>
    <w:p w14:paraId="70D2D71A" w14:textId="77777777" w:rsidR="000B6CE5" w:rsidRDefault="000B6CE5" w:rsidP="000B6CE5">
      <w:pPr>
        <w:pStyle w:val="PodNadpisKapitoly"/>
      </w:pPr>
      <w:bookmarkStart w:id="8" w:name="_Toc165533357"/>
      <w:bookmarkStart w:id="9" w:name="_Toc165668426"/>
      <w:r>
        <w:t>Predošlé siete oproti 5G</w:t>
      </w:r>
      <w:bookmarkEnd w:id="8"/>
      <w:bookmarkEnd w:id="9"/>
    </w:p>
    <w:p w14:paraId="6392FDA6" w14:textId="435AD15C" w:rsidR="000B6CE5" w:rsidRDefault="000F2E61" w:rsidP="000F2E61">
      <w:pPr>
        <w:pStyle w:val="NormalnytextDP"/>
      </w:pPr>
      <w:r>
        <w:t xml:space="preserve">Okolo prebiehajúceho zavádzania novej bezdrôtovej technológie 5G sa objavilo množstvo vznešených sľubov a nemalé množstvo kontroverzií. Technológia 1G umožnila používanie hlasových hovorov, zatiaľ čo 2G zaviedla textové správy. 3G umožnilo používateľom surfovať po internete rýchlosťou 384 </w:t>
      </w:r>
      <w:proofErr w:type="spellStart"/>
      <w:r>
        <w:t>K</w:t>
      </w:r>
      <w:r>
        <w:t>b</w:t>
      </w:r>
      <w:proofErr w:type="spellEnd"/>
      <w:r>
        <w:t xml:space="preserve"> za sekundu</w:t>
      </w:r>
      <w:r>
        <w:t>. V roku 2010 bol zavedený 4G s typickou rýchlosťou sťahovania 10 - 20 Mb</w:t>
      </w:r>
      <w:r>
        <w:t xml:space="preserve"> za sekundu</w:t>
      </w:r>
      <w:r>
        <w:t xml:space="preserve">, ale teoretickým maximom 1 </w:t>
      </w:r>
      <w:proofErr w:type="spellStart"/>
      <w:r>
        <w:t>gigabit</w:t>
      </w:r>
      <w:proofErr w:type="spellEnd"/>
      <w:r>
        <w:t xml:space="preserve"> za sekundu.</w:t>
      </w:r>
      <w:r>
        <w:t xml:space="preserve"> </w:t>
      </w:r>
      <w:r w:rsidR="000B6CE5">
        <w:t>[22,24]</w:t>
      </w:r>
    </w:p>
    <w:p w14:paraId="63778285" w14:textId="202E8945" w:rsidR="000828CA" w:rsidRDefault="000828CA" w:rsidP="000828CA">
      <w:pPr>
        <w:pStyle w:val="Popis"/>
      </w:pPr>
      <w:r>
        <w:lastRenderedPageBreak/>
        <w:t>Tab. 1</w:t>
      </w:r>
      <w:r w:rsidR="00D27CCB">
        <w:tab/>
      </w:r>
      <w:r>
        <w:t>Porovnanie všetkých generácií sietí [27]</w:t>
      </w:r>
    </w:p>
    <w:tbl>
      <w:tblPr>
        <w:tblW w:w="7680" w:type="dxa"/>
        <w:jc w:val="center"/>
        <w:tblCellMar>
          <w:left w:w="70" w:type="dxa"/>
          <w:right w:w="70" w:type="dxa"/>
        </w:tblCellMar>
        <w:tblLook w:val="04A0" w:firstRow="1" w:lastRow="0" w:firstColumn="1" w:lastColumn="0" w:noHBand="0" w:noVBand="1"/>
      </w:tblPr>
      <w:tblGrid>
        <w:gridCol w:w="1920"/>
        <w:gridCol w:w="1920"/>
        <w:gridCol w:w="1920"/>
        <w:gridCol w:w="1920"/>
      </w:tblGrid>
      <w:tr w:rsidR="00EE5CAF" w:rsidRPr="00EE5CAF" w14:paraId="227D9AA8" w14:textId="77777777" w:rsidTr="00D27CCB">
        <w:trPr>
          <w:trHeight w:val="300"/>
          <w:jc w:val="center"/>
        </w:trPr>
        <w:tc>
          <w:tcPr>
            <w:tcW w:w="1920" w:type="dxa"/>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1DA890D8" w14:textId="3D8FDB0D" w:rsidR="00EE5CAF" w:rsidRPr="00EE5CAF" w:rsidRDefault="00EE5CAF" w:rsidP="000828CA">
            <w:pPr>
              <w:pStyle w:val="Tabulka"/>
              <w:jc w:val="center"/>
              <w:rPr>
                <w:lang w:eastAsia="sk-SK"/>
              </w:rPr>
            </w:pPr>
            <w:r w:rsidRPr="00EE5CAF">
              <w:rPr>
                <w:lang w:eastAsia="sk-SK"/>
              </w:rPr>
              <w:t>Generácia mob</w:t>
            </w:r>
            <w:r w:rsidR="000828CA">
              <w:rPr>
                <w:lang w:eastAsia="sk-SK"/>
              </w:rPr>
              <w:t>ilnej</w:t>
            </w:r>
            <w:r w:rsidRPr="00EE5CAF">
              <w:rPr>
                <w:lang w:eastAsia="sk-SK"/>
              </w:rPr>
              <w:t xml:space="preserve"> Siete</w:t>
            </w:r>
          </w:p>
        </w:tc>
        <w:tc>
          <w:tcPr>
            <w:tcW w:w="1920" w:type="dxa"/>
            <w:tcBorders>
              <w:top w:val="single" w:sz="8" w:space="0" w:color="auto"/>
              <w:left w:val="nil"/>
              <w:bottom w:val="single" w:sz="8" w:space="0" w:color="auto"/>
              <w:right w:val="single" w:sz="8" w:space="0" w:color="000000"/>
            </w:tcBorders>
            <w:shd w:val="clear" w:color="000000" w:fill="D9D9D9"/>
            <w:noWrap/>
            <w:vAlign w:val="center"/>
            <w:hideMark/>
          </w:tcPr>
          <w:p w14:paraId="66C975A6" w14:textId="49F50DD7" w:rsidR="00EE5CAF" w:rsidRPr="00EE5CAF" w:rsidRDefault="00EE5CAF" w:rsidP="000828CA">
            <w:pPr>
              <w:pStyle w:val="Tabulka"/>
              <w:jc w:val="center"/>
              <w:rPr>
                <w:lang w:eastAsia="sk-SK"/>
              </w:rPr>
            </w:pPr>
            <w:r w:rsidRPr="00EE5CAF">
              <w:rPr>
                <w:lang w:eastAsia="sk-SK"/>
              </w:rPr>
              <w:t>rýchlosť prenosu</w:t>
            </w:r>
            <w:r w:rsidR="000828CA">
              <w:rPr>
                <w:lang w:eastAsia="sk-SK"/>
              </w:rPr>
              <w:t xml:space="preserve"> </w:t>
            </w:r>
            <w:r w:rsidRPr="00EE5CAF">
              <w:rPr>
                <w:lang w:eastAsia="sk-SK"/>
              </w:rPr>
              <w:t>dát</w:t>
            </w:r>
          </w:p>
        </w:tc>
        <w:tc>
          <w:tcPr>
            <w:tcW w:w="1920" w:type="dxa"/>
            <w:tcBorders>
              <w:top w:val="single" w:sz="8" w:space="0" w:color="auto"/>
              <w:left w:val="nil"/>
              <w:bottom w:val="single" w:sz="8" w:space="0" w:color="auto"/>
              <w:right w:val="single" w:sz="8" w:space="0" w:color="000000"/>
            </w:tcBorders>
            <w:shd w:val="clear" w:color="000000" w:fill="D9D9D9"/>
            <w:noWrap/>
            <w:vAlign w:val="center"/>
            <w:hideMark/>
          </w:tcPr>
          <w:p w14:paraId="59B35092" w14:textId="77777777" w:rsidR="00EE5CAF" w:rsidRPr="00EE5CAF" w:rsidRDefault="00EE5CAF" w:rsidP="000828CA">
            <w:pPr>
              <w:pStyle w:val="Tabulka"/>
              <w:jc w:val="center"/>
              <w:rPr>
                <w:lang w:eastAsia="sk-SK"/>
              </w:rPr>
            </w:pPr>
            <w:r w:rsidRPr="00EE5CAF">
              <w:rPr>
                <w:lang w:eastAsia="sk-SK"/>
              </w:rPr>
              <w:t>Oneskorenie</w:t>
            </w:r>
          </w:p>
        </w:tc>
        <w:tc>
          <w:tcPr>
            <w:tcW w:w="1920" w:type="dxa"/>
            <w:tcBorders>
              <w:top w:val="single" w:sz="8" w:space="0" w:color="auto"/>
              <w:left w:val="nil"/>
              <w:bottom w:val="single" w:sz="8" w:space="0" w:color="auto"/>
              <w:right w:val="single" w:sz="8" w:space="0" w:color="000000"/>
            </w:tcBorders>
            <w:shd w:val="clear" w:color="000000" w:fill="D9D9D9"/>
            <w:noWrap/>
            <w:vAlign w:val="center"/>
            <w:hideMark/>
          </w:tcPr>
          <w:p w14:paraId="4F26E720" w14:textId="77777777" w:rsidR="00EE5CAF" w:rsidRPr="00EE5CAF" w:rsidRDefault="00EE5CAF" w:rsidP="000828CA">
            <w:pPr>
              <w:pStyle w:val="Tabulka"/>
              <w:jc w:val="center"/>
              <w:rPr>
                <w:lang w:eastAsia="sk-SK"/>
              </w:rPr>
            </w:pPr>
            <w:r w:rsidRPr="00EE5CAF">
              <w:rPr>
                <w:lang w:eastAsia="sk-SK"/>
              </w:rPr>
              <w:t>Rok spustenia</w:t>
            </w:r>
          </w:p>
        </w:tc>
      </w:tr>
      <w:tr w:rsidR="00EE5CAF" w:rsidRPr="00EE5CAF" w14:paraId="5FE7A273" w14:textId="77777777" w:rsidTr="00D27CCB">
        <w:trPr>
          <w:trHeight w:val="288"/>
          <w:jc w:val="center"/>
        </w:trPr>
        <w:tc>
          <w:tcPr>
            <w:tcW w:w="1920" w:type="dxa"/>
            <w:tcBorders>
              <w:top w:val="single" w:sz="8" w:space="0" w:color="auto"/>
              <w:left w:val="single" w:sz="8" w:space="0" w:color="auto"/>
              <w:bottom w:val="single" w:sz="4" w:space="0" w:color="auto"/>
              <w:right w:val="single" w:sz="4" w:space="0" w:color="000000"/>
            </w:tcBorders>
            <w:shd w:val="clear" w:color="000000" w:fill="D9D9D9"/>
            <w:noWrap/>
            <w:vAlign w:val="center"/>
            <w:hideMark/>
          </w:tcPr>
          <w:p w14:paraId="47A2E550" w14:textId="77777777" w:rsidR="00EE5CAF" w:rsidRPr="00EE5CAF" w:rsidRDefault="00EE5CAF" w:rsidP="000828CA">
            <w:pPr>
              <w:pStyle w:val="Tabulka"/>
              <w:jc w:val="center"/>
              <w:rPr>
                <w:lang w:eastAsia="sk-SK"/>
              </w:rPr>
            </w:pPr>
            <w:r w:rsidRPr="00EE5CAF">
              <w:rPr>
                <w:lang w:eastAsia="sk-SK"/>
              </w:rPr>
              <w:t>1G</w:t>
            </w:r>
          </w:p>
        </w:tc>
        <w:tc>
          <w:tcPr>
            <w:tcW w:w="1920" w:type="dxa"/>
            <w:tcBorders>
              <w:top w:val="single" w:sz="8" w:space="0" w:color="auto"/>
              <w:left w:val="nil"/>
              <w:bottom w:val="single" w:sz="4" w:space="0" w:color="auto"/>
              <w:right w:val="single" w:sz="4" w:space="0" w:color="000000"/>
            </w:tcBorders>
            <w:shd w:val="clear" w:color="auto" w:fill="auto"/>
            <w:noWrap/>
            <w:vAlign w:val="center"/>
            <w:hideMark/>
          </w:tcPr>
          <w:p w14:paraId="4F441670" w14:textId="77777777" w:rsidR="00EE5CAF" w:rsidRPr="00EE5CAF" w:rsidRDefault="00EE5CAF" w:rsidP="000828CA">
            <w:pPr>
              <w:pStyle w:val="Tabulka"/>
              <w:jc w:val="center"/>
              <w:rPr>
                <w:lang w:eastAsia="sk-SK"/>
              </w:rPr>
            </w:pPr>
            <w:r w:rsidRPr="00EE5CAF">
              <w:rPr>
                <w:lang w:eastAsia="sk-SK"/>
              </w:rPr>
              <w:t xml:space="preserve">2,4 </w:t>
            </w:r>
            <w:proofErr w:type="spellStart"/>
            <w:r w:rsidRPr="00EE5CAF">
              <w:rPr>
                <w:lang w:eastAsia="sk-SK"/>
              </w:rPr>
              <w:t>kb</w:t>
            </w:r>
            <w:proofErr w:type="spellEnd"/>
            <w:r w:rsidRPr="00EE5CAF">
              <w:rPr>
                <w:lang w:eastAsia="sk-SK"/>
              </w:rPr>
              <w:t>/s</w:t>
            </w:r>
          </w:p>
        </w:tc>
        <w:tc>
          <w:tcPr>
            <w:tcW w:w="1920" w:type="dxa"/>
            <w:tcBorders>
              <w:top w:val="single" w:sz="8" w:space="0" w:color="auto"/>
              <w:left w:val="nil"/>
              <w:bottom w:val="single" w:sz="4" w:space="0" w:color="auto"/>
              <w:right w:val="single" w:sz="4" w:space="0" w:color="000000"/>
            </w:tcBorders>
            <w:shd w:val="clear" w:color="auto" w:fill="auto"/>
            <w:noWrap/>
            <w:vAlign w:val="center"/>
            <w:hideMark/>
          </w:tcPr>
          <w:p w14:paraId="021DA181" w14:textId="77777777" w:rsidR="00EE5CAF" w:rsidRPr="00EE5CAF" w:rsidRDefault="00EE5CAF" w:rsidP="000828CA">
            <w:pPr>
              <w:pStyle w:val="Tabulka"/>
              <w:jc w:val="center"/>
              <w:rPr>
                <w:lang w:eastAsia="sk-SK"/>
              </w:rPr>
            </w:pPr>
            <w:r w:rsidRPr="00EE5CAF">
              <w:rPr>
                <w:lang w:eastAsia="sk-SK"/>
              </w:rPr>
              <w:t>nedostupné</w:t>
            </w:r>
          </w:p>
        </w:tc>
        <w:tc>
          <w:tcPr>
            <w:tcW w:w="1920" w:type="dxa"/>
            <w:tcBorders>
              <w:top w:val="single" w:sz="8" w:space="0" w:color="auto"/>
              <w:left w:val="nil"/>
              <w:bottom w:val="single" w:sz="4" w:space="0" w:color="auto"/>
              <w:right w:val="single" w:sz="8" w:space="0" w:color="000000"/>
            </w:tcBorders>
            <w:shd w:val="clear" w:color="auto" w:fill="auto"/>
            <w:noWrap/>
            <w:vAlign w:val="center"/>
            <w:hideMark/>
          </w:tcPr>
          <w:p w14:paraId="45C98B09" w14:textId="77777777" w:rsidR="00EE5CAF" w:rsidRPr="00EE5CAF" w:rsidRDefault="00EE5CAF" w:rsidP="000828CA">
            <w:pPr>
              <w:pStyle w:val="Tabulka"/>
              <w:jc w:val="center"/>
              <w:rPr>
                <w:lang w:eastAsia="sk-SK"/>
              </w:rPr>
            </w:pPr>
            <w:r w:rsidRPr="00EE5CAF">
              <w:rPr>
                <w:lang w:eastAsia="sk-SK"/>
              </w:rPr>
              <w:t>1982</w:t>
            </w:r>
          </w:p>
        </w:tc>
      </w:tr>
      <w:tr w:rsidR="00EE5CAF" w:rsidRPr="00EE5CAF" w14:paraId="50160FC3" w14:textId="77777777" w:rsidTr="00D27CCB">
        <w:trPr>
          <w:trHeight w:val="288"/>
          <w:jc w:val="center"/>
        </w:trPr>
        <w:tc>
          <w:tcPr>
            <w:tcW w:w="1920" w:type="dxa"/>
            <w:tcBorders>
              <w:top w:val="single" w:sz="4" w:space="0" w:color="auto"/>
              <w:left w:val="single" w:sz="8" w:space="0" w:color="auto"/>
              <w:bottom w:val="single" w:sz="4" w:space="0" w:color="auto"/>
              <w:right w:val="single" w:sz="4" w:space="0" w:color="000000"/>
            </w:tcBorders>
            <w:shd w:val="clear" w:color="000000" w:fill="D9D9D9"/>
            <w:noWrap/>
            <w:vAlign w:val="center"/>
            <w:hideMark/>
          </w:tcPr>
          <w:p w14:paraId="544FFFE0" w14:textId="77777777" w:rsidR="00EE5CAF" w:rsidRPr="00EE5CAF" w:rsidRDefault="00EE5CAF" w:rsidP="000828CA">
            <w:pPr>
              <w:pStyle w:val="Tabulka"/>
              <w:jc w:val="center"/>
              <w:rPr>
                <w:lang w:eastAsia="sk-SK"/>
              </w:rPr>
            </w:pPr>
            <w:r w:rsidRPr="00EE5CAF">
              <w:rPr>
                <w:lang w:eastAsia="sk-SK"/>
              </w:rPr>
              <w:t>2G</w:t>
            </w:r>
          </w:p>
        </w:tc>
        <w:tc>
          <w:tcPr>
            <w:tcW w:w="1920" w:type="dxa"/>
            <w:tcBorders>
              <w:top w:val="single" w:sz="4" w:space="0" w:color="auto"/>
              <w:left w:val="nil"/>
              <w:bottom w:val="single" w:sz="4" w:space="0" w:color="auto"/>
              <w:right w:val="single" w:sz="4" w:space="0" w:color="000000"/>
            </w:tcBorders>
            <w:shd w:val="clear" w:color="auto" w:fill="auto"/>
            <w:noWrap/>
            <w:vAlign w:val="center"/>
            <w:hideMark/>
          </w:tcPr>
          <w:p w14:paraId="1C181602" w14:textId="77777777" w:rsidR="00EE5CAF" w:rsidRPr="00EE5CAF" w:rsidRDefault="00EE5CAF" w:rsidP="000828CA">
            <w:pPr>
              <w:pStyle w:val="Tabulka"/>
              <w:jc w:val="center"/>
              <w:rPr>
                <w:lang w:eastAsia="sk-SK"/>
              </w:rPr>
            </w:pPr>
            <w:r w:rsidRPr="00EE5CAF">
              <w:rPr>
                <w:lang w:eastAsia="sk-SK"/>
              </w:rPr>
              <w:t xml:space="preserve">6,4 </w:t>
            </w:r>
            <w:proofErr w:type="spellStart"/>
            <w:r w:rsidRPr="00EE5CAF">
              <w:rPr>
                <w:lang w:eastAsia="sk-SK"/>
              </w:rPr>
              <w:t>kb</w:t>
            </w:r>
            <w:proofErr w:type="spellEnd"/>
            <w:r w:rsidRPr="00EE5CAF">
              <w:rPr>
                <w:lang w:eastAsia="sk-SK"/>
              </w:rPr>
              <w:t>/s</w:t>
            </w:r>
          </w:p>
        </w:tc>
        <w:tc>
          <w:tcPr>
            <w:tcW w:w="1920" w:type="dxa"/>
            <w:tcBorders>
              <w:top w:val="single" w:sz="4" w:space="0" w:color="auto"/>
              <w:left w:val="nil"/>
              <w:bottom w:val="single" w:sz="4" w:space="0" w:color="auto"/>
              <w:right w:val="single" w:sz="4" w:space="0" w:color="000000"/>
            </w:tcBorders>
            <w:shd w:val="clear" w:color="auto" w:fill="auto"/>
            <w:noWrap/>
            <w:vAlign w:val="center"/>
            <w:hideMark/>
          </w:tcPr>
          <w:p w14:paraId="63111833" w14:textId="77777777" w:rsidR="00EE5CAF" w:rsidRPr="00EE5CAF" w:rsidRDefault="00EE5CAF" w:rsidP="000828CA">
            <w:pPr>
              <w:pStyle w:val="Tabulka"/>
              <w:jc w:val="center"/>
              <w:rPr>
                <w:lang w:eastAsia="sk-SK"/>
              </w:rPr>
            </w:pPr>
            <w:r w:rsidRPr="00EE5CAF">
              <w:rPr>
                <w:lang w:eastAsia="sk-SK"/>
              </w:rPr>
              <w:t>300-1000 Ms</w:t>
            </w:r>
          </w:p>
        </w:tc>
        <w:tc>
          <w:tcPr>
            <w:tcW w:w="1920" w:type="dxa"/>
            <w:tcBorders>
              <w:top w:val="nil"/>
              <w:left w:val="nil"/>
              <w:bottom w:val="single" w:sz="4" w:space="0" w:color="auto"/>
              <w:right w:val="single" w:sz="8" w:space="0" w:color="000000"/>
            </w:tcBorders>
            <w:shd w:val="clear" w:color="auto" w:fill="auto"/>
            <w:noWrap/>
            <w:vAlign w:val="center"/>
            <w:hideMark/>
          </w:tcPr>
          <w:p w14:paraId="21DA55B0" w14:textId="77777777" w:rsidR="00EE5CAF" w:rsidRPr="00EE5CAF" w:rsidRDefault="00EE5CAF" w:rsidP="000828CA">
            <w:pPr>
              <w:pStyle w:val="Tabulka"/>
              <w:jc w:val="center"/>
              <w:rPr>
                <w:lang w:eastAsia="sk-SK"/>
              </w:rPr>
            </w:pPr>
            <w:r w:rsidRPr="00EE5CAF">
              <w:rPr>
                <w:lang w:eastAsia="sk-SK"/>
              </w:rPr>
              <w:t>1992</w:t>
            </w:r>
          </w:p>
        </w:tc>
      </w:tr>
      <w:tr w:rsidR="00EE5CAF" w:rsidRPr="00EE5CAF" w14:paraId="41934BC5" w14:textId="77777777" w:rsidTr="00D27CCB">
        <w:trPr>
          <w:trHeight w:val="288"/>
          <w:jc w:val="center"/>
        </w:trPr>
        <w:tc>
          <w:tcPr>
            <w:tcW w:w="1920" w:type="dxa"/>
            <w:tcBorders>
              <w:top w:val="single" w:sz="4" w:space="0" w:color="auto"/>
              <w:left w:val="single" w:sz="8" w:space="0" w:color="auto"/>
              <w:bottom w:val="single" w:sz="4" w:space="0" w:color="auto"/>
              <w:right w:val="single" w:sz="4" w:space="0" w:color="000000"/>
            </w:tcBorders>
            <w:shd w:val="clear" w:color="000000" w:fill="D9D9D9"/>
            <w:noWrap/>
            <w:vAlign w:val="center"/>
            <w:hideMark/>
          </w:tcPr>
          <w:p w14:paraId="796788F9" w14:textId="77777777" w:rsidR="00EE5CAF" w:rsidRPr="00EE5CAF" w:rsidRDefault="00EE5CAF" w:rsidP="000828CA">
            <w:pPr>
              <w:pStyle w:val="Tabulka"/>
              <w:jc w:val="center"/>
              <w:rPr>
                <w:lang w:eastAsia="sk-SK"/>
              </w:rPr>
            </w:pPr>
            <w:r w:rsidRPr="00EE5CAF">
              <w:rPr>
                <w:lang w:eastAsia="sk-SK"/>
              </w:rPr>
              <w:t>3G</w:t>
            </w:r>
          </w:p>
        </w:tc>
        <w:tc>
          <w:tcPr>
            <w:tcW w:w="1920" w:type="dxa"/>
            <w:tcBorders>
              <w:top w:val="single" w:sz="4" w:space="0" w:color="auto"/>
              <w:left w:val="nil"/>
              <w:bottom w:val="single" w:sz="4" w:space="0" w:color="auto"/>
              <w:right w:val="single" w:sz="4" w:space="0" w:color="000000"/>
            </w:tcBorders>
            <w:shd w:val="clear" w:color="auto" w:fill="auto"/>
            <w:noWrap/>
            <w:vAlign w:val="center"/>
            <w:hideMark/>
          </w:tcPr>
          <w:p w14:paraId="13FEB032" w14:textId="77777777" w:rsidR="00EE5CAF" w:rsidRPr="00EE5CAF" w:rsidRDefault="00EE5CAF" w:rsidP="000828CA">
            <w:pPr>
              <w:pStyle w:val="Tabulka"/>
              <w:jc w:val="center"/>
              <w:rPr>
                <w:lang w:eastAsia="sk-SK"/>
              </w:rPr>
            </w:pPr>
            <w:r w:rsidRPr="00EE5CAF">
              <w:rPr>
                <w:lang w:eastAsia="sk-SK"/>
              </w:rPr>
              <w:t>2 Mb/s</w:t>
            </w:r>
          </w:p>
        </w:tc>
        <w:tc>
          <w:tcPr>
            <w:tcW w:w="1920" w:type="dxa"/>
            <w:tcBorders>
              <w:top w:val="single" w:sz="4" w:space="0" w:color="auto"/>
              <w:left w:val="nil"/>
              <w:bottom w:val="single" w:sz="4" w:space="0" w:color="auto"/>
              <w:right w:val="single" w:sz="4" w:space="0" w:color="000000"/>
            </w:tcBorders>
            <w:shd w:val="clear" w:color="auto" w:fill="auto"/>
            <w:noWrap/>
            <w:vAlign w:val="center"/>
            <w:hideMark/>
          </w:tcPr>
          <w:p w14:paraId="2CBA2BD5" w14:textId="77777777" w:rsidR="00EE5CAF" w:rsidRPr="00EE5CAF" w:rsidRDefault="00EE5CAF" w:rsidP="000828CA">
            <w:pPr>
              <w:pStyle w:val="Tabulka"/>
              <w:jc w:val="center"/>
              <w:rPr>
                <w:lang w:eastAsia="sk-SK"/>
              </w:rPr>
            </w:pPr>
            <w:r w:rsidRPr="00EE5CAF">
              <w:rPr>
                <w:lang w:eastAsia="sk-SK"/>
              </w:rPr>
              <w:t>100-500 Ms</w:t>
            </w:r>
          </w:p>
        </w:tc>
        <w:tc>
          <w:tcPr>
            <w:tcW w:w="1920" w:type="dxa"/>
            <w:tcBorders>
              <w:top w:val="nil"/>
              <w:left w:val="nil"/>
              <w:bottom w:val="single" w:sz="4" w:space="0" w:color="auto"/>
              <w:right w:val="single" w:sz="8" w:space="0" w:color="000000"/>
            </w:tcBorders>
            <w:shd w:val="clear" w:color="000000" w:fill="FFFFFF"/>
            <w:noWrap/>
            <w:vAlign w:val="center"/>
            <w:hideMark/>
          </w:tcPr>
          <w:p w14:paraId="7D3050A9" w14:textId="77777777" w:rsidR="00EE5CAF" w:rsidRPr="00EE5CAF" w:rsidRDefault="00EE5CAF" w:rsidP="000828CA">
            <w:pPr>
              <w:pStyle w:val="Tabulka"/>
              <w:jc w:val="center"/>
              <w:rPr>
                <w:lang w:eastAsia="sk-SK"/>
              </w:rPr>
            </w:pPr>
            <w:r w:rsidRPr="00EE5CAF">
              <w:rPr>
                <w:lang w:eastAsia="sk-SK"/>
              </w:rPr>
              <w:t>1998</w:t>
            </w:r>
          </w:p>
        </w:tc>
      </w:tr>
      <w:tr w:rsidR="00EE5CAF" w:rsidRPr="00EE5CAF" w14:paraId="728E20A3" w14:textId="77777777" w:rsidTr="00D27CCB">
        <w:trPr>
          <w:trHeight w:val="288"/>
          <w:jc w:val="center"/>
        </w:trPr>
        <w:tc>
          <w:tcPr>
            <w:tcW w:w="1920" w:type="dxa"/>
            <w:tcBorders>
              <w:top w:val="single" w:sz="4" w:space="0" w:color="auto"/>
              <w:left w:val="single" w:sz="8" w:space="0" w:color="auto"/>
              <w:bottom w:val="single" w:sz="4" w:space="0" w:color="auto"/>
              <w:right w:val="single" w:sz="4" w:space="0" w:color="000000"/>
            </w:tcBorders>
            <w:shd w:val="clear" w:color="000000" w:fill="D9D9D9"/>
            <w:noWrap/>
            <w:vAlign w:val="center"/>
            <w:hideMark/>
          </w:tcPr>
          <w:p w14:paraId="4ACE9F74" w14:textId="77777777" w:rsidR="00EE5CAF" w:rsidRPr="00EE5CAF" w:rsidRDefault="00EE5CAF" w:rsidP="000828CA">
            <w:pPr>
              <w:pStyle w:val="Tabulka"/>
              <w:jc w:val="center"/>
              <w:rPr>
                <w:lang w:eastAsia="sk-SK"/>
              </w:rPr>
            </w:pPr>
            <w:r w:rsidRPr="00EE5CAF">
              <w:rPr>
                <w:lang w:eastAsia="sk-SK"/>
              </w:rPr>
              <w:t>4G</w:t>
            </w:r>
          </w:p>
        </w:tc>
        <w:tc>
          <w:tcPr>
            <w:tcW w:w="1920" w:type="dxa"/>
            <w:tcBorders>
              <w:top w:val="single" w:sz="4" w:space="0" w:color="auto"/>
              <w:left w:val="nil"/>
              <w:bottom w:val="single" w:sz="4" w:space="0" w:color="auto"/>
              <w:right w:val="single" w:sz="4" w:space="0" w:color="000000"/>
            </w:tcBorders>
            <w:shd w:val="clear" w:color="auto" w:fill="auto"/>
            <w:noWrap/>
            <w:vAlign w:val="center"/>
            <w:hideMark/>
          </w:tcPr>
          <w:p w14:paraId="73C80BA4" w14:textId="77777777" w:rsidR="00EE5CAF" w:rsidRPr="00EE5CAF" w:rsidRDefault="00EE5CAF" w:rsidP="000828CA">
            <w:pPr>
              <w:pStyle w:val="Tabulka"/>
              <w:jc w:val="center"/>
              <w:rPr>
                <w:lang w:eastAsia="sk-SK"/>
              </w:rPr>
            </w:pPr>
            <w:r w:rsidRPr="00EE5CAF">
              <w:rPr>
                <w:lang w:eastAsia="sk-SK"/>
              </w:rPr>
              <w:t>100 Mb/s</w:t>
            </w:r>
          </w:p>
        </w:tc>
        <w:tc>
          <w:tcPr>
            <w:tcW w:w="1920" w:type="dxa"/>
            <w:tcBorders>
              <w:top w:val="single" w:sz="4" w:space="0" w:color="auto"/>
              <w:left w:val="nil"/>
              <w:bottom w:val="single" w:sz="4" w:space="0" w:color="auto"/>
              <w:right w:val="single" w:sz="4" w:space="0" w:color="000000"/>
            </w:tcBorders>
            <w:shd w:val="clear" w:color="auto" w:fill="auto"/>
            <w:noWrap/>
            <w:vAlign w:val="center"/>
            <w:hideMark/>
          </w:tcPr>
          <w:p w14:paraId="5C737EFF" w14:textId="77777777" w:rsidR="00EE5CAF" w:rsidRPr="00EE5CAF" w:rsidRDefault="00EE5CAF" w:rsidP="000828CA">
            <w:pPr>
              <w:pStyle w:val="Tabulka"/>
              <w:jc w:val="center"/>
              <w:rPr>
                <w:lang w:eastAsia="sk-SK"/>
              </w:rPr>
            </w:pPr>
            <w:r w:rsidRPr="00EE5CAF">
              <w:rPr>
                <w:lang w:eastAsia="sk-SK"/>
              </w:rPr>
              <w:t>&lt; 100 Ms</w:t>
            </w:r>
          </w:p>
        </w:tc>
        <w:tc>
          <w:tcPr>
            <w:tcW w:w="1920" w:type="dxa"/>
            <w:tcBorders>
              <w:top w:val="nil"/>
              <w:left w:val="nil"/>
              <w:bottom w:val="single" w:sz="4" w:space="0" w:color="auto"/>
              <w:right w:val="single" w:sz="8" w:space="0" w:color="000000"/>
            </w:tcBorders>
            <w:shd w:val="clear" w:color="auto" w:fill="auto"/>
            <w:noWrap/>
            <w:vAlign w:val="center"/>
            <w:hideMark/>
          </w:tcPr>
          <w:p w14:paraId="55DBF68B" w14:textId="77777777" w:rsidR="00EE5CAF" w:rsidRPr="00EE5CAF" w:rsidRDefault="00EE5CAF" w:rsidP="000828CA">
            <w:pPr>
              <w:pStyle w:val="Tabulka"/>
              <w:jc w:val="center"/>
              <w:rPr>
                <w:lang w:eastAsia="sk-SK"/>
              </w:rPr>
            </w:pPr>
            <w:r w:rsidRPr="00EE5CAF">
              <w:rPr>
                <w:lang w:eastAsia="sk-SK"/>
              </w:rPr>
              <w:t>2011</w:t>
            </w:r>
          </w:p>
        </w:tc>
      </w:tr>
      <w:tr w:rsidR="00EE5CAF" w:rsidRPr="00EE5CAF" w14:paraId="1BEDAC79" w14:textId="77777777" w:rsidTr="00D27CCB">
        <w:trPr>
          <w:trHeight w:val="300"/>
          <w:jc w:val="center"/>
        </w:trPr>
        <w:tc>
          <w:tcPr>
            <w:tcW w:w="1920" w:type="dxa"/>
            <w:tcBorders>
              <w:top w:val="nil"/>
              <w:left w:val="single" w:sz="8" w:space="0" w:color="auto"/>
              <w:bottom w:val="single" w:sz="8" w:space="0" w:color="auto"/>
              <w:right w:val="single" w:sz="4" w:space="0" w:color="000000"/>
            </w:tcBorders>
            <w:shd w:val="clear" w:color="000000" w:fill="D9D9D9"/>
            <w:noWrap/>
            <w:vAlign w:val="center"/>
            <w:hideMark/>
          </w:tcPr>
          <w:p w14:paraId="51870DDE" w14:textId="77777777" w:rsidR="00EE5CAF" w:rsidRPr="00EE5CAF" w:rsidRDefault="00EE5CAF" w:rsidP="000828CA">
            <w:pPr>
              <w:pStyle w:val="Tabulka"/>
              <w:jc w:val="center"/>
              <w:rPr>
                <w:lang w:eastAsia="sk-SK"/>
              </w:rPr>
            </w:pPr>
            <w:r w:rsidRPr="00EE5CAF">
              <w:rPr>
                <w:lang w:eastAsia="sk-SK"/>
              </w:rPr>
              <w:t>5G</w:t>
            </w:r>
          </w:p>
        </w:tc>
        <w:tc>
          <w:tcPr>
            <w:tcW w:w="1920" w:type="dxa"/>
            <w:tcBorders>
              <w:top w:val="nil"/>
              <w:left w:val="nil"/>
              <w:bottom w:val="single" w:sz="8" w:space="0" w:color="auto"/>
              <w:right w:val="single" w:sz="4" w:space="0" w:color="000000"/>
            </w:tcBorders>
            <w:shd w:val="clear" w:color="auto" w:fill="auto"/>
            <w:noWrap/>
            <w:vAlign w:val="center"/>
            <w:hideMark/>
          </w:tcPr>
          <w:p w14:paraId="452BD2D8" w14:textId="77777777" w:rsidR="00EE5CAF" w:rsidRPr="00EE5CAF" w:rsidRDefault="00EE5CAF" w:rsidP="000828CA">
            <w:pPr>
              <w:pStyle w:val="Tabulka"/>
              <w:jc w:val="center"/>
              <w:rPr>
                <w:lang w:eastAsia="sk-SK"/>
              </w:rPr>
            </w:pPr>
            <w:r w:rsidRPr="00EE5CAF">
              <w:rPr>
                <w:lang w:eastAsia="sk-SK"/>
              </w:rPr>
              <w:t>20Gb/s</w:t>
            </w:r>
          </w:p>
        </w:tc>
        <w:tc>
          <w:tcPr>
            <w:tcW w:w="1920" w:type="dxa"/>
            <w:tcBorders>
              <w:top w:val="nil"/>
              <w:left w:val="nil"/>
              <w:bottom w:val="single" w:sz="8" w:space="0" w:color="auto"/>
              <w:right w:val="single" w:sz="4" w:space="0" w:color="000000"/>
            </w:tcBorders>
            <w:shd w:val="clear" w:color="auto" w:fill="auto"/>
            <w:noWrap/>
            <w:vAlign w:val="center"/>
            <w:hideMark/>
          </w:tcPr>
          <w:p w14:paraId="3D44701A" w14:textId="77777777" w:rsidR="00EE5CAF" w:rsidRPr="00EE5CAF" w:rsidRDefault="00EE5CAF" w:rsidP="000828CA">
            <w:pPr>
              <w:pStyle w:val="Tabulka"/>
              <w:jc w:val="center"/>
              <w:rPr>
                <w:lang w:eastAsia="sk-SK"/>
              </w:rPr>
            </w:pPr>
            <w:r w:rsidRPr="00EE5CAF">
              <w:rPr>
                <w:lang w:eastAsia="sk-SK"/>
              </w:rPr>
              <w:t>&lt; 5 Ms</w:t>
            </w:r>
          </w:p>
        </w:tc>
        <w:tc>
          <w:tcPr>
            <w:tcW w:w="1920" w:type="dxa"/>
            <w:tcBorders>
              <w:top w:val="nil"/>
              <w:left w:val="nil"/>
              <w:bottom w:val="single" w:sz="8" w:space="0" w:color="auto"/>
              <w:right w:val="single" w:sz="8" w:space="0" w:color="000000"/>
            </w:tcBorders>
            <w:shd w:val="clear" w:color="auto" w:fill="auto"/>
            <w:noWrap/>
            <w:vAlign w:val="center"/>
            <w:hideMark/>
          </w:tcPr>
          <w:p w14:paraId="058D61CD" w14:textId="77777777" w:rsidR="00EE5CAF" w:rsidRPr="00EE5CAF" w:rsidRDefault="00EE5CAF" w:rsidP="000828CA">
            <w:pPr>
              <w:pStyle w:val="Tabulka"/>
              <w:jc w:val="center"/>
              <w:rPr>
                <w:lang w:eastAsia="sk-SK"/>
              </w:rPr>
            </w:pPr>
            <w:r w:rsidRPr="00EE5CAF">
              <w:rPr>
                <w:lang w:eastAsia="sk-SK"/>
              </w:rPr>
              <w:t>2020</w:t>
            </w:r>
          </w:p>
        </w:tc>
      </w:tr>
    </w:tbl>
    <w:p w14:paraId="1919B73A" w14:textId="6A049938" w:rsidR="000B6CE5" w:rsidRDefault="000F2E61" w:rsidP="000B6CE5">
      <w:pPr>
        <w:pStyle w:val="NormalnytextDP"/>
      </w:pPr>
      <w:r w:rsidRPr="000F2E61">
        <w:t>V rámci tohto klasifikačného systému sa 2G vzťahuje na druhú generáciu mobilných sietí založenú na GSM - globálnom systéme pre mobilné telefóny, medzinárodnom štandarde pre mobilné telefóny. Rádiové signály používané v rámci prvej generácie alebo siete 1G boli analógové, zatiaľ čo siete 2G boli digitálne. Vďaka tomu, že siete 2G umožnili využívanie viacerých používateľov na jednom kanáli, mobilným telefónom umožnili pracovať s dátami aj hlaso</w:t>
      </w:r>
      <w:r>
        <w:t>m</w:t>
      </w:r>
      <w:r w:rsidRPr="000F2E61">
        <w:t>.</w:t>
      </w:r>
      <w:r>
        <w:t xml:space="preserve"> [</w:t>
      </w:r>
      <w:r w:rsidR="000B6CE5">
        <w:t>24]</w:t>
      </w:r>
    </w:p>
    <w:p w14:paraId="0A96F175" w14:textId="346EC1DC" w:rsidR="000B6CE5" w:rsidRDefault="00284CCE" w:rsidP="000B6CE5">
      <w:pPr>
        <w:pStyle w:val="NormalnytextDP"/>
      </w:pPr>
      <w:r w:rsidRPr="00284CCE">
        <w:t>Pri diskusii o otázke 2G oproti 5G je potrebné pozrieť sa na systémy z dvoch hľadísk: z hľadiska bezdrôtovej frekvencie a výkonu ich širokopásmových/celulárnych sietí. Z hľadiska frekvencie sa 2G a 5G vzťahujú na bezdrôtové frekvencie 2,4 GHz a 5 GHz (</w:t>
      </w:r>
      <w:proofErr w:type="spellStart"/>
      <w:r w:rsidRPr="00284CCE">
        <w:t>gigahertz</w:t>
      </w:r>
      <w:proofErr w:type="spellEnd"/>
      <w:r w:rsidRPr="00284CCE">
        <w:t>). Hlavné rozdiely medzi týmito dvoma frekvenciami spočívajú v dosahu (</w:t>
      </w:r>
      <w:proofErr w:type="spellStart"/>
      <w:r w:rsidRPr="00284CCE">
        <w:t>t.j</w:t>
      </w:r>
      <w:proofErr w:type="spellEnd"/>
      <w:r w:rsidRPr="00284CCE">
        <w:t>. pokrytí) a šírke pásma (</w:t>
      </w:r>
      <w:proofErr w:type="spellStart"/>
      <w:r w:rsidRPr="00284CCE">
        <w:t>t.j</w:t>
      </w:r>
      <w:proofErr w:type="spellEnd"/>
      <w:r w:rsidRPr="00284CCE">
        <w:t>. rýchlosti), ktoré poskytujú. Pásmo 2,4 GHz poskytuje pokrytie vo väčšom dosahu, ale dokáže prenášať údaje len nižšou rýchlosťou. Naopak, 5GHz pásmo poskytuje menšie pokrytie, ale prenáša údaje rýchlejšie. Pásmo 5 GHz teda zabezpečuje rýchlejší prenos dát na kratšiu vzdialenosť, zatiaľ čo pásmo 2,4 GHz ponúka pokrytie na väčšie vzdialenosti, ale môže fungovať pomalšie. Vyššie frekvencie sa rýchlejšie rozptýlia alebo zaniknú a ťažšie prenikajú cez pevné prekážky. Z tohto dôvodu má pásmo 5 GHz problémy prejsť cez pevné prekážky, ako sú steny a podlahy.</w:t>
      </w:r>
      <w:r w:rsidR="000B6CE5">
        <w:t xml:space="preserve"> [24]</w:t>
      </w:r>
    </w:p>
    <w:p w14:paraId="2EB1805E" w14:textId="4A234091" w:rsidR="00284CCE" w:rsidRDefault="00284CCE" w:rsidP="00284CCE">
      <w:pPr>
        <w:pStyle w:val="NormalnytextDP"/>
      </w:pPr>
      <w:r>
        <w:t>Pásmo 2,4 GHz je regulačne obmedzené na 11 kanálov, pričom len tri z týchto kanálov sa neprekrývajú. Pásmo 5 GHz obsahuje 23 kanálov, ktoré sa neprekrývajú. Keďže prekrývajúce sa kanály môžu skresľovať rádiové signály, zariadenia, ktoré ich používajú, často musia opätovne vysielať dátové pakety, čo spomaľuje ich výkon. Navyše, keď sa viacero zariadení pokúša využívať rovnaký rádiový priestor, dochádza k preplneniu. Tento problém je v prípade 5 GHz pásma oveľa menej závažný vďaka väčšiemu počtu neprekrývajúcich sa kanálov a nižšiemu počtu zariadení, ktoré ho skutočne využívajú.</w:t>
      </w:r>
      <w:r>
        <w:t xml:space="preserve"> [24]</w:t>
      </w:r>
    </w:p>
    <w:p w14:paraId="5BB9D09F" w14:textId="249B9964" w:rsidR="000B6CE5" w:rsidRDefault="00284CCE" w:rsidP="00284CCE">
      <w:pPr>
        <w:pStyle w:val="NormalnytextDP"/>
      </w:pPr>
      <w:r>
        <w:lastRenderedPageBreak/>
        <w:t xml:space="preserve">V prípade 2G bunkových sietí je možné dosiahnuť rýchlosť prenosu dát až 64 </w:t>
      </w:r>
      <w:proofErr w:type="spellStart"/>
      <w:r>
        <w:t>kb</w:t>
      </w:r>
      <w:proofErr w:type="spellEnd"/>
      <w:r>
        <w:t>/s (</w:t>
      </w:r>
      <w:proofErr w:type="spellStart"/>
      <w:r>
        <w:t>kilobitov</w:t>
      </w:r>
      <w:proofErr w:type="spellEnd"/>
      <w:r>
        <w:t xml:space="preserve"> za sekundu) v pásme s šírkou 30 až 200 kHz (kilohertzov). V čase uvedenia na trh to umožňovalo kvalitnejšie hlasové hovory, ako boli dostupné v rámci prvej generácie mobilných telefónov, a tiež služby, ako sú SMS.</w:t>
      </w:r>
      <w:r>
        <w:t xml:space="preserve"> </w:t>
      </w:r>
      <w:r w:rsidR="000B6CE5">
        <w:t>[24]</w:t>
      </w:r>
    </w:p>
    <w:p w14:paraId="028549AB" w14:textId="38AFC45B" w:rsidR="000B6CE5" w:rsidRDefault="00F51621" w:rsidP="000B6CE5">
      <w:pPr>
        <w:pStyle w:val="NormalnytextDP"/>
      </w:pPr>
      <w:r w:rsidRPr="00F51621">
        <w:t>Štandard tretej generácie alebo 3G využíva ako základnú sieťovú architektúru Univerzálny mobilný telekomunikačný systém (UMTS) a na zvýšenie prenosových možností širokopásmovú bezdrôtovú sieť. Kombináciou aspektov siete 2G s novými technológiami a protokolmi poskytujú siete 3G výrazne vyššiu rýchlosť prenosu dát. Zvýšená šírka pásma a rýchlosť prenosu dát umožňujú 3G zvládnuť väčšie kapacity, a táto sieť ako prvá disponovala serióznymi širokopásmovými možnosťami. Pre sieť 3G sú typické prenosové rýchlosti až do 2 Mb/s, čo ju robí vhodnou na odosielanie alebo prijímanie veľkých e-mailových správ.</w:t>
      </w:r>
      <w:r w:rsidR="000B6CE5">
        <w:t xml:space="preserve"> [24]</w:t>
      </w:r>
    </w:p>
    <w:p w14:paraId="4E67D9CC" w14:textId="0F8D17EB" w:rsidR="000B6CE5" w:rsidRDefault="00CE7D32" w:rsidP="00CE7D32">
      <w:pPr>
        <w:pStyle w:val="NormalnytextDP"/>
      </w:pPr>
      <w:r>
        <w:t>4G je špecifikácia, ktorú stanovila Medzinárodná telekomunikačná únia (ITU) v roku 2008. Výkonnostné kritériá stanovené pre túto novú generáciu boli podstatne vyššie ako kritériá pre 3G - v skutočnosti také vysoké, že výrobcovia zariadení a poskytovatelia sietí ich neboli schopní v plnej miere splniť. Aby sa táto skutočnosť obišla a spotrebiteľom sa oznámilo, že to, čo je teraz k dispozícii, predstavuje krok vpred oproti predchádzajúcej generácii, vymysleli označenie LTE, čo je skratka pre "</w:t>
      </w:r>
      <w:proofErr w:type="spellStart"/>
      <w:r>
        <w:t>Long</w:t>
      </w:r>
      <w:proofErr w:type="spellEnd"/>
      <w:r>
        <w:t xml:space="preserve">-Term </w:t>
      </w:r>
      <w:proofErr w:type="spellStart"/>
      <w:r>
        <w:t>Evolution</w:t>
      </w:r>
      <w:proofErr w:type="spellEnd"/>
      <w:r>
        <w:t>". Ide o to, že 4G LTE predstavuje etapu postupného vývoja k ideálnemu štandardu 4G, ako ho stanovila ITU. V roku 2008 ITU stanovila minimálnu špecifikáciu pre 4G na 100 Mb/s. Pri prísnom dodržiavaní normy musí byť sieť operátora schopná sťahovať dáta rýchlosťou minimálne 100 Mb/s, aby sa kvalifikovala ako skutočná 4G.</w:t>
      </w:r>
      <w:r>
        <w:t xml:space="preserve"> </w:t>
      </w:r>
      <w:r w:rsidR="000B6CE5">
        <w:t>[24]</w:t>
      </w:r>
    </w:p>
    <w:p w14:paraId="3A28E6F4" w14:textId="0B471507" w:rsidR="00CE7D32" w:rsidRDefault="00CE7D32" w:rsidP="00CE7D32">
      <w:pPr>
        <w:pStyle w:val="NormalnytextDP"/>
      </w:pPr>
      <w:r>
        <w:t xml:space="preserve">Hypoteticky sa predpokladá, že rýchlosť 5G v Mbps bude rádovo vyššia ako úroveň stanovená pred rokmi pre skutočný štandard 4G (približne 100 Mbps). Rýchlosť 100 </w:t>
      </w:r>
      <w:proofErr w:type="spellStart"/>
      <w:r>
        <w:t>gigabitov</w:t>
      </w:r>
      <w:proofErr w:type="spellEnd"/>
      <w:r>
        <w:t xml:space="preserve"> za sekundu (100 </w:t>
      </w:r>
      <w:proofErr w:type="spellStart"/>
      <w:r>
        <w:t>Gbps</w:t>
      </w:r>
      <w:proofErr w:type="spellEnd"/>
      <w:r>
        <w:t xml:space="preserve">) je v súčasnosti teoretická rýchlosť sťahovania 5G. Skutočná situácia je však o niečo zložitejšia. 4G LTE v súčasnosti môže podporovať interaktívne multimédiá, hlas a video s maximálnou rýchlosťou do 20 Mb/s. Hoci skutočná rýchlosť 5G nie je jasná, boli pozorované rýchlosti sťahovania okolo 1 GB/s, pričom teoretické maximum pri súčasnom stave technológie je približne 10 GB/s. Na porovnanie, 1 </w:t>
      </w:r>
      <w:proofErr w:type="spellStart"/>
      <w:r>
        <w:t>Gbps</w:t>
      </w:r>
      <w:proofErr w:type="spellEnd"/>
      <w:r>
        <w:t xml:space="preserve"> je dostatočne rýchly na stiahnutie celovečerného filmu v HD kvalite za niekoľko sekúnd - operácia, ktorá pri 4G LTE trvá približne sedem minút.</w:t>
      </w:r>
      <w:r w:rsidR="001E1131">
        <w:t>[22, 23, 24]</w:t>
      </w:r>
    </w:p>
    <w:p w14:paraId="011B3531" w14:textId="49E63665" w:rsidR="000B6CE5" w:rsidRDefault="00CE7D32" w:rsidP="00CE7D32">
      <w:pPr>
        <w:pStyle w:val="NormalnytextDP"/>
      </w:pPr>
      <w:r>
        <w:lastRenderedPageBreak/>
        <w:t>Latencia je ďalšou vlastnosťou, v ktorej 5G vykazuje výrazný náskok pred svojím predchodcom 4G LTE. Latencia je meradlom času, ktorý je potrebný na to, aby informácie odoslané zo zariadenia boli použiteľné príjemcom. Latencia 4G sa pohybuje v rozmedzí 60 ms (milisekúnd) až 98 ms, ale 5G sa snaží o latenciu pod 1 ms. Vyjadrená v milisekundách je latencia v prípade 4G nízka, ale 5G ju má znížiť prakticky na nulu, pričom pre oficiálny štandard sa vyžaduje latencia 1 milisekunda.</w:t>
      </w:r>
      <w:r>
        <w:t xml:space="preserve"> </w:t>
      </w:r>
      <w:r w:rsidR="000B6CE5">
        <w:t>[</w:t>
      </w:r>
      <w:r w:rsidR="008E7223">
        <w:t xml:space="preserve">22, 23, </w:t>
      </w:r>
      <w:r w:rsidR="000B6CE5">
        <w:t>24]</w:t>
      </w:r>
    </w:p>
    <w:p w14:paraId="0BD44743" w14:textId="77777777" w:rsidR="000B6CE5" w:rsidRDefault="000B6CE5" w:rsidP="000B6CE5">
      <w:pPr>
        <w:pStyle w:val="PodNadpisKapitoly"/>
      </w:pPr>
      <w:bookmarkStart w:id="10" w:name="_Toc165533358"/>
      <w:bookmarkStart w:id="11" w:name="_Toc165668427"/>
      <w:r>
        <w:t xml:space="preserve">5G a </w:t>
      </w:r>
      <w:proofErr w:type="spellStart"/>
      <w:r>
        <w:t>IoT</w:t>
      </w:r>
      <w:bookmarkEnd w:id="10"/>
      <w:bookmarkEnd w:id="11"/>
      <w:proofErr w:type="spellEnd"/>
    </w:p>
    <w:p w14:paraId="69BE7A21" w14:textId="20791DFE" w:rsidR="000B6CE5" w:rsidRPr="00C806B2" w:rsidRDefault="00CE7D32" w:rsidP="000B6CE5">
      <w:pPr>
        <w:pStyle w:val="NormalnytextDP"/>
      </w:pPr>
      <w:r w:rsidRPr="00CE7D32">
        <w:t xml:space="preserve">5G je prvá mobilná sieť, ktorá bola od základu navrhnutá na podporu prípadov použitia internetu vecí. Pri navrhovaní 5G sa uvažovalo o viacerých prípadoch použitia, ako je asistované riadenie, doručovacie roboty, automaticky riadené vozidlá (AGV), pripojené </w:t>
      </w:r>
      <w:r>
        <w:t>bezpilotné lietadlá (</w:t>
      </w:r>
      <w:proofErr w:type="spellStart"/>
      <w:r>
        <w:t>drony</w:t>
      </w:r>
      <w:proofErr w:type="spellEnd"/>
      <w:r>
        <w:t>)</w:t>
      </w:r>
      <w:r w:rsidRPr="00CE7D32">
        <w:t xml:space="preserve"> a aplikácie v oblasti verejnej bezpečnosti.</w:t>
      </w:r>
      <w:r w:rsidRPr="00CE7D32">
        <w:t xml:space="preserve"> </w:t>
      </w:r>
      <w:r w:rsidR="000B6CE5">
        <w:t>[23]</w:t>
      </w:r>
    </w:p>
    <w:p w14:paraId="4B603072" w14:textId="3DC42D1C" w:rsidR="000B6CE5" w:rsidRDefault="00D36EE6" w:rsidP="000B6CE5">
      <w:pPr>
        <w:pStyle w:val="NormalnytextDP"/>
      </w:pPr>
      <w:r w:rsidRPr="00D36EE6">
        <w:t>5G tiež ponúka lepšiu schopnosť obsluhovať mnoho zariadení na rovnakom mieste, čo otvára cestu pre pripojenie čoraz väčšieho počtu zariadení internetu vecí (</w:t>
      </w:r>
      <w:proofErr w:type="spellStart"/>
      <w:r w:rsidRPr="00D36EE6">
        <w:t>IoT</w:t>
      </w:r>
      <w:proofErr w:type="spellEnd"/>
      <w:r w:rsidRPr="00D36EE6">
        <w:t>). Prepojením vecí môžu podniky vyvíjať nové alebo zlepšovať existujúce produkty, služby a obchodné procesy. Úloha internetu vecí bude narastať, od automobilového priemyslu až po inteligentnú výrobu a verejné služby, a bude zasahovať takmer do všetkých odvetví. Okrem toho bude internet vecí naďalej prínosom pre spoločnosť tým, že umožní realizáciu vládnej politiky. Napríklad tým, že umožní ďalšiu kontrolu dopytu po elektrickej energii a kolísavých dodávkach alebo minimalizáciu plytvania kritickými zdrojmi, ako je voda. Napriek tomu sa ukázali ako mimoriadne vhodné aj pre požiadavky internetu vecí, pretože ponúkajú technické možnosti presahujúce väčšinu existujúcich prípadov použitia a majú vlastnosti mimoriadne vhodné pre internet vecí.</w:t>
      </w:r>
      <w:r w:rsidRPr="00D36EE6">
        <w:t xml:space="preserve"> </w:t>
      </w:r>
      <w:r w:rsidR="000B6CE5">
        <w:t>[22, 23]</w:t>
      </w:r>
    </w:p>
    <w:p w14:paraId="7551E3D8" w14:textId="264F7F7C" w:rsidR="004B5334" w:rsidRDefault="004B5334" w:rsidP="004B5334">
      <w:pPr>
        <w:pStyle w:val="NormalnytextDP"/>
        <w:jc w:val="center"/>
      </w:pPr>
      <w:r>
        <w:rPr>
          <w:noProof/>
        </w:rPr>
        <w:drawing>
          <wp:inline distT="0" distB="0" distL="0" distR="0" wp14:anchorId="435A63BF" wp14:editId="23554213">
            <wp:extent cx="4457634" cy="2377440"/>
            <wp:effectExtent l="0" t="0" r="635" b="3810"/>
            <wp:docPr id="1038222900" name="Obrázok 4" descr="5g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5g net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2498" cy="2396035"/>
                    </a:xfrm>
                    <a:prstGeom prst="rect">
                      <a:avLst/>
                    </a:prstGeom>
                    <a:noFill/>
                    <a:ln>
                      <a:noFill/>
                    </a:ln>
                  </pic:spPr>
                </pic:pic>
              </a:graphicData>
            </a:graphic>
          </wp:inline>
        </w:drawing>
      </w:r>
    </w:p>
    <w:p w14:paraId="359F91BA" w14:textId="244C6DB8" w:rsidR="004B5334" w:rsidRDefault="004B5334" w:rsidP="004B5334">
      <w:pPr>
        <w:pStyle w:val="Popis"/>
      </w:pPr>
      <w:r>
        <w:t>Obr. 2</w:t>
      </w:r>
      <w:r>
        <w:tab/>
        <w:t xml:space="preserve">5G a </w:t>
      </w:r>
      <w:proofErr w:type="spellStart"/>
      <w:r>
        <w:t>IoT</w:t>
      </w:r>
      <w:proofErr w:type="spellEnd"/>
      <w:r>
        <w:t xml:space="preserve"> zariadenie [24]</w:t>
      </w:r>
    </w:p>
    <w:p w14:paraId="442F6F83" w14:textId="363F5C44" w:rsidR="000B6CE5" w:rsidRDefault="00D36EE6" w:rsidP="000B6CE5">
      <w:pPr>
        <w:pStyle w:val="NormalnytextDP"/>
      </w:pPr>
      <w:r w:rsidRPr="00D36EE6">
        <w:lastRenderedPageBreak/>
        <w:t xml:space="preserve">Masívne mobilné </w:t>
      </w:r>
      <w:proofErr w:type="spellStart"/>
      <w:r w:rsidRPr="00D36EE6">
        <w:t>IoT</w:t>
      </w:r>
      <w:proofErr w:type="spellEnd"/>
      <w:r w:rsidRPr="00D36EE6">
        <w:t xml:space="preserve"> predstavuje hromadné nasadenie efektívnych a jednoduchších zariadení </w:t>
      </w:r>
      <w:proofErr w:type="spellStart"/>
      <w:r w:rsidRPr="00D36EE6">
        <w:t>IoT</w:t>
      </w:r>
      <w:proofErr w:type="spellEnd"/>
      <w:r w:rsidRPr="00D36EE6">
        <w:t xml:space="preserve">, ako sú senzory. Tieto zariadenia často odosielajú malé množstvo údajov, ale náklady, energetická účinnosť a spoľahlivé pokrytie môžu byť rozhodujúce pre relevantné prípady použitia. Technológia masívneho mobilného </w:t>
      </w:r>
      <w:proofErr w:type="spellStart"/>
      <w:r w:rsidRPr="00D36EE6">
        <w:t>IoT</w:t>
      </w:r>
      <w:proofErr w:type="spellEnd"/>
      <w:r w:rsidRPr="00D36EE6">
        <w:t xml:space="preserve"> 5G umožňuje </w:t>
      </w:r>
      <w:r w:rsidRPr="00D36EE6">
        <w:t>nízko nákladové</w:t>
      </w:r>
      <w:r w:rsidRPr="00D36EE6">
        <w:t xml:space="preserve"> zariadenia s viac ako 10-ročnou životnosťou batérie a lepším pokrytím aj pod zemou a v odľahlých oblastiach. Rozšírené mobilné širokopásmové pripojenie prináša viac dát. Dnes sa často využíva na streamovanie dát. Rozšírené mobilné širokopásmové pripojenie má význam nielen pre osobnú komunikáciu, ale aj pre internet vecí. Tu sa kladie dôraz na väčšie množstvo dát a priepustnosť. Technológia 5G zlepšuje predvídateľnosť a bezpečnosť údajov, poskytuje rýchlu odozvu, ktorá sa môže využiť napríklad v autonómnych vozidlách alebo</w:t>
      </w:r>
      <w:r>
        <w:t xml:space="preserve"> </w:t>
      </w:r>
      <w:r w:rsidRPr="00D36EE6">
        <w:t>robotov v priemysle. Tu sa kladie dôraz na rýchle rozhodovanie zariadení využitím rýchlych a predvídateľných vlastností služieb.</w:t>
      </w:r>
      <w:r w:rsidRPr="00D36EE6">
        <w:t xml:space="preserve"> </w:t>
      </w:r>
      <w:r w:rsidR="000B6CE5">
        <w:t>[23]</w:t>
      </w:r>
    </w:p>
    <w:p w14:paraId="6AD5D638" w14:textId="0910B164" w:rsidR="000B6CE5" w:rsidRDefault="00D36EE6" w:rsidP="000B6CE5">
      <w:pPr>
        <w:pStyle w:val="NormalnytextDP"/>
      </w:pPr>
      <w:r w:rsidRPr="00D36EE6">
        <w:t xml:space="preserve">Výhody 5G v súvislosti s </w:t>
      </w:r>
      <w:proofErr w:type="spellStart"/>
      <w:r w:rsidRPr="00D36EE6">
        <w:t>IoT</w:t>
      </w:r>
      <w:proofErr w:type="spellEnd"/>
      <w:r w:rsidRPr="00D36EE6">
        <w:t xml:space="preserve"> zahŕňajú vylepšené mobilné širokopásmové pripojenie, mimoriadne spoľahlivú komunikáciu s nízkou latenciou, oveľa rýchlejšie dáta v mestských oblastiach a miestnych sieťach, vylepšené funkcie úspory energie pre zariadenia používané vo vnútri budov a pripojenie pre internet vo vidieckych oblastiach, keďže staré siete 2G a 3G budú nahradené modernými 5G.</w:t>
      </w:r>
      <w:r w:rsidRPr="00D36EE6">
        <w:t xml:space="preserve"> </w:t>
      </w:r>
      <w:r w:rsidR="000B6CE5">
        <w:t>[23]</w:t>
      </w:r>
    </w:p>
    <w:p w14:paraId="3F80E41D" w14:textId="5AB018C1" w:rsidR="00D36EE6" w:rsidRDefault="00D36EE6" w:rsidP="00D36EE6">
      <w:pPr>
        <w:pStyle w:val="NormalnytextDP"/>
      </w:pPr>
      <w:r w:rsidRPr="00D36EE6">
        <w:t xml:space="preserve">5G aj 4G budú v dohľadnej budúcnosti k dispozícii. 2G je v komerčnej prevádzke už viac ako 30 rokov a 4G/5G pravdepodobne bude fungovať minimálne rovnako dlho. Technológia 5G bola od svojho počiatočného návrhu koncipovaná tak, aby mohla spolupracovať s technológiou 4G. Pre podniky to znamená, že 5G aj 4G budú k dispozícii ešte dlho. Mobilný internet vecí a dynamické zdieľanie frekvenčného spektra sú dva príklady takejto spolupráce. Technológie mobilného </w:t>
      </w:r>
      <w:proofErr w:type="spellStart"/>
      <w:r w:rsidRPr="00D36EE6">
        <w:t>IoT</w:t>
      </w:r>
      <w:proofErr w:type="spellEnd"/>
      <w:r w:rsidRPr="00D36EE6">
        <w:t xml:space="preserve"> LTE-M a NB-</w:t>
      </w:r>
      <w:proofErr w:type="spellStart"/>
      <w:r w:rsidRPr="00D36EE6">
        <w:t>IoT</w:t>
      </w:r>
      <w:proofErr w:type="spellEnd"/>
      <w:r w:rsidRPr="00D36EE6">
        <w:t xml:space="preserve"> boli navrhnuté pre 5G, ale posunuli sa dopredu, aby fungovali v rámci 4G. LTE-M a NB-</w:t>
      </w:r>
      <w:proofErr w:type="spellStart"/>
      <w:r w:rsidRPr="00D36EE6">
        <w:t>IoT</w:t>
      </w:r>
      <w:proofErr w:type="spellEnd"/>
      <w:r w:rsidRPr="00D36EE6">
        <w:t xml:space="preserve"> boli navrhnuté pre efektívne využitie zariadení, ktoré majú nízke nároky na dáta, ako sú napríklad snímače inštalované v budovách, a sú vhodné pre zariadenia s obmedzenou spotrebou batérie a potrebujúce komplexné pokrytie.</w:t>
      </w:r>
      <w:r w:rsidRPr="00D36EE6">
        <w:t xml:space="preserve"> </w:t>
      </w:r>
      <w:r w:rsidR="000B6CE5">
        <w:t>[23]</w:t>
      </w:r>
    </w:p>
    <w:p w14:paraId="4AD7B8E0" w14:textId="5B65A570" w:rsidR="009F5EC7" w:rsidRDefault="00D27DFA" w:rsidP="00D27DFA">
      <w:pPr>
        <w:pStyle w:val="PodNadpisKapitoly"/>
      </w:pPr>
      <w:bookmarkStart w:id="12" w:name="_Toc165668428"/>
      <w:r>
        <w:t>Bezpečnosť 5G</w:t>
      </w:r>
      <w:bookmarkEnd w:id="12"/>
    </w:p>
    <w:p w14:paraId="73A2894A" w14:textId="3D6DA6F0" w:rsidR="00D27DFA" w:rsidRDefault="00D27DFA" w:rsidP="00D27DFA">
      <w:pPr>
        <w:pStyle w:val="NormalnytextDP"/>
      </w:pPr>
      <w:r>
        <w:t xml:space="preserve">Bezpečnosť 5G možno definovať ako konvergenciu kontrol kybernetickej a fyzickej bezpečnosti na účely ochrany základnej infraštruktúry 5G. To zahŕňa zabezpečenie hardvéru, softvéru, sieťovej prevádzky, používateľov a údajov, ktoré pristupujú k </w:t>
      </w:r>
      <w:r>
        <w:lastRenderedPageBreak/>
        <w:t>akejkoľvek sieti 5G alebo cez ňu prúdia.</w:t>
      </w:r>
      <w:r>
        <w:t xml:space="preserve"> </w:t>
      </w:r>
      <w:r>
        <w:t>Hoci je táto technológia relatívne nová, mnohí zlí aktéri sa už pokúšajú zneužiť zraniteľnosti. Vzhľadom na to, koľko kritických infraštruktúr sa spolieha na siete 5G, stávky sa každým dňom zvyšujú.</w:t>
      </w:r>
      <w:r>
        <w:t xml:space="preserve"> [26]</w:t>
      </w:r>
    </w:p>
    <w:p w14:paraId="171CCD77" w14:textId="5FDEAE81" w:rsidR="00D27DFA" w:rsidRDefault="00D27DFA" w:rsidP="00D27DFA">
      <w:pPr>
        <w:pStyle w:val="NormalnytextDP"/>
      </w:pPr>
      <w:r>
        <w:t>S pozitívami prichádzajú negatíva ako napríklad z</w:t>
      </w:r>
      <w:r w:rsidRPr="00D27DFA">
        <w:t>výšený povrch útoku</w:t>
      </w:r>
      <w:r>
        <w:t>.</w:t>
      </w:r>
      <w:r w:rsidRPr="00D27DFA">
        <w:t xml:space="preserve"> S miliónmi a dokonca miliardami pripojených zariadení je 5G potenciálne zraniteľný voči väčším a sofistikovanejším bezpečnostným hrozbám.</w:t>
      </w:r>
      <w:r>
        <w:t xml:space="preserve"> </w:t>
      </w:r>
      <w:r>
        <w:t xml:space="preserve">Zraniteľnosť zariadení </w:t>
      </w:r>
      <w:proofErr w:type="spellStart"/>
      <w:r>
        <w:t>IoT</w:t>
      </w:r>
      <w:proofErr w:type="spellEnd"/>
      <w:r>
        <w:t xml:space="preserve"> </w:t>
      </w:r>
      <w:r>
        <w:t xml:space="preserve">najmä osobné, nespravované prostriedky - sú zo svojej podstaty rizikové, pretože bezpečnosť nie je zvyčajne zabudovaná v návrhu. Každé zariadenie </w:t>
      </w:r>
      <w:proofErr w:type="spellStart"/>
      <w:r>
        <w:t>IoT</w:t>
      </w:r>
      <w:proofErr w:type="spellEnd"/>
      <w:r>
        <w:t xml:space="preserve"> v sieti predstavuje ďalšiu potenciálnu medzeru, ktorú môže hacker odhaliť. Čo je však horšie, či už zámerne alebo nie, organizácie pridávajú </w:t>
      </w:r>
      <w:r>
        <w:t xml:space="preserve">veľmi rýchlo </w:t>
      </w:r>
      <w:r>
        <w:t>nové zariadenia. Spoločnosť IDC predpovedá, že do roku 2025 bude na svete 55,7 miliardy pripojených zariadení.</w:t>
      </w:r>
      <w:r>
        <w:t xml:space="preserve"> </w:t>
      </w:r>
      <w:r w:rsidR="00B74825">
        <w:t>[26]</w:t>
      </w:r>
    </w:p>
    <w:p w14:paraId="34FF44B4" w14:textId="37DE38A1" w:rsidR="00D27DFA" w:rsidRDefault="00D27DFA" w:rsidP="00D27DFA">
      <w:pPr>
        <w:pStyle w:val="NormalnytextDP"/>
      </w:pPr>
      <w:r w:rsidRPr="00D27DFA">
        <w:t>S 5G sa naše siete budú len rozširovať a budú sa viac využívať mobilnými používateľmi a zariadeniami. To znamená, že organizácie budú musieť spravovať oveľa viac sieťovej prevádzky. Bez bezpečnostného riešenia však spoločnosti nemusia byť schopné získať viditeľnosť siete potrebnú na identifikáciu abnormalít alebo potenciálneho útoku.</w:t>
      </w:r>
      <w:r>
        <w:t xml:space="preserve"> </w:t>
      </w:r>
      <w:r w:rsidRPr="00D27DFA">
        <w:t>5G nadväzuje na predchádzajúce generácie a v súčasnosti sa integruje so sieťami 4G LTE, ktoré obsahujú staršie zraniteľnosti. Niektoré z nich môžu ovplyvniť zariadenia a siete 5G aj napriek integrácii dodatočných bezpečnostných prvkov.</w:t>
      </w:r>
      <w:r w:rsidR="00B74825">
        <w:t xml:space="preserve"> [26]</w:t>
      </w:r>
    </w:p>
    <w:p w14:paraId="1A1E3C35" w14:textId="25DE874D" w:rsidR="00B74825" w:rsidRDefault="00D27DFA" w:rsidP="00B74825">
      <w:pPr>
        <w:pStyle w:val="NormalnytextDP"/>
      </w:pPr>
      <w:r w:rsidRPr="00D27DFA">
        <w:t xml:space="preserve">Poznanie bezpečnostných medzier je polovicou úspechu, pokiaľ ide o posilnenie obrany 5G. </w:t>
      </w:r>
      <w:r>
        <w:t xml:space="preserve">Poskytovatelia 5G siete budú musieť </w:t>
      </w:r>
      <w:r w:rsidRPr="00D27DFA">
        <w:t>preskúmať možné vektory hrozieb, ktorým môž</w:t>
      </w:r>
      <w:r>
        <w:t>u</w:t>
      </w:r>
      <w:r w:rsidRPr="00D27DFA">
        <w:t xml:space="preserve"> čeliť, a rôzne stratégie zmierňovania, ktoré m</w:t>
      </w:r>
      <w:r>
        <w:t>ajú</w:t>
      </w:r>
      <w:r w:rsidRPr="00D27DFA">
        <w:t xml:space="preserve"> k dispozícii.</w:t>
      </w:r>
      <w:r w:rsidR="00B74825">
        <w:t xml:space="preserve"> </w:t>
      </w:r>
      <w:r w:rsidR="00B74825">
        <w:t xml:space="preserve">Rozdelenie siete je stratégia konfigurácie, ktorá umožňuje, aby sa na spoločnú fyzickú infraštruktúru naskladalo viacero sietí. Každý </w:t>
      </w:r>
      <w:r w:rsidR="00B74825">
        <w:t>časť</w:t>
      </w:r>
      <w:r w:rsidR="00B74825">
        <w:t xml:space="preserve"> siete môže byť pridelený na základe špecifických potrieb alebo prípadov použitia. Nevýhodou je, že to zvyšuje zložitosť a vyžaduje, aby každ</w:t>
      </w:r>
      <w:r w:rsidR="00B74825">
        <w:t>ú časť</w:t>
      </w:r>
      <w:r w:rsidR="00B74825">
        <w:t xml:space="preserve"> implementoval vlastné bezpečnostné požiadavky. Nesprávne nakonfigurovaná sieť by mohla umožniť odopretie služby</w:t>
      </w:r>
      <w:r w:rsidR="00B74825">
        <w:t xml:space="preserve"> alebo</w:t>
      </w:r>
      <w:r w:rsidR="00B74825">
        <w:t xml:space="preserve"> útoky. Ešte horšie je, že samotný rozsah rozdelenia siete na časti predstavuje miliardy potenciálnych útok</w:t>
      </w:r>
      <w:r w:rsidR="00B74825">
        <w:t>ov. [26]</w:t>
      </w:r>
    </w:p>
    <w:p w14:paraId="19F18E9A" w14:textId="7D32FA6F" w:rsidR="000B6CE5" w:rsidRDefault="000B6CE5" w:rsidP="000B6CE5">
      <w:pPr>
        <w:pStyle w:val="NadpisKapitoly"/>
      </w:pPr>
      <w:bookmarkStart w:id="13" w:name="_Toc165668429"/>
      <w:r>
        <w:lastRenderedPageBreak/>
        <w:t>Produkt</w:t>
      </w:r>
      <w:bookmarkEnd w:id="13"/>
    </w:p>
    <w:p w14:paraId="5A97F122" w14:textId="3C47983A" w:rsidR="00465529" w:rsidRDefault="00465529" w:rsidP="00465529">
      <w:pPr>
        <w:pStyle w:val="NormalnytextDP"/>
      </w:pPr>
      <w:r>
        <w:t>Mojím cieľom bolo vytvoriť produkt ako učebný materiál o sieti 5G, pričom môj hlavný zámer bol poskytnúť jednoduché a zrozumiteľné informácie. Tento učebný materiál je určený pre absolútnych začiatočníkov v oblasti sieťových technológií, ale aj pre tých, ktorí už majú aspoň nejaké základné predstavy o fungovaní týchto technológií</w:t>
      </w:r>
      <w:r>
        <w:t>.</w:t>
      </w:r>
    </w:p>
    <w:p w14:paraId="122B5E1C" w14:textId="6C2B4791" w:rsidR="00465529" w:rsidRDefault="00465529" w:rsidP="00465529">
      <w:pPr>
        <w:pStyle w:val="NormalnytextDP"/>
      </w:pPr>
      <w:r>
        <w:t xml:space="preserve">Formátom môjho učebného materiálu je prezentácia. Štruktúra prezentácie sa skladá z </w:t>
      </w:r>
      <w:r>
        <w:t>9</w:t>
      </w:r>
      <w:r>
        <w:t xml:space="preserve"> snímok s úvodným a záverečným </w:t>
      </w:r>
      <w:proofErr w:type="spellStart"/>
      <w:r>
        <w:t>slajdom</w:t>
      </w:r>
      <w:proofErr w:type="spellEnd"/>
      <w:r>
        <w:t>. Obsah témy 5G sa rozkladá na 7 snímok a zaoberá sa sieťou 5G z rôznych pohľadov.</w:t>
      </w:r>
    </w:p>
    <w:p w14:paraId="263EB7A5" w14:textId="65F03BF5" w:rsidR="000B6CE5" w:rsidRDefault="000B6CE5" w:rsidP="000B6CE5">
      <w:pPr>
        <w:pStyle w:val="PodNadpisKapitoly"/>
      </w:pPr>
      <w:bookmarkStart w:id="14" w:name="_Toc165533360"/>
      <w:bookmarkStart w:id="15" w:name="_Toc165668430"/>
      <w:r>
        <w:t>Cieľová skupina</w:t>
      </w:r>
      <w:bookmarkEnd w:id="14"/>
      <w:bookmarkEnd w:id="15"/>
    </w:p>
    <w:p w14:paraId="4EC905B4" w14:textId="77777777" w:rsidR="00465529" w:rsidRDefault="00465529" w:rsidP="000B6CE5">
      <w:pPr>
        <w:pStyle w:val="NormalnytextDP"/>
      </w:pPr>
      <w:r w:rsidRPr="00465529">
        <w:t>Veková cieľová skupina je mládež od pätnásteho roku života do tridsaťpäťročného veku a dospelí od tridsaťpäťročného veku do päťdesiatročného veku, ktorí žijú v mestských oblastiach alebo ich okolí. Čitateľ v cieľovej skupine by mal mať slovenskú národnosť alebo občianstvo alebo ovládať slovenský jazyk. Príjmová úroveň čitateľa môže byť od najnižšej príjmovej skupiny až po najvyššiu príjmovú skupinu.</w:t>
      </w:r>
    </w:p>
    <w:p w14:paraId="224DB042" w14:textId="77777777" w:rsidR="00465529" w:rsidRDefault="00465529" w:rsidP="000B6CE5">
      <w:pPr>
        <w:pStyle w:val="NormalnytextDP"/>
      </w:pPr>
      <w:r w:rsidRPr="00465529">
        <w:t>Mládežnícka cieľová skupina by mala primárne tvoriť nováčikov v téme 5G siete. Čitateľ vo veku mládeže by mal navštevovať strednú školu alebo vysokú školu. Cieľom je získať pozornosť mládeže, ktorá nemá znalosti o sieťových technológiách a dozvedieť sa niečo o základných témach IT sektora, ako je 5G. Prezentácia by mala obsahovať zaujímavosti a moderný dizajn.</w:t>
      </w:r>
    </w:p>
    <w:p w14:paraId="76E9DA0F" w14:textId="045F5A6D" w:rsidR="00465529" w:rsidRDefault="00465529" w:rsidP="000B6CE5">
      <w:pPr>
        <w:pStyle w:val="NormalnytextDP"/>
      </w:pPr>
      <w:r>
        <w:t>O</w:t>
      </w:r>
      <w:r w:rsidRPr="00465529">
        <w:t xml:space="preserve">hľadom dospelých, cieľovou skupinou sú zamestnanci vo verejnom sektore so zameraním na IT sektor. Dospelí čitatelia by mali mať minimálne stredoškolské vzdelanie v IT sektore alebo vysokoškolské vzdelanie v oblasti IT. Cieľom je získať pozornosť dospelých, ktorí pracujú v IT sektore, ale nevedia o 5G sieti alebo sa o nej nepoučili, a majú záujem dozvedieť sa základy fungovania 5G, jeho spojitosti s inými technológiami ako napríklad </w:t>
      </w:r>
      <w:proofErr w:type="spellStart"/>
      <w:r w:rsidRPr="00465529">
        <w:t>IoT</w:t>
      </w:r>
      <w:proofErr w:type="spellEnd"/>
      <w:r w:rsidRPr="00465529">
        <w:t xml:space="preserve"> a ďalšie. Zaujať by ich mali zaujímavé štatistiky a stručné informácie o spomínanej 5G sieti.</w:t>
      </w:r>
    </w:p>
    <w:p w14:paraId="5AAF4091" w14:textId="43802E3F" w:rsidR="000B6CE5" w:rsidRDefault="00465529" w:rsidP="000B6CE5">
      <w:pPr>
        <w:pStyle w:val="NormalnytextDP"/>
      </w:pPr>
      <w:r w:rsidRPr="00465529">
        <w:t xml:space="preserve">Cieľová skupina by mala mať záujem o nové technologické a digitálne inovácie. Predpokladám, že čitateľ má skúsenosti s minimálne jednou predchádzajúcou verziou mobilnej siete, ako je napríklad 4G. Čitateľ by mohol mať záujem prejsť na novú generáciu mobilnej siete a zaujíma ho vedieť o pozitívach a negatívach prechodu z 4G na 5G, aj keď 5G sieť ponúka hlavne výhody. Negatíva sa týkajú hlavne poskytovateľa alebo </w:t>
      </w:r>
      <w:r w:rsidRPr="00465529">
        <w:lastRenderedPageBreak/>
        <w:t xml:space="preserve">správcu siete. Zaujíma ho získať všetky informácie, ktoré potrebuje na to, aby sa rozhodol, ktorá generácia mobilnej siete bude pre neho najvhodnejšia. Čitateľ by mohol pracovať s inými technológiami, ktoré musia byť kompatibilné s 5G sieťou, ako sú napríklad </w:t>
      </w:r>
      <w:proofErr w:type="spellStart"/>
      <w:r w:rsidRPr="00465529">
        <w:t>IoT</w:t>
      </w:r>
      <w:proofErr w:type="spellEnd"/>
      <w:r w:rsidRPr="00465529">
        <w:t xml:space="preserve">, </w:t>
      </w:r>
      <w:proofErr w:type="spellStart"/>
      <w:r w:rsidRPr="00465529">
        <w:t>smart</w:t>
      </w:r>
      <w:proofErr w:type="spellEnd"/>
      <w:r w:rsidRPr="00465529">
        <w:t xml:space="preserve"> domácnosti alebo autonómne dopravné prostriedky</w:t>
      </w:r>
      <w:r w:rsidR="000B6CE5">
        <w:t>.</w:t>
      </w:r>
    </w:p>
    <w:p w14:paraId="58052F4D" w14:textId="2448E48A" w:rsidR="00465529" w:rsidRDefault="00465529" w:rsidP="00465529">
      <w:pPr>
        <w:pStyle w:val="NormalnytextDP"/>
      </w:pPr>
      <w:r>
        <w:t xml:space="preserve">Očakávaný prínos 5G pre cieľovú skupinu je zvýšená rýchlosť a kapacita siete, možnosť streamovať HD videá a hrať online hry bez problémov, nízka latencia a spoľahlivosť, čo sú dôležité vlastnosti pre aplikácie ako </w:t>
      </w:r>
      <w:r w:rsidR="0085765A">
        <w:t>tele-medicína</w:t>
      </w:r>
      <w:r>
        <w:t>, virtuálna realita a rozšírená realita.</w:t>
      </w:r>
    </w:p>
    <w:p w14:paraId="0B07C9E4" w14:textId="0CE129C1" w:rsidR="0085765A" w:rsidRPr="009B17B1" w:rsidRDefault="0085765A" w:rsidP="00465529">
      <w:pPr>
        <w:pStyle w:val="NormalnytextDP"/>
      </w:pPr>
      <w:r w:rsidRPr="0085765A">
        <w:t>Cieľom komunikácie je primárne informovať o výhodách a možnostiach 5G pre danú skupinu, vyvrátiť možné obavy ako napríklad zdravotné dopady alebo bezpečnostné otázky, podporiť prechod na novú technológiu a jej využitie v praxi a vzbudiť záujem o nové témy v oblasti digitálnych technológií.</w:t>
      </w:r>
    </w:p>
    <w:p w14:paraId="104CCE86" w14:textId="77777777" w:rsidR="000B6CE5" w:rsidRDefault="000B6CE5" w:rsidP="000B6CE5">
      <w:pPr>
        <w:pStyle w:val="PodNadpisKapitoly"/>
      </w:pPr>
      <w:bookmarkStart w:id="16" w:name="_Toc165533361"/>
      <w:bookmarkStart w:id="17" w:name="_Toc165668431"/>
      <w:r>
        <w:t>Prezentácia</w:t>
      </w:r>
      <w:bookmarkEnd w:id="16"/>
      <w:bookmarkEnd w:id="17"/>
    </w:p>
    <w:p w14:paraId="00077D12" w14:textId="37869078" w:rsidR="0085765A" w:rsidRDefault="0085765A" w:rsidP="000B6CE5">
      <w:pPr>
        <w:pStyle w:val="NormalnytextDP"/>
      </w:pPr>
      <w:r w:rsidRPr="0085765A">
        <w:t xml:space="preserve">Na úvodnej snímke je uvedená téma a autor produktu. Bolo dôležité vytvoriť uvoľnenú, ale zároveň profesionálnu atmosféru, preto som sa rozhodol použiť mierne upokojujúcu modrú farbu na pozadí. Modrá je farbou harmónie, ktorá evokuje pokoj a dôveru. Na obrázku v úvodnom </w:t>
      </w:r>
      <w:proofErr w:type="spellStart"/>
      <w:r w:rsidRPr="0085765A">
        <w:t>slajde</w:t>
      </w:r>
      <w:proofErr w:type="spellEnd"/>
      <w:r w:rsidRPr="0085765A">
        <w:t xml:space="preserve"> sú zobrazené symboly rôznych oblastí života a odvetví, kde má 5G sieť zásadný vplyv, napríklad automobilový priemysel, zdravotníctvo.</w:t>
      </w:r>
      <w:r>
        <w:t xml:space="preserve"> [25]</w:t>
      </w:r>
    </w:p>
    <w:p w14:paraId="3E0C2173" w14:textId="77777777" w:rsidR="0085765A" w:rsidRDefault="0085765A" w:rsidP="000B6CE5">
      <w:pPr>
        <w:pStyle w:val="NormalnytextDP"/>
      </w:pPr>
      <w:r w:rsidRPr="0085765A">
        <w:t>Na ďalšej snímke je popísaný obsah prezentácie, teda hlavné témy, ktorým sa zaoberám v prezentácii. Témy sú zoradené podľa poradia snímok a napísané v bledo-modrých obdĺžnikoch. Každý riadok zo zoznamu tém začína bielym kruhom, v ktorom je šípka, naznačujúca ďalšiu tému. Ako pozadie som zvolil obrázok nočnej oblohy s hviezdami ako neutrálne pozadie, ktoré vyplňuje voľné miesto, ale neodvádza čitateľa od textu, ktorý je dôležitý. Nadpis a text sú napísané na tmavo-modrom štvorci.</w:t>
      </w:r>
    </w:p>
    <w:p w14:paraId="1CE1E3E4" w14:textId="06590404" w:rsidR="0085765A" w:rsidRDefault="0085765A" w:rsidP="000B6CE5">
      <w:pPr>
        <w:pStyle w:val="NormalnytextDP"/>
      </w:pPr>
      <w:r w:rsidRPr="0085765A">
        <w:t>Ako ďalšiu časť učebného materiálu sa venujem témam súvisiacim s 5G a začínam so základnými informáciami o 5G sieti, čím zoznamujem čitateľov s úvodom o 5G sieti. Čitateľ má možnosť získať informácie, ktoré sa budú postupne rozvíjať. Pozadie je futuristické modré, rozdelené na malé štvorce s bielou oblohou. Na snímke je obrázok 5G siete a oblasti, v ktorých sa využíva. Text je bielou farbou, aby bol kontrastný voči pozadiu. Veľkosť textu je</w:t>
      </w:r>
      <w:r>
        <w:t xml:space="preserve"> nastavená, aby bola pre čitateľa</w:t>
      </w:r>
      <w:r w:rsidRPr="0085765A">
        <w:t xml:space="preserve"> čitateľná. Obsah by mal stručne informovať a slúžiť ako prepojenie s mojou prezentáciou.</w:t>
      </w:r>
    </w:p>
    <w:p w14:paraId="0D07864B" w14:textId="4B285209" w:rsidR="0085765A" w:rsidRDefault="0085765A" w:rsidP="000B6CE5">
      <w:pPr>
        <w:pStyle w:val="NormalnytextDP"/>
      </w:pPr>
      <w:r w:rsidRPr="0085765A">
        <w:lastRenderedPageBreak/>
        <w:t>Ďalšia snímka sa venuje fungovaniu 5G siete. Na tejto snímke sú popísané rôzne spôsoby, ako funguje 5G sieť. Čitateľ sa dozvie, čo je potrebné pre pripojenie na 5G sieť prostredníctvom svojho zariadenia. Získava viac informácií o bunkových sieťach a o tom, ako je 5G sieť navrhnutá na spoluprácu s technologickými aplikáciami. Pozadie snímky je hlavne čierne s vyobrazením modrých sieťových uzlov.</w:t>
      </w:r>
    </w:p>
    <w:p w14:paraId="75E3CD49" w14:textId="77777777" w:rsidR="0085765A" w:rsidRDefault="0085765A" w:rsidP="002A313C">
      <w:pPr>
        <w:pStyle w:val="NormalnytextDP"/>
      </w:pPr>
      <w:r w:rsidRPr="0085765A">
        <w:t>Výhody a nevýhody siete je nadpis ďalšej snímky v mojej prezentácii. Čitateľ sa môže dozvedieť, aké sú primárne výhody a nevýhody 5G siete. Snímka je rozdelená na tri časti: nadpis, text na ľavej strane a text na pravej strane. Nadpis je bielou farbou s veľkými písmenami. Text na ľavej strane popisuje výhody 5G siete, čitateľ sa môže dočítať o kapacite zariadení, ktorú umožňuje 5G sieť, o rýchlej odozve a kvalite streamovania videa alebo hudby. V snímke sa tiež spomína rýchlosť zdieľania dát a nízka latencia. Text na pravej strane popisuje nevýhody 5G siete, ako je nízky dosah, náklady spojené so zapojením 5G siete v danej oblasti, náklady na 5G satelity, ktoré sú veľmi vysoké, a čas potrebný na výstavbu funkčnej 5G siete, ktorý trvá veľmi dlho. Pozadie k výhodám a nevýhodám 5G siete je abstraktná digitálna sieť.</w:t>
      </w:r>
    </w:p>
    <w:p w14:paraId="4A09CB6D" w14:textId="60039509" w:rsidR="0085765A" w:rsidRDefault="0085765A" w:rsidP="002A313C">
      <w:pPr>
        <w:pStyle w:val="NormalnytextDP"/>
      </w:pPr>
      <w:r w:rsidRPr="0085765A">
        <w:t>Ako ďalšiu tému som si vybral porovnanie s predošlými generáciami sietí. Obsah sa skladá z jednej tabuľky, v ktorej je popísaná každá generácia mobilnej siete a jej vlastnosti, ako je rýchlosť prenosu dát. Prenos dát sa každou generáciou násobne zvyšuje. Taktiež je uvedené, akú latenciu má každá generácia a v ktorom roku bola zavedená. Na spodku</w:t>
      </w:r>
      <w:r>
        <w:t>, pod</w:t>
      </w:r>
      <w:r w:rsidRPr="0085765A">
        <w:t xml:space="preserve"> tabuľk</w:t>
      </w:r>
      <w:r>
        <w:t>ou</w:t>
      </w:r>
      <w:r w:rsidRPr="0085765A">
        <w:t xml:space="preserve"> sú vysvetlené skratky.</w:t>
      </w:r>
    </w:p>
    <w:p w14:paraId="62243DBB" w14:textId="77777777" w:rsidR="00F961C3" w:rsidRDefault="00F961C3" w:rsidP="002A313C">
      <w:pPr>
        <w:pStyle w:val="NormalnytextDP"/>
      </w:pPr>
      <w:r w:rsidRPr="00F961C3">
        <w:t>Pre mňa je dôležitou témou ďalšej snímky bezpečnosť 5G siete. Medzi najdôležitejšie vlastnosti patria odolnosť, bezpečnosť komunikácie, správa identít, ochrana osobných údajov a vzájomné overovanie a šifrovanie kľúčových rozhraní. Ako dizajn som použil obrázok kódu z programovacieho jazyka.</w:t>
      </w:r>
    </w:p>
    <w:p w14:paraId="795031D3" w14:textId="1F062C53" w:rsidR="002A313C" w:rsidRDefault="00F961C3" w:rsidP="002A313C">
      <w:pPr>
        <w:pStyle w:val="NormalnytextDP"/>
      </w:pPr>
      <w:r w:rsidRPr="00F961C3">
        <w:t>5G sieť na Slovensku je poslednou témou mojej prezentácie. Obsah snímky tvorí nadpis a text, kde sa píše o veľkom potenciáli rozvoja v slovenskom území. Operátori na Slovensku prejavujú veľký záujem o najväčšie možné pokrytie 5G siete. Dochádza k rapídnemu nárastu počtu 5G vysielačov. Na snímke sa nachádza menší graf, ktorý je rozdelený do troch sekcií. Prvá sekcia uvádza zoznam slovenských operátorov, ktorí pracujú na vlastnej 5G sieti na Slovensku. Druhá sekcia hovorí o pokrytí Slovenska 5G sieťou jednotlivých operátorov. Tretia sekcia naznačuje počet miest a obcí, ktoré disponujú 5G sieťou daných operátorov na Slovensku.</w:t>
      </w:r>
    </w:p>
    <w:p w14:paraId="3CCE3998" w14:textId="77777777" w:rsidR="009113A2" w:rsidRDefault="009113A2" w:rsidP="00BE2BD8">
      <w:pPr>
        <w:pStyle w:val="NormalnytextDP"/>
      </w:pPr>
      <w:r>
        <w:rPr>
          <w:noProof/>
        </w:rPr>
        <w:lastRenderedPageBreak/>
        <w:drawing>
          <wp:inline distT="0" distB="0" distL="0" distR="0" wp14:anchorId="0A8D204B" wp14:editId="631C9943">
            <wp:extent cx="4572000" cy="2743200"/>
            <wp:effectExtent l="0" t="0" r="0" b="0"/>
            <wp:docPr id="794416171" name="Graf 1">
              <a:extLst xmlns:a="http://schemas.openxmlformats.org/drawingml/2006/main">
                <a:ext uri="{FF2B5EF4-FFF2-40B4-BE49-F238E27FC236}">
                  <a16:creationId xmlns:a16="http://schemas.microsoft.com/office/drawing/2014/main" id="{ADD31BCC-CC90-A864-3860-E45F715EB5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35CAC59" w14:textId="51C4906A" w:rsidR="009113A2" w:rsidRDefault="009113A2" w:rsidP="009113A2">
      <w:pPr>
        <w:pStyle w:val="Popis"/>
      </w:pPr>
      <w:r>
        <w:t>Graf 1</w:t>
      </w:r>
      <w:r w:rsidR="00D27CCB">
        <w:tab/>
      </w:r>
      <w:r>
        <w:t>Pokrytie 5G siete na Slovensku [18]</w:t>
      </w:r>
    </w:p>
    <w:p w14:paraId="1E3A0541" w14:textId="6730237C" w:rsidR="002131D7" w:rsidRPr="000B6CE5" w:rsidRDefault="00A556A7" w:rsidP="000C71BD">
      <w:pPr>
        <w:pStyle w:val="NormalnytextDP"/>
      </w:pPr>
      <w:r>
        <w:t>Ako posledná snímka je poďakovanie za pozornosť. Tiež na koniec je priestor na otázky od divákov alebo čitateľov smerom na prednášajúceho daného učebného materiálu. Ako dizajn pozadia som využil obrázok</w:t>
      </w:r>
      <w:r w:rsidR="002131D7">
        <w:t xml:space="preserve">, ktorí má </w:t>
      </w:r>
      <w:r w:rsidR="00F961C3">
        <w:t>predstavovať abstraktné zobrazenie 5G siete.</w:t>
      </w:r>
    </w:p>
    <w:p w14:paraId="6DF0E8F1" w14:textId="77777777" w:rsidR="00FD275C" w:rsidRDefault="00FD275C" w:rsidP="00FD275C">
      <w:pPr>
        <w:pStyle w:val="NadpisKapitoly"/>
      </w:pPr>
      <w:bookmarkStart w:id="18" w:name="_Toc102191192"/>
      <w:bookmarkStart w:id="19" w:name="_Toc165668432"/>
      <w:r w:rsidRPr="00B71D7E">
        <w:lastRenderedPageBreak/>
        <w:t>Záver</w:t>
      </w:r>
      <w:bookmarkEnd w:id="18"/>
      <w:bookmarkEnd w:id="19"/>
    </w:p>
    <w:p w14:paraId="53DCEFAF" w14:textId="0166571C" w:rsidR="00C417AE" w:rsidRPr="00C417AE" w:rsidRDefault="00C417AE" w:rsidP="00C417AE">
      <w:pPr>
        <w:pStyle w:val="NormalnytextDP"/>
      </w:pPr>
      <w:r>
        <w:t xml:space="preserve">5. </w:t>
      </w:r>
      <w:r>
        <w:t>generácia mobilných sietí, známa ako 5G, priniesla revolučné zmeny v oblasti mobilnej komunikácie od svojho spustenia v roku 2019.</w:t>
      </w:r>
      <w:r>
        <w:t xml:space="preserve"> Som si istý, že som nespomenul všetky oblasti, v</w:t>
      </w:r>
      <w:r w:rsidR="007661D4">
        <w:t xml:space="preserve"> ktorých</w:t>
      </w:r>
      <w:r>
        <w:t xml:space="preserve"> 5G </w:t>
      </w:r>
      <w:r w:rsidR="007661D4">
        <w:t>hrá hlavnú rolu. Snažil som sa vystihnúť</w:t>
      </w:r>
      <w:r>
        <w:t xml:space="preserve"> </w:t>
      </w:r>
      <w:r w:rsidR="007661D4">
        <w:t>j</w:t>
      </w:r>
      <w:r>
        <w:t>ej prínosy</w:t>
      </w:r>
      <w:r w:rsidR="007661D4">
        <w:t>, ktoré</w:t>
      </w:r>
      <w:r>
        <w:t xml:space="preserve"> ovplyvňujú široké spektrum aplikácií od online hier po samo riadiace autá a</w:t>
      </w:r>
      <w:r w:rsidR="007661D4">
        <w:t xml:space="preserve"> </w:t>
      </w:r>
      <w:proofErr w:type="spellStart"/>
      <w:r>
        <w:t>IoT</w:t>
      </w:r>
      <w:proofErr w:type="spellEnd"/>
      <w:r w:rsidR="007661D4">
        <w:t>, ale aj reálneho sveta</w:t>
      </w:r>
      <w:r>
        <w:t xml:space="preserve">. Rozdiely medzi 5G a jej predchodcami, ako je 4G, sú </w:t>
      </w:r>
      <w:r w:rsidR="007661D4">
        <w:t>značné</w:t>
      </w:r>
      <w:r>
        <w:t>, najmä v rýchlostiach a latencii. Vo výsledku 5G neznamená len zvýšenie rýchlosti, ale tiež nízku latenciu a väčšiu kapacitu, čo ju robí vhodnou pre množstvo nových technológií.</w:t>
      </w:r>
      <w:r w:rsidR="007661D4">
        <w:t xml:space="preserve"> Mojim cieľom produktu aj tejto práce bolo naučiť nové informácie nielen čitateľov, ale aj seba.</w:t>
      </w:r>
    </w:p>
    <w:p w14:paraId="080E9948" w14:textId="106F5123" w:rsidR="00FD275C" w:rsidRPr="00B71D7E" w:rsidRDefault="00FD275C" w:rsidP="00FD275C">
      <w:pPr>
        <w:pStyle w:val="NadpisKapitoly"/>
        <w:numPr>
          <w:ilvl w:val="0"/>
          <w:numId w:val="0"/>
        </w:numPr>
      </w:pPr>
      <w:bookmarkStart w:id="20" w:name="_Toc102191193"/>
      <w:bookmarkStart w:id="21" w:name="_Toc165668433"/>
      <w:r w:rsidRPr="00B71D7E">
        <w:lastRenderedPageBreak/>
        <w:t>Zoznam použitej literatúry</w:t>
      </w:r>
      <w:bookmarkEnd w:id="20"/>
      <w:bookmarkEnd w:id="21"/>
    </w:p>
    <w:p w14:paraId="1A7E02BD" w14:textId="77777777" w:rsidR="00FD275C" w:rsidRPr="00B71D7E" w:rsidRDefault="00FD275C" w:rsidP="00FD275C">
      <w:pPr>
        <w:pStyle w:val="NormalnytextDP"/>
        <w:rPr>
          <w:b/>
          <w:bCs/>
        </w:rPr>
      </w:pPr>
      <w:r w:rsidRPr="00B71D7E">
        <w:rPr>
          <w:b/>
          <w:bCs/>
        </w:rPr>
        <w:t>Príklad zoznamu použitej literatúry:</w:t>
      </w:r>
    </w:p>
    <w:p w14:paraId="2195D702" w14:textId="3945CCE9" w:rsidR="000B6CE5" w:rsidRDefault="006B4870" w:rsidP="00FD275C">
      <w:pPr>
        <w:pStyle w:val="ZoznamLiteratury"/>
      </w:pPr>
      <w:proofErr w:type="spellStart"/>
      <w:r w:rsidRPr="006B4870">
        <w:t>Global</w:t>
      </w:r>
      <w:proofErr w:type="spellEnd"/>
      <w:r w:rsidRPr="006B4870">
        <w:t xml:space="preserve"> Mobile </w:t>
      </w:r>
      <w:proofErr w:type="spellStart"/>
      <w:r w:rsidRPr="006B4870">
        <w:t>Suppliers</w:t>
      </w:r>
      <w:proofErr w:type="spellEnd"/>
      <w:r w:rsidRPr="006B4870">
        <w:t xml:space="preserve"> Association</w:t>
      </w:r>
      <w:r>
        <w:t xml:space="preserve">. </w:t>
      </w:r>
      <w:r w:rsidR="0062701D" w:rsidRPr="00D40F38">
        <w:t xml:space="preserve">LTE and 5G </w:t>
      </w:r>
      <w:proofErr w:type="spellStart"/>
      <w:r w:rsidR="0062701D" w:rsidRPr="00D40F38">
        <w:t>Market</w:t>
      </w:r>
      <w:proofErr w:type="spellEnd"/>
      <w:r w:rsidR="0062701D" w:rsidRPr="00D40F38">
        <w:t xml:space="preserve"> </w:t>
      </w:r>
      <w:proofErr w:type="spellStart"/>
      <w:r w:rsidR="0062701D" w:rsidRPr="00D40F38">
        <w:t>Statistics</w:t>
      </w:r>
      <w:proofErr w:type="spellEnd"/>
      <w:r w:rsidR="0062701D" w:rsidRPr="00D40F38">
        <w:t xml:space="preserve"> – 8 </w:t>
      </w:r>
      <w:proofErr w:type="spellStart"/>
      <w:r w:rsidR="0062701D" w:rsidRPr="00D40F38">
        <w:t>April</w:t>
      </w:r>
      <w:proofErr w:type="spellEnd"/>
      <w:r w:rsidR="0062701D" w:rsidRPr="00D40F38">
        <w:t xml:space="preserve"> 2019. </w:t>
      </w:r>
      <w:r>
        <w:t xml:space="preserve">In: </w:t>
      </w:r>
      <w:r w:rsidRPr="006B4870">
        <w:t>gsacom.c</w:t>
      </w:r>
      <w:r>
        <w:t>om [online].</w:t>
      </w:r>
      <w:r w:rsidR="0062701D" w:rsidRPr="00D40F38">
        <w:t xml:space="preserve"> </w:t>
      </w:r>
      <w:r w:rsidR="00294730">
        <w:t xml:space="preserve">8.4.2019 </w:t>
      </w:r>
      <w:r w:rsidR="0062701D" w:rsidRPr="00D40F38">
        <w:t>[cit. 20</w:t>
      </w:r>
      <w:r w:rsidR="0062701D">
        <w:t>24</w:t>
      </w:r>
      <w:r w:rsidR="0062701D" w:rsidRPr="00D40F38">
        <w:t>-</w:t>
      </w:r>
      <w:r w:rsidR="0062701D">
        <w:t>21</w:t>
      </w:r>
      <w:r w:rsidR="0062701D" w:rsidRPr="00D40F38">
        <w:t>-</w:t>
      </w:r>
      <w:r w:rsidR="0062701D">
        <w:t>4</w:t>
      </w:r>
      <w:r w:rsidR="0062701D" w:rsidRPr="00D40F38">
        <w:t>]</w:t>
      </w:r>
      <w:r w:rsidR="0062701D">
        <w:t>. dostupné na internete:</w:t>
      </w:r>
      <w:r w:rsidR="00E07B02">
        <w:t xml:space="preserve"> </w:t>
      </w:r>
      <w:r w:rsidR="0062701D">
        <w:t>&lt;</w:t>
      </w:r>
      <w:hyperlink r:id="rId12" w:history="1">
        <w:r w:rsidR="0062701D" w:rsidRPr="000B0912">
          <w:rPr>
            <w:rStyle w:val="Hypertextovprepojenie"/>
          </w:rPr>
          <w:t>https:/</w:t>
        </w:r>
        <w:r w:rsidR="0062701D" w:rsidRPr="000B0912">
          <w:rPr>
            <w:rStyle w:val="Hypertextovprepojenie"/>
          </w:rPr>
          <w:t>/</w:t>
        </w:r>
        <w:r w:rsidR="0062701D" w:rsidRPr="000B0912">
          <w:rPr>
            <w:rStyle w:val="Hypertextovprepojenie"/>
          </w:rPr>
          <w:t>gsac</w:t>
        </w:r>
        <w:r w:rsidR="0062701D" w:rsidRPr="000B0912">
          <w:rPr>
            <w:rStyle w:val="Hypertextovprepojenie"/>
          </w:rPr>
          <w:t>o</w:t>
        </w:r>
        <w:r w:rsidR="0062701D" w:rsidRPr="000B0912">
          <w:rPr>
            <w:rStyle w:val="Hypertextovprepojenie"/>
          </w:rPr>
          <w:t>m.com/paper/lte-5g-market-statistics-8-april-2019/</w:t>
        </w:r>
      </w:hyperlink>
      <w:r w:rsidR="0062701D">
        <w:t>&gt;</w:t>
      </w:r>
    </w:p>
    <w:p w14:paraId="177FD191" w14:textId="72F192F5" w:rsidR="0062701D" w:rsidRDefault="0062701D" w:rsidP="00FD275C">
      <w:pPr>
        <w:pStyle w:val="ZoznamLiteratury"/>
      </w:pPr>
      <w:r w:rsidRPr="003F7C71">
        <w:t>Amazon.com,</w:t>
      </w:r>
      <w:r>
        <w:t xml:space="preserve"> </w:t>
      </w:r>
      <w:proofErr w:type="spellStart"/>
      <w:r w:rsidRPr="003F7C71">
        <w:t>Inc</w:t>
      </w:r>
      <w:proofErr w:type="spellEnd"/>
      <w:r w:rsidRPr="003F7C71">
        <w:t>.</w:t>
      </w:r>
      <w:r>
        <w:t xml:space="preserve"> </w:t>
      </w:r>
      <w:proofErr w:type="spellStart"/>
      <w:r w:rsidR="00294730" w:rsidRPr="00294730">
        <w:t>What</w:t>
      </w:r>
      <w:proofErr w:type="spellEnd"/>
      <w:r w:rsidR="00294730" w:rsidRPr="00294730">
        <w:t xml:space="preserve"> </w:t>
      </w:r>
      <w:proofErr w:type="spellStart"/>
      <w:r w:rsidR="00294730" w:rsidRPr="00294730">
        <w:t>is</w:t>
      </w:r>
      <w:proofErr w:type="spellEnd"/>
      <w:r w:rsidR="00294730" w:rsidRPr="00294730">
        <w:t xml:space="preserve"> 5G?</w:t>
      </w:r>
      <w:r w:rsidR="00294730">
        <w:t xml:space="preserve"> In: </w:t>
      </w:r>
      <w:r w:rsidR="00294730" w:rsidRPr="00294730">
        <w:t xml:space="preserve">amazon.com </w:t>
      </w:r>
      <w:r w:rsidR="00294730">
        <w:t xml:space="preserve">[online]. </w:t>
      </w:r>
      <w:r w:rsidRPr="00D40F38">
        <w:t xml:space="preserve">[cit. </w:t>
      </w:r>
      <w:r>
        <w:t>2024-4-21</w:t>
      </w:r>
      <w:r w:rsidRPr="00D40F38">
        <w:t>].</w:t>
      </w:r>
      <w:r>
        <w:t xml:space="preserve"> dostupné na internete: &lt;</w:t>
      </w:r>
      <w:hyperlink r:id="rId13" w:history="1">
        <w:r w:rsidRPr="00FB2BC2">
          <w:rPr>
            <w:rStyle w:val="Hypertextovprepojenie"/>
          </w:rPr>
          <w:t>https://</w:t>
        </w:r>
        <w:r w:rsidRPr="00FB2BC2">
          <w:rPr>
            <w:rStyle w:val="Hypertextovprepojenie"/>
          </w:rPr>
          <w:t>a</w:t>
        </w:r>
        <w:r w:rsidRPr="00FB2BC2">
          <w:rPr>
            <w:rStyle w:val="Hypertextovprepojenie"/>
          </w:rPr>
          <w:t>ws.amazon.com/what-is/5g/</w:t>
        </w:r>
      </w:hyperlink>
      <w:r>
        <w:t>&gt;</w:t>
      </w:r>
    </w:p>
    <w:p w14:paraId="6C51ADC3" w14:textId="09A5D0BE" w:rsidR="0062701D" w:rsidRDefault="0062701D" w:rsidP="00FD275C">
      <w:pPr>
        <w:pStyle w:val="ZoznamLiteratury"/>
      </w:pPr>
      <w:r w:rsidRPr="003F7C71">
        <w:t xml:space="preserve">Cisco Systems, </w:t>
      </w:r>
      <w:proofErr w:type="spellStart"/>
      <w:r w:rsidRPr="003F7C71">
        <w:t>Inc</w:t>
      </w:r>
      <w:proofErr w:type="spellEnd"/>
      <w:r w:rsidRPr="003F7C71">
        <w:t>.</w:t>
      </w:r>
      <w:r>
        <w:t xml:space="preserve"> </w:t>
      </w:r>
      <w:proofErr w:type="spellStart"/>
      <w:r w:rsidR="00294730" w:rsidRPr="00294730">
        <w:t>What</w:t>
      </w:r>
      <w:proofErr w:type="spellEnd"/>
      <w:r w:rsidR="00294730" w:rsidRPr="00294730">
        <w:t xml:space="preserve"> </w:t>
      </w:r>
      <w:proofErr w:type="spellStart"/>
      <w:r w:rsidR="00294730" w:rsidRPr="00294730">
        <w:t>Is</w:t>
      </w:r>
      <w:proofErr w:type="spellEnd"/>
      <w:r w:rsidR="00294730" w:rsidRPr="00294730">
        <w:t xml:space="preserve"> 5G? </w:t>
      </w:r>
      <w:r w:rsidR="00294730">
        <w:t xml:space="preserve">In: </w:t>
      </w:r>
      <w:r w:rsidR="00294730" w:rsidRPr="00294730">
        <w:t>cisco.com</w:t>
      </w:r>
      <w:r w:rsidR="00294730">
        <w:t xml:space="preserve"> [online].</w:t>
      </w:r>
      <w:r>
        <w:t xml:space="preserve"> </w:t>
      </w:r>
      <w:r w:rsidRPr="00D40F38">
        <w:t xml:space="preserve">[cit. </w:t>
      </w:r>
      <w:r>
        <w:t>2024-4-21</w:t>
      </w:r>
      <w:r w:rsidRPr="00D40F38">
        <w:t>].</w:t>
      </w:r>
      <w:r>
        <w:t xml:space="preserve"> dostupné na internete: &lt;</w:t>
      </w:r>
      <w:hyperlink r:id="rId14" w:anchor="~faqs" w:history="1">
        <w:r w:rsidRPr="00EE7B27">
          <w:rPr>
            <w:rStyle w:val="Hypertextovprepojenie"/>
          </w:rPr>
          <w:t>https://w</w:t>
        </w:r>
        <w:r w:rsidRPr="00EE7B27">
          <w:rPr>
            <w:rStyle w:val="Hypertextovprepojenie"/>
          </w:rPr>
          <w:t>w</w:t>
        </w:r>
        <w:r w:rsidRPr="00EE7B27">
          <w:rPr>
            <w:rStyle w:val="Hypertextovprepojenie"/>
          </w:rPr>
          <w:t>w.cisco.com/c/en/us/solutions/what-is-5g.html#~faqs</w:t>
        </w:r>
      </w:hyperlink>
      <w:r>
        <w:t>&gt;</w:t>
      </w:r>
    </w:p>
    <w:p w14:paraId="17F888BC" w14:textId="34E63DCD" w:rsidR="0062701D" w:rsidRDefault="00294730" w:rsidP="00FD275C">
      <w:pPr>
        <w:pStyle w:val="ZoznamLiteratury"/>
      </w:pPr>
      <w:r>
        <w:t xml:space="preserve">Andrej Králik. </w:t>
      </w:r>
      <w:r w:rsidR="0062701D" w:rsidRPr="00D40F38">
        <w:t xml:space="preserve">Petícia proti 5G na Slovensku: Prečo ju ľudia podpisujú? </w:t>
      </w:r>
      <w:r>
        <w:t xml:space="preserve">In: </w:t>
      </w:r>
      <w:r w:rsidR="0062701D" w:rsidRPr="00D40F38">
        <w:t>MojAndroid.sk</w:t>
      </w:r>
      <w:r>
        <w:t xml:space="preserve"> [online]. 9.6.2020</w:t>
      </w:r>
      <w:r w:rsidR="0062701D" w:rsidRPr="00D40F38">
        <w:t xml:space="preserve"> [cit. </w:t>
      </w:r>
      <w:r w:rsidR="0062701D">
        <w:t>2024-4-21</w:t>
      </w:r>
      <w:r w:rsidR="0062701D" w:rsidRPr="00D40F38">
        <w:t xml:space="preserve">]. </w:t>
      </w:r>
      <w:r w:rsidR="0062701D">
        <w:t>dostupné na internete: &lt;</w:t>
      </w:r>
      <w:hyperlink r:id="rId15" w:history="1">
        <w:r w:rsidR="0062701D" w:rsidRPr="000B0912">
          <w:rPr>
            <w:rStyle w:val="Hypertextovprepojenie"/>
          </w:rPr>
          <w:t>https://www.mojandroid.sk/5g-peticia-dovody/</w:t>
        </w:r>
      </w:hyperlink>
      <w:r w:rsidR="0062701D">
        <w:t>&gt;</w:t>
      </w:r>
    </w:p>
    <w:p w14:paraId="30C35E7D" w14:textId="2DE5266F" w:rsidR="0062701D" w:rsidRPr="0062701D" w:rsidRDefault="00D47B4A" w:rsidP="00FD275C">
      <w:pPr>
        <w:pStyle w:val="ZoznamLiteratury"/>
        <w:rPr>
          <w:rStyle w:val="Hypertextovprepojenie"/>
          <w:color w:val="auto"/>
          <w:u w:val="none"/>
        </w:rPr>
      </w:pPr>
      <w:r>
        <w:t>M</w:t>
      </w:r>
      <w:r w:rsidRPr="00D47B4A">
        <w:t>inisterstvo investícií regionálneho rozvoja a informatizácie sr</w:t>
      </w:r>
      <w:r>
        <w:t xml:space="preserve">. </w:t>
      </w:r>
      <w:r w:rsidR="0062701D" w:rsidRPr="00D40F38">
        <w:t>Slovensko má šancu stať sa jedným z lídrov v budovaní 5G siete.</w:t>
      </w:r>
      <w:r>
        <w:t xml:space="preserve"> In: </w:t>
      </w:r>
      <w:r w:rsidR="0062701D" w:rsidRPr="00D40F38">
        <w:t>vicepremier.gov.sk</w:t>
      </w:r>
      <w:r>
        <w:t xml:space="preserve"> [online].</w:t>
      </w:r>
      <w:r w:rsidR="0062701D" w:rsidRPr="00D40F38">
        <w:t xml:space="preserve"> </w:t>
      </w:r>
      <w:r>
        <w:t xml:space="preserve">16.11.2017 </w:t>
      </w:r>
      <w:r w:rsidR="0062701D" w:rsidRPr="00D40F38">
        <w:t xml:space="preserve">[cit. </w:t>
      </w:r>
      <w:r w:rsidR="0062701D">
        <w:t>2024-4-21</w:t>
      </w:r>
      <w:r w:rsidR="0062701D" w:rsidRPr="00D40F38">
        <w:t>]</w:t>
      </w:r>
      <w:r w:rsidR="0062701D">
        <w:t xml:space="preserve">  dostupné na internete: </w:t>
      </w:r>
      <w:hyperlink r:id="rId16" w:history="1">
        <w:r w:rsidR="0062701D" w:rsidRPr="000B0912">
          <w:rPr>
            <w:rStyle w:val="Hypertextovprepojenie"/>
          </w:rPr>
          <w:t>https://mirri.gov.sk/aktuality/informatizacia/slovensko-ma-sancu-stat-sa-jednym-z-lidrov-v-budovani-5g-siete/</w:t>
        </w:r>
      </w:hyperlink>
    </w:p>
    <w:p w14:paraId="61A20272" w14:textId="0E9DD666" w:rsidR="0062701D" w:rsidRDefault="00D47B4A" w:rsidP="00FD275C">
      <w:pPr>
        <w:pStyle w:val="ZoznamLiteratury"/>
      </w:pPr>
      <w:r>
        <w:t xml:space="preserve">Ondrej Macko. </w:t>
      </w:r>
      <w:r w:rsidR="0062701D" w:rsidRPr="00D40F38">
        <w:t>5G sieť na Slovensku – jej nasadzovanie, možnosti a využitie | TOUCHIT.</w:t>
      </w:r>
      <w:r>
        <w:t xml:space="preserve"> In: </w:t>
      </w:r>
      <w:r w:rsidR="0062701D" w:rsidRPr="00D40F38">
        <w:t>touchit.sk</w:t>
      </w:r>
      <w:r>
        <w:t xml:space="preserve"> [online] 29.5.2018</w:t>
      </w:r>
      <w:r w:rsidR="0062701D" w:rsidRPr="00D40F38">
        <w:t xml:space="preserve"> [cit. </w:t>
      </w:r>
      <w:r w:rsidR="0062701D">
        <w:t>2024-4-21</w:t>
      </w:r>
      <w:r w:rsidR="0062701D" w:rsidRPr="00D40F38">
        <w:t>].</w:t>
      </w:r>
      <w:r w:rsidR="0062701D">
        <w:t xml:space="preserve"> dostupné na internete: &lt;</w:t>
      </w:r>
      <w:hyperlink r:id="rId17" w:history="1">
        <w:r w:rsidR="0062701D" w:rsidRPr="000B0912">
          <w:rPr>
            <w:rStyle w:val="Hypertextovprepojenie"/>
          </w:rPr>
          <w:t>https://touchit.sk/5g-siet-na-slovensku-jej-nasadzovanie-moznosti-a-vyuzitie/171501</w:t>
        </w:r>
      </w:hyperlink>
      <w:r w:rsidR="0062701D">
        <w:t>&gt;</w:t>
      </w:r>
    </w:p>
    <w:p w14:paraId="16D2E631" w14:textId="757528B1" w:rsidR="0062701D" w:rsidRDefault="00D47B4A" w:rsidP="00FD275C">
      <w:pPr>
        <w:pStyle w:val="ZoznamLiteratury"/>
      </w:pPr>
      <w:r>
        <w:t xml:space="preserve">Dávid </w:t>
      </w:r>
      <w:proofErr w:type="spellStart"/>
      <w:r>
        <w:t>Igaz</w:t>
      </w:r>
      <w:proofErr w:type="spellEnd"/>
      <w:r>
        <w:t xml:space="preserve">. </w:t>
      </w:r>
      <w:r w:rsidR="0062701D" w:rsidRPr="00D40F38">
        <w:t>4ka prekvapila Slovensko: Bude prvým operátorom s 5G sieťou</w:t>
      </w:r>
      <w:r>
        <w:t xml:space="preserve">. In: </w:t>
      </w:r>
      <w:r w:rsidRPr="00D47B4A">
        <w:t xml:space="preserve">fontech.startitup.sk </w:t>
      </w:r>
      <w:r w:rsidR="0062701D" w:rsidRPr="00D40F38">
        <w:t>[online]. 3</w:t>
      </w:r>
      <w:r>
        <w:t>.7.2019</w:t>
      </w:r>
      <w:r w:rsidR="0062701D" w:rsidRPr="00D40F38">
        <w:t xml:space="preserve"> [cit. </w:t>
      </w:r>
      <w:r w:rsidR="0062701D">
        <w:t>2024-4-22</w:t>
      </w:r>
      <w:r w:rsidR="0062701D" w:rsidRPr="00D40F38">
        <w:t>].</w:t>
      </w:r>
      <w:r w:rsidR="0062701D">
        <w:t xml:space="preserve"> dostupné na internete: &lt;</w:t>
      </w:r>
      <w:hyperlink r:id="rId18" w:history="1">
        <w:r w:rsidR="0062701D" w:rsidRPr="000B0912">
          <w:rPr>
            <w:rStyle w:val="Hypertextovprepojenie"/>
          </w:rPr>
          <w:t>https://fontech.startitup.sk/4ka-prekvapila-slovensko-bude-prvym-operatorom-s-5g-sietou/</w:t>
        </w:r>
      </w:hyperlink>
      <w:r w:rsidR="0062701D">
        <w:t>&gt;</w:t>
      </w:r>
    </w:p>
    <w:p w14:paraId="12D69421" w14:textId="313780F8" w:rsidR="0062701D" w:rsidRDefault="00D47B4A" w:rsidP="00FD275C">
      <w:pPr>
        <w:pStyle w:val="ZoznamLiteratury"/>
      </w:pPr>
      <w:r>
        <w:t xml:space="preserve">Filip </w:t>
      </w:r>
      <w:r w:rsidR="0062701D" w:rsidRPr="00D40F38">
        <w:t>Maxa</w:t>
      </w:r>
      <w:r>
        <w:t xml:space="preserve"> a Filip </w:t>
      </w:r>
      <w:proofErr w:type="spellStart"/>
      <w:r>
        <w:t>Hanker</w:t>
      </w:r>
      <w:proofErr w:type="spellEnd"/>
      <w:r w:rsidR="0062701D" w:rsidRPr="00D40F38">
        <w:t xml:space="preserve">. Top 4ka ukázala 5G: Rýchlosť 1 </w:t>
      </w:r>
      <w:proofErr w:type="spellStart"/>
      <w:r w:rsidR="0062701D" w:rsidRPr="00D40F38">
        <w:t>Gbit</w:t>
      </w:r>
      <w:proofErr w:type="spellEnd"/>
      <w:r w:rsidR="0062701D" w:rsidRPr="00D40F38">
        <w:t>/s, do siete neskôr pustí aj klientov.</w:t>
      </w:r>
      <w:r>
        <w:t xml:space="preserve"> In:</w:t>
      </w:r>
      <w:r w:rsidR="0062701D" w:rsidRPr="00D40F38">
        <w:t xml:space="preserve"> Aktuality.sk</w:t>
      </w:r>
      <w:r>
        <w:t xml:space="preserve"> [online].</w:t>
      </w:r>
      <w:r w:rsidR="00E07B02">
        <w:t xml:space="preserve"> </w:t>
      </w:r>
      <w:r w:rsidR="00E07B02" w:rsidRPr="00E07B02">
        <w:t xml:space="preserve">(Bratislava: </w:t>
      </w:r>
      <w:proofErr w:type="spellStart"/>
      <w:r w:rsidR="00E07B02" w:rsidRPr="00E07B02">
        <w:t>Ringier</w:t>
      </w:r>
      <w:proofErr w:type="spellEnd"/>
      <w:r w:rsidR="00E07B02" w:rsidRPr="00E07B02">
        <w:t xml:space="preserve"> Axel </w:t>
      </w:r>
      <w:proofErr w:type="spellStart"/>
      <w:r w:rsidR="00E07B02" w:rsidRPr="00E07B02">
        <w:t>Springer</w:t>
      </w:r>
      <w:proofErr w:type="spellEnd"/>
      <w:r w:rsidR="00E07B02" w:rsidRPr="00E07B02">
        <w:t xml:space="preserve"> Slovakia)</w:t>
      </w:r>
      <w:r w:rsidR="00E07B02">
        <w:t>.</w:t>
      </w:r>
      <w:r w:rsidR="00E07B02" w:rsidRPr="00E07B02">
        <w:t xml:space="preserve"> </w:t>
      </w:r>
      <w:r>
        <w:t>10.7.2019</w:t>
      </w:r>
      <w:r w:rsidR="0062701D" w:rsidRPr="00D40F38">
        <w:t xml:space="preserve"> [cit. </w:t>
      </w:r>
      <w:r w:rsidR="0062701D">
        <w:t>2024-4-22</w:t>
      </w:r>
      <w:r w:rsidR="0062701D" w:rsidRPr="00D40F38">
        <w:t>].</w:t>
      </w:r>
      <w:r w:rsidR="0062701D">
        <w:t xml:space="preserve"> dostupné na internete: &lt;</w:t>
      </w:r>
      <w:hyperlink r:id="rId19" w:history="1">
        <w:r w:rsidR="0062701D" w:rsidRPr="000B0912">
          <w:rPr>
            <w:rStyle w:val="Hypertextovprepojenie"/>
          </w:rPr>
          <w:t>https://zive.aktuality.sk/clanok/141247/4ka-ukazala-5g-rychlost-1-gbit-s-do-siete-pusti-aj-klientov/</w:t>
        </w:r>
      </w:hyperlink>
      <w:r w:rsidR="0062701D">
        <w:t>&gt;</w:t>
      </w:r>
    </w:p>
    <w:p w14:paraId="6319FC95" w14:textId="22A09032" w:rsidR="0062701D" w:rsidRDefault="00D47B4A" w:rsidP="00FD275C">
      <w:pPr>
        <w:pStyle w:val="ZoznamLiteratury"/>
      </w:pPr>
      <w:r>
        <w:t xml:space="preserve">Martin </w:t>
      </w:r>
      <w:proofErr w:type="spellStart"/>
      <w:r w:rsidR="0062701D" w:rsidRPr="00D40F38">
        <w:t>Hodás</w:t>
      </w:r>
      <w:proofErr w:type="spellEnd"/>
      <w:r w:rsidR="0062701D" w:rsidRPr="00D40F38">
        <w:t>. Video Konšpirátorov vystrašil modrý vrtuľník Orangeu: Myslia si, že inštaluje 5G, a tej sa boja. Operátor vysvetľuje situáciu.</w:t>
      </w:r>
      <w:r>
        <w:t xml:space="preserve"> In:</w:t>
      </w:r>
      <w:r w:rsidR="0062701D" w:rsidRPr="00D40F38">
        <w:t xml:space="preserve"> Aktuality.sk</w:t>
      </w:r>
      <w:r>
        <w:t xml:space="preserve"> [online] </w:t>
      </w:r>
      <w:r w:rsidR="00E07B02" w:rsidRPr="00E07B02">
        <w:t xml:space="preserve">(Bratislava: </w:t>
      </w:r>
      <w:proofErr w:type="spellStart"/>
      <w:r w:rsidR="00E07B02" w:rsidRPr="00E07B02">
        <w:t>Ringier</w:t>
      </w:r>
      <w:proofErr w:type="spellEnd"/>
      <w:r w:rsidR="00E07B02" w:rsidRPr="00E07B02">
        <w:t xml:space="preserve"> Axel </w:t>
      </w:r>
      <w:proofErr w:type="spellStart"/>
      <w:r w:rsidR="00E07B02" w:rsidRPr="00E07B02">
        <w:t>Springer</w:t>
      </w:r>
      <w:proofErr w:type="spellEnd"/>
      <w:r w:rsidR="00E07B02" w:rsidRPr="00E07B02">
        <w:t xml:space="preserve"> Slovakia)</w:t>
      </w:r>
      <w:r w:rsidR="00E07B02">
        <w:t>.</w:t>
      </w:r>
      <w:r w:rsidR="00E07B02" w:rsidRPr="00E07B02">
        <w:t xml:space="preserve"> </w:t>
      </w:r>
      <w:r w:rsidR="0062701D" w:rsidRPr="00D40F38">
        <w:t>2020-04-23</w:t>
      </w:r>
      <w:r w:rsidR="00E07B02">
        <w:t xml:space="preserve"> </w:t>
      </w:r>
      <w:r w:rsidR="0062701D" w:rsidRPr="00D40F38">
        <w:t xml:space="preserve">[cit. </w:t>
      </w:r>
      <w:r w:rsidR="0062701D">
        <w:t>2024-4-22</w:t>
      </w:r>
      <w:r w:rsidR="0062701D" w:rsidRPr="00D40F38">
        <w:t>].</w:t>
      </w:r>
      <w:r w:rsidR="0062701D">
        <w:t xml:space="preserve"> dostupné na internete:</w:t>
      </w:r>
      <w:r w:rsidR="00E07B02">
        <w:t xml:space="preserve"> </w:t>
      </w:r>
      <w:r w:rsidR="0062701D">
        <w:t>&lt;</w:t>
      </w:r>
      <w:hyperlink r:id="rId20" w:history="1">
        <w:r w:rsidR="0062701D" w:rsidRPr="000B0912">
          <w:rPr>
            <w:rStyle w:val="Hypertextovprepojenie"/>
          </w:rPr>
          <w:t>https://zive.aktuality.sk/clanok/146518/konspiratorov-vystrasil-modry-vrtulnik-orangeu-myslia-si-ze-instaluje-5g-a-tej-sa-boja-operator-vysvetluje-situaciu/</w:t>
        </w:r>
      </w:hyperlink>
      <w:r w:rsidR="0062701D">
        <w:t>&gt;</w:t>
      </w:r>
    </w:p>
    <w:p w14:paraId="7B8B8297" w14:textId="5E1E5405" w:rsidR="0062701D" w:rsidRDefault="00E07B02" w:rsidP="00FD275C">
      <w:pPr>
        <w:pStyle w:val="ZoznamLiteratury"/>
      </w:pPr>
      <w:r w:rsidRPr="00E07B02">
        <w:lastRenderedPageBreak/>
        <w:t xml:space="preserve">OUR MEDIA </w:t>
      </w:r>
      <w:proofErr w:type="spellStart"/>
      <w:r w:rsidRPr="00E07B02">
        <w:t>a.s</w:t>
      </w:r>
      <w:proofErr w:type="spellEnd"/>
      <w:r w:rsidRPr="00E07B02">
        <w:t xml:space="preserve">. </w:t>
      </w:r>
      <w:r w:rsidR="0062701D" w:rsidRPr="0071787B">
        <w:t>Slovak Telekom spustil najväčšiu 5G sieť na Slovensku</w:t>
      </w:r>
      <w:r>
        <w:t>.</w:t>
      </w:r>
      <w:r w:rsidR="0062701D" w:rsidRPr="0071787B">
        <w:t xml:space="preserve"> </w:t>
      </w:r>
      <w:r>
        <w:t xml:space="preserve">In: </w:t>
      </w:r>
      <w:r w:rsidR="0062701D" w:rsidRPr="0071787B">
        <w:t>Pravda.sk</w:t>
      </w:r>
      <w:r>
        <w:t>.</w:t>
      </w:r>
      <w:r w:rsidR="0062701D" w:rsidRPr="0071787B">
        <w:t xml:space="preserve"> 2020-12-10 [cit. </w:t>
      </w:r>
      <w:r w:rsidR="0062701D">
        <w:t>2024-4-22</w:t>
      </w:r>
      <w:r w:rsidR="0062701D" w:rsidRPr="0071787B">
        <w:t>].</w:t>
      </w:r>
      <w:r w:rsidR="0062701D">
        <w:t xml:space="preserve"> dostupné na internete: &lt;</w:t>
      </w:r>
      <w:hyperlink r:id="rId21" w:history="1">
        <w:r w:rsidR="0062701D" w:rsidRPr="000B0912">
          <w:rPr>
            <w:rStyle w:val="Hypertextovprepojenie"/>
          </w:rPr>
          <w:t>https://ekonomika.pravda.sk/ludia/clanok/571425-slovak-telekom-spustil-najvacsiu-5g-siet-na-slovensku/</w:t>
        </w:r>
      </w:hyperlink>
      <w:r w:rsidR="0062701D">
        <w:t>&gt;</w:t>
      </w:r>
    </w:p>
    <w:p w14:paraId="1D66A2BB" w14:textId="41990D5B" w:rsidR="0062701D" w:rsidRDefault="00E07B02" w:rsidP="0062701D">
      <w:pPr>
        <w:pStyle w:val="ZoznamLiteratury"/>
      </w:pPr>
      <w:r w:rsidRPr="00E07B02">
        <w:t>Európska komisia</w:t>
      </w:r>
      <w:r>
        <w:t xml:space="preserve">. </w:t>
      </w:r>
      <w:r w:rsidR="0062701D" w:rsidRPr="0071787B">
        <w:t>EU</w:t>
      </w:r>
      <w:r>
        <w:t>-</w:t>
      </w:r>
      <w:proofErr w:type="spellStart"/>
      <w:r>
        <w:t>wide</w:t>
      </w:r>
      <w:proofErr w:type="spellEnd"/>
      <w:r w:rsidR="0062701D" w:rsidRPr="0071787B">
        <w:t xml:space="preserve"> </w:t>
      </w:r>
      <w:proofErr w:type="spellStart"/>
      <w:r w:rsidR="0062701D" w:rsidRPr="0071787B">
        <w:t>coordinated</w:t>
      </w:r>
      <w:proofErr w:type="spellEnd"/>
      <w:r w:rsidR="0062701D" w:rsidRPr="0071787B">
        <w:t xml:space="preserve"> risk </w:t>
      </w:r>
      <w:proofErr w:type="spellStart"/>
      <w:r w:rsidR="0062701D" w:rsidRPr="0071787B">
        <w:t>assessment</w:t>
      </w:r>
      <w:proofErr w:type="spellEnd"/>
      <w:r w:rsidR="0062701D" w:rsidRPr="0071787B">
        <w:t xml:space="preserve"> of </w:t>
      </w:r>
      <w:proofErr w:type="spellStart"/>
      <w:r w:rsidR="0062701D" w:rsidRPr="0071787B">
        <w:t>the</w:t>
      </w:r>
      <w:proofErr w:type="spellEnd"/>
      <w:r w:rsidR="0062701D" w:rsidRPr="0071787B">
        <w:t xml:space="preserve"> </w:t>
      </w:r>
      <w:proofErr w:type="spellStart"/>
      <w:r w:rsidR="0062701D" w:rsidRPr="0071787B">
        <w:t>cybersecurity</w:t>
      </w:r>
      <w:proofErr w:type="spellEnd"/>
      <w:r w:rsidR="0062701D" w:rsidRPr="0071787B">
        <w:t xml:space="preserve"> of 5G </w:t>
      </w:r>
      <w:proofErr w:type="spellStart"/>
      <w:r w:rsidR="0062701D" w:rsidRPr="0071787B">
        <w:t>networks</w:t>
      </w:r>
      <w:proofErr w:type="spellEnd"/>
      <w:r w:rsidR="0062701D" w:rsidRPr="0071787B">
        <w:t xml:space="preserve"> (Report).</w:t>
      </w:r>
      <w:r>
        <w:t xml:space="preserve"> In: </w:t>
      </w:r>
      <w:r w:rsidRPr="00E07B02">
        <w:t>ec.europa.eu</w:t>
      </w:r>
      <w:r>
        <w:t xml:space="preserve"> [online].</w:t>
      </w:r>
      <w:r w:rsidR="0062701D" w:rsidRPr="0071787B">
        <w:t xml:space="preserve"> EU, ENISA, NIS </w:t>
      </w:r>
      <w:proofErr w:type="spellStart"/>
      <w:r w:rsidR="0062701D" w:rsidRPr="0071787B">
        <w:t>Cooperation</w:t>
      </w:r>
      <w:proofErr w:type="spellEnd"/>
      <w:r w:rsidR="0062701D" w:rsidRPr="0071787B">
        <w:t xml:space="preserve"> Group, 2019/10/09 [cit. </w:t>
      </w:r>
      <w:r w:rsidR="0062701D">
        <w:t>2024-4-22</w:t>
      </w:r>
      <w:r w:rsidR="0062701D" w:rsidRPr="0071787B">
        <w:t>].</w:t>
      </w:r>
      <w:r w:rsidR="0062701D">
        <w:t xml:space="preserve"> dostupné na internete: &lt;</w:t>
      </w:r>
      <w:hyperlink r:id="rId22" w:history="1">
        <w:r w:rsidR="0062701D" w:rsidRPr="000B0912">
          <w:rPr>
            <w:rStyle w:val="Hypertextovprepojenie"/>
          </w:rPr>
          <w:t>https://digital-strategy.ec.europa.eu/en</w:t>
        </w:r>
        <w:r w:rsidR="0062701D" w:rsidRPr="000B0912">
          <w:rPr>
            <w:rStyle w:val="Hypertextovprepojenie"/>
          </w:rPr>
          <w:t>/</w:t>
        </w:r>
        <w:r w:rsidR="0062701D" w:rsidRPr="000B0912">
          <w:rPr>
            <w:rStyle w:val="Hypertextovprepojenie"/>
          </w:rPr>
          <w:t>news/eu-wide-coordinated-risk-assessment-5g-networks-security</w:t>
        </w:r>
      </w:hyperlink>
      <w:r w:rsidR="0062701D">
        <w:t>&gt;</w:t>
      </w:r>
    </w:p>
    <w:p w14:paraId="6489B34D" w14:textId="6EE468DD" w:rsidR="0062701D" w:rsidRDefault="00E07B02" w:rsidP="00FD275C">
      <w:pPr>
        <w:pStyle w:val="ZoznamLiteratury"/>
      </w:pPr>
      <w:r>
        <w:t xml:space="preserve">Ján </w:t>
      </w:r>
      <w:proofErr w:type="spellStart"/>
      <w:r>
        <w:t>Trangel</w:t>
      </w:r>
      <w:proofErr w:type="spellEnd"/>
      <w:r>
        <w:t>.</w:t>
      </w:r>
      <w:r w:rsidR="0062701D" w:rsidRPr="0071787B">
        <w:t xml:space="preserve"> Veľká správa EÚ o 5G: Aká dôležitá bude kybernetická bezpečnosť a aké sú riziká</w:t>
      </w:r>
      <w:r>
        <w:t>.</w:t>
      </w:r>
      <w:r w:rsidR="0062701D" w:rsidRPr="0071787B">
        <w:t xml:space="preserve"> </w:t>
      </w:r>
      <w:r>
        <w:t xml:space="preserve">In: </w:t>
      </w:r>
      <w:r w:rsidR="0062701D" w:rsidRPr="0071787B">
        <w:t>Živé.sk</w:t>
      </w:r>
      <w:r w:rsidR="002C3CD0">
        <w:t xml:space="preserve"> [online].</w:t>
      </w:r>
      <w:r w:rsidR="0062701D" w:rsidRPr="0071787B">
        <w:t xml:space="preserve"> 10</w:t>
      </w:r>
      <w:r w:rsidR="002C3CD0">
        <w:t>.</w:t>
      </w:r>
      <w:r w:rsidR="0062701D" w:rsidRPr="0071787B">
        <w:t>10</w:t>
      </w:r>
      <w:r w:rsidR="002C3CD0">
        <w:t>.2019</w:t>
      </w:r>
      <w:r w:rsidR="0062701D" w:rsidRPr="0071787B">
        <w:t xml:space="preserve"> [cit. </w:t>
      </w:r>
      <w:r w:rsidR="0062701D">
        <w:t>2024-4-22</w:t>
      </w:r>
      <w:r w:rsidR="0062701D" w:rsidRPr="0071787B">
        <w:t>].</w:t>
      </w:r>
      <w:r w:rsidR="0062701D">
        <w:t xml:space="preserve"> dostupné na internete: &lt;</w:t>
      </w:r>
      <w:hyperlink r:id="rId23" w:history="1">
        <w:r w:rsidR="0062701D" w:rsidRPr="000B0912">
          <w:rPr>
            <w:rStyle w:val="Hypertextovprepojenie"/>
          </w:rPr>
          <w:t>https://zive.aktuality.sk/clanok/142989/velka-sprava-eu-o-5g-aka-dolezita-bude-kyberneticka-bezpecnost-a-ake-su-rizika/</w:t>
        </w:r>
      </w:hyperlink>
      <w:r w:rsidR="0062701D">
        <w:t>&gt;</w:t>
      </w:r>
    </w:p>
    <w:p w14:paraId="37178A26" w14:textId="2AD99A87" w:rsidR="0062701D" w:rsidRDefault="002C3CD0" w:rsidP="00FD275C">
      <w:pPr>
        <w:pStyle w:val="ZoznamLiteratury"/>
      </w:pPr>
      <w:r>
        <w:t xml:space="preserve">5G </w:t>
      </w:r>
      <w:proofErr w:type="spellStart"/>
      <w:r>
        <w:t>Appeal</w:t>
      </w:r>
      <w:proofErr w:type="spellEnd"/>
      <w:r>
        <w:t xml:space="preserve">. </w:t>
      </w:r>
      <w:proofErr w:type="spellStart"/>
      <w:r w:rsidR="0062701D" w:rsidRPr="0071787B">
        <w:t>About</w:t>
      </w:r>
      <w:proofErr w:type="spellEnd"/>
      <w:r w:rsidR="0062701D" w:rsidRPr="0071787B">
        <w:t xml:space="preserve">. </w:t>
      </w:r>
      <w:r>
        <w:t xml:space="preserve">In: </w:t>
      </w:r>
      <w:r w:rsidRPr="002C3CD0">
        <w:t xml:space="preserve">5G Appeal.eu </w:t>
      </w:r>
      <w:r>
        <w:t>[online].</w:t>
      </w:r>
      <w:r w:rsidR="0062701D" w:rsidRPr="0071787B">
        <w:t xml:space="preserve"> </w:t>
      </w:r>
      <w:r>
        <w:t>8.3.2018</w:t>
      </w:r>
      <w:r w:rsidR="0062701D" w:rsidRPr="0071787B">
        <w:t xml:space="preserve"> [cit. </w:t>
      </w:r>
      <w:r w:rsidR="0062701D">
        <w:t>2024-4-22</w:t>
      </w:r>
      <w:r w:rsidR="0062701D" w:rsidRPr="0071787B">
        <w:t>].</w:t>
      </w:r>
      <w:r w:rsidR="0062701D">
        <w:t xml:space="preserve"> dostupné na internete: &lt;</w:t>
      </w:r>
      <w:hyperlink r:id="rId24" w:history="1">
        <w:r w:rsidR="0062701D" w:rsidRPr="000B0912">
          <w:rPr>
            <w:rStyle w:val="Hypertextovprepojenie"/>
          </w:rPr>
          <w:t>https://</w:t>
        </w:r>
        <w:r w:rsidR="0062701D" w:rsidRPr="000B0912">
          <w:rPr>
            <w:rStyle w:val="Hypertextovprepojenie"/>
          </w:rPr>
          <w:t>w</w:t>
        </w:r>
        <w:r w:rsidR="0062701D" w:rsidRPr="000B0912">
          <w:rPr>
            <w:rStyle w:val="Hypertextovprepojenie"/>
          </w:rPr>
          <w:t>ww.5gappeal.eu/about/</w:t>
        </w:r>
      </w:hyperlink>
      <w:r w:rsidR="0062701D">
        <w:t>&gt;</w:t>
      </w:r>
    </w:p>
    <w:p w14:paraId="5FDB0676" w14:textId="7F11845E" w:rsidR="0062701D" w:rsidRDefault="002C3CD0" w:rsidP="00FD275C">
      <w:pPr>
        <w:pStyle w:val="ZoznamLiteratury"/>
      </w:pPr>
      <w:r w:rsidRPr="002C3CD0">
        <w:t xml:space="preserve">Igor </w:t>
      </w:r>
      <w:proofErr w:type="spellStart"/>
      <w:r w:rsidRPr="002C3CD0">
        <w:t>Belyaev</w:t>
      </w:r>
      <w:proofErr w:type="spellEnd"/>
      <w:r>
        <w:t xml:space="preserve">. </w:t>
      </w:r>
      <w:r w:rsidR="0062701D" w:rsidRPr="0071787B">
        <w:t xml:space="preserve">Oddelenie </w:t>
      </w:r>
      <w:proofErr w:type="spellStart"/>
      <w:r w:rsidR="0062701D" w:rsidRPr="0071787B">
        <w:t>rádiobiológie</w:t>
      </w:r>
      <w:proofErr w:type="spellEnd"/>
      <w:r w:rsidR="0062701D" w:rsidRPr="0071787B">
        <w:t xml:space="preserve">. </w:t>
      </w:r>
      <w:r>
        <w:t xml:space="preserve">In: </w:t>
      </w:r>
      <w:r w:rsidRPr="002C3CD0">
        <w:t xml:space="preserve">biomedcentrum.sav.sk </w:t>
      </w:r>
      <w:r>
        <w:t xml:space="preserve">[online]. </w:t>
      </w:r>
      <w:r w:rsidR="0062701D" w:rsidRPr="0071787B">
        <w:t>Bratislava: Slovenská akadémia vied [cit. 202</w:t>
      </w:r>
      <w:r>
        <w:t>4</w:t>
      </w:r>
      <w:r w:rsidR="0062701D" w:rsidRPr="0071787B">
        <w:t>-</w:t>
      </w:r>
      <w:r>
        <w:t>4</w:t>
      </w:r>
      <w:r w:rsidR="0062701D" w:rsidRPr="0071787B">
        <w:t>-2</w:t>
      </w:r>
      <w:r>
        <w:t>2</w:t>
      </w:r>
      <w:r w:rsidR="0062701D" w:rsidRPr="0071787B">
        <w:t>].</w:t>
      </w:r>
      <w:r w:rsidR="0062701D">
        <w:t xml:space="preserve"> dostupné na internete: &lt;</w:t>
      </w:r>
      <w:hyperlink r:id="rId25" w:history="1">
        <w:r w:rsidR="0062701D" w:rsidRPr="000B0912">
          <w:rPr>
            <w:rStyle w:val="Hypertextovprepojenie"/>
          </w:rPr>
          <w:t>http://www.biomedcentrum.sav.sk/oddelenia/oddelenie-radiobiologie/</w:t>
        </w:r>
      </w:hyperlink>
      <w:r w:rsidR="0062701D">
        <w:t>&gt;</w:t>
      </w:r>
    </w:p>
    <w:p w14:paraId="4687D765" w14:textId="57F66F20" w:rsidR="0062701D" w:rsidRDefault="009B6EA7" w:rsidP="00FD275C">
      <w:pPr>
        <w:pStyle w:val="ZoznamLiteratury"/>
      </w:pPr>
      <w:proofErr w:type="spellStart"/>
      <w:r>
        <w:t>Tom</w:t>
      </w:r>
      <w:r w:rsidR="0062701D" w:rsidRPr="0071787B">
        <w:t>W</w:t>
      </w:r>
      <w:r>
        <w:t>arren</w:t>
      </w:r>
      <w:proofErr w:type="spellEnd"/>
      <w:r>
        <w:t>.</w:t>
      </w:r>
      <w:r w:rsidR="0062701D" w:rsidRPr="0071787B">
        <w:t xml:space="preserve"> British 5G </w:t>
      </w:r>
      <w:proofErr w:type="spellStart"/>
      <w:r w:rsidR="0062701D" w:rsidRPr="0071787B">
        <w:t>towers</w:t>
      </w:r>
      <w:proofErr w:type="spellEnd"/>
      <w:r w:rsidR="0062701D" w:rsidRPr="0071787B">
        <w:t xml:space="preserve"> are </w:t>
      </w:r>
      <w:proofErr w:type="spellStart"/>
      <w:r w:rsidR="0062701D" w:rsidRPr="0071787B">
        <w:t>being</w:t>
      </w:r>
      <w:proofErr w:type="spellEnd"/>
      <w:r w:rsidR="0062701D" w:rsidRPr="0071787B">
        <w:t xml:space="preserve"> set on </w:t>
      </w:r>
      <w:proofErr w:type="spellStart"/>
      <w:r w:rsidR="0062701D" w:rsidRPr="0071787B">
        <w:t>fire</w:t>
      </w:r>
      <w:proofErr w:type="spellEnd"/>
      <w:r w:rsidR="0062701D" w:rsidRPr="0071787B">
        <w:t xml:space="preserve"> </w:t>
      </w:r>
      <w:proofErr w:type="spellStart"/>
      <w:r w:rsidR="0062701D" w:rsidRPr="0071787B">
        <w:t>because</w:t>
      </w:r>
      <w:proofErr w:type="spellEnd"/>
      <w:r w:rsidR="0062701D" w:rsidRPr="0071787B">
        <w:t xml:space="preserve"> of </w:t>
      </w:r>
      <w:proofErr w:type="spellStart"/>
      <w:r w:rsidR="0062701D" w:rsidRPr="0071787B">
        <w:t>coronavirus</w:t>
      </w:r>
      <w:proofErr w:type="spellEnd"/>
      <w:r w:rsidR="0062701D" w:rsidRPr="0071787B">
        <w:t xml:space="preserve"> </w:t>
      </w:r>
      <w:proofErr w:type="spellStart"/>
      <w:r w:rsidR="0062701D" w:rsidRPr="0071787B">
        <w:t>conspiracy</w:t>
      </w:r>
      <w:proofErr w:type="spellEnd"/>
      <w:r w:rsidR="0062701D" w:rsidRPr="0071787B">
        <w:t xml:space="preserve"> </w:t>
      </w:r>
      <w:proofErr w:type="spellStart"/>
      <w:r w:rsidR="0062701D" w:rsidRPr="0071787B">
        <w:t>theories</w:t>
      </w:r>
      <w:proofErr w:type="spellEnd"/>
      <w:r w:rsidR="0062701D" w:rsidRPr="0071787B">
        <w:t>.</w:t>
      </w:r>
      <w:r>
        <w:t xml:space="preserve"> In: </w:t>
      </w:r>
      <w:r w:rsidRPr="009B6EA7">
        <w:t>theverge</w:t>
      </w:r>
      <w:r>
        <w:t xml:space="preserve">.com [online]. </w:t>
      </w:r>
      <w:r w:rsidR="0062701D" w:rsidRPr="0071787B">
        <w:t xml:space="preserve">2020-04-04 [cit. </w:t>
      </w:r>
      <w:r w:rsidR="0062701D">
        <w:t>2024-4-22</w:t>
      </w:r>
      <w:r w:rsidR="0062701D" w:rsidRPr="0071787B">
        <w:t>].</w:t>
      </w:r>
      <w:r w:rsidR="0062701D">
        <w:t xml:space="preserve"> dostupné na internete: &lt;</w:t>
      </w:r>
      <w:hyperlink r:id="rId26" w:history="1">
        <w:r w:rsidR="0062701D" w:rsidRPr="000B0912">
          <w:rPr>
            <w:rStyle w:val="Hypertextovprepojenie"/>
          </w:rPr>
          <w:t>https://www.thev</w:t>
        </w:r>
        <w:r w:rsidR="0062701D" w:rsidRPr="000B0912">
          <w:rPr>
            <w:rStyle w:val="Hypertextovprepojenie"/>
          </w:rPr>
          <w:t>e</w:t>
        </w:r>
        <w:r w:rsidR="0062701D" w:rsidRPr="000B0912">
          <w:rPr>
            <w:rStyle w:val="Hypertextovprepojenie"/>
          </w:rPr>
          <w:t>rge.com/2020/4/4/21207927/5g-towers-burning-uk-coronavirus-conspiracy-theory-link</w:t>
        </w:r>
      </w:hyperlink>
      <w:r w:rsidR="0062701D">
        <w:t>&gt;</w:t>
      </w:r>
    </w:p>
    <w:p w14:paraId="406682F0" w14:textId="3D23A2BA" w:rsidR="0062701D" w:rsidRDefault="009B6EA7" w:rsidP="00FD275C">
      <w:pPr>
        <w:pStyle w:val="ZoznamLiteratury"/>
      </w:pPr>
      <w:proofErr w:type="spellStart"/>
      <w:r>
        <w:t>Rober</w:t>
      </w:r>
      <w:proofErr w:type="spellEnd"/>
      <w:r>
        <w:t xml:space="preserve"> </w:t>
      </w:r>
      <w:r w:rsidR="0062701D" w:rsidRPr="0071787B">
        <w:t>B</w:t>
      </w:r>
      <w:r>
        <w:t>arca.</w:t>
      </w:r>
      <w:r w:rsidR="0062701D" w:rsidRPr="0071787B">
        <w:t xml:space="preserve"> 5G technológia nemá nič spoločné s novým koronavírusom. </w:t>
      </w:r>
      <w:r>
        <w:t xml:space="preserve">In: </w:t>
      </w:r>
      <w:r w:rsidR="0062701D" w:rsidRPr="0071787B">
        <w:t>fakty.afp.com</w:t>
      </w:r>
      <w:r>
        <w:t xml:space="preserve"> [online].</w:t>
      </w:r>
      <w:r w:rsidR="0062701D" w:rsidRPr="0071787B">
        <w:t xml:space="preserve"> </w:t>
      </w:r>
      <w:r>
        <w:t>11.8.2020</w:t>
      </w:r>
      <w:r w:rsidR="0062701D" w:rsidRPr="0071787B">
        <w:t xml:space="preserve"> [cit. </w:t>
      </w:r>
      <w:r w:rsidR="0062701D">
        <w:t>2024-4-22</w:t>
      </w:r>
      <w:r w:rsidR="0062701D" w:rsidRPr="0071787B">
        <w:t>].</w:t>
      </w:r>
      <w:r w:rsidR="0062701D">
        <w:t xml:space="preserve"> dostupné na internete: &lt;</w:t>
      </w:r>
      <w:hyperlink r:id="rId27" w:history="1">
        <w:r w:rsidR="0062701D" w:rsidRPr="000B0912">
          <w:rPr>
            <w:rStyle w:val="Hypertextovprepojenie"/>
          </w:rPr>
          <w:t>https://fakty.afp.com/5g-technologia-nema-nic-spolocne-s-novym-koronavirusom</w:t>
        </w:r>
      </w:hyperlink>
      <w:r w:rsidR="0062701D">
        <w:t>&gt;</w:t>
      </w:r>
    </w:p>
    <w:p w14:paraId="1C7D923B" w14:textId="1B269DAD" w:rsidR="0062701D" w:rsidRDefault="009B6EA7" w:rsidP="00FD275C">
      <w:pPr>
        <w:pStyle w:val="ZoznamLiteratury"/>
      </w:pPr>
      <w:r>
        <w:t xml:space="preserve">Ján </w:t>
      </w:r>
      <w:proofErr w:type="spellStart"/>
      <w:r w:rsidR="0062701D" w:rsidRPr="00743ACB">
        <w:t>Trangel</w:t>
      </w:r>
      <w:proofErr w:type="spellEnd"/>
      <w:r w:rsidR="0062701D" w:rsidRPr="00743ACB">
        <w:t xml:space="preserve">. Bude 5G škodlivé pre ľudí? Čo si myslia odborníci a operátori. </w:t>
      </w:r>
      <w:r>
        <w:t xml:space="preserve">In: </w:t>
      </w:r>
      <w:r w:rsidR="0062701D" w:rsidRPr="00743ACB">
        <w:t xml:space="preserve">Aktuality.sk </w:t>
      </w:r>
      <w:r>
        <w:t xml:space="preserve">[online] </w:t>
      </w:r>
      <w:r w:rsidR="0062701D" w:rsidRPr="00743ACB">
        <w:t xml:space="preserve">(Bratislava: </w:t>
      </w:r>
      <w:proofErr w:type="spellStart"/>
      <w:r w:rsidR="0062701D" w:rsidRPr="00743ACB">
        <w:t>Ringier</w:t>
      </w:r>
      <w:proofErr w:type="spellEnd"/>
      <w:r w:rsidR="0062701D" w:rsidRPr="00743ACB">
        <w:t xml:space="preserve"> Axel </w:t>
      </w:r>
      <w:proofErr w:type="spellStart"/>
      <w:r w:rsidR="0062701D" w:rsidRPr="00743ACB">
        <w:t>Springer</w:t>
      </w:r>
      <w:proofErr w:type="spellEnd"/>
      <w:r w:rsidR="0062701D" w:rsidRPr="00743ACB">
        <w:t xml:space="preserve"> Slovakia)</w:t>
      </w:r>
      <w:r>
        <w:t xml:space="preserve"> 1.10.2019</w:t>
      </w:r>
      <w:r w:rsidR="0062701D">
        <w:t xml:space="preserve"> </w:t>
      </w:r>
      <w:r w:rsidR="0062701D" w:rsidRPr="00743ACB">
        <w:t xml:space="preserve">[cit. </w:t>
      </w:r>
      <w:r w:rsidR="0062701D">
        <w:t>2024-4-22</w:t>
      </w:r>
      <w:r w:rsidR="0062701D" w:rsidRPr="00743ACB">
        <w:t>].</w:t>
      </w:r>
      <w:r w:rsidR="0062701D">
        <w:t xml:space="preserve"> dostupné na internete: &lt;</w:t>
      </w:r>
      <w:hyperlink r:id="rId28" w:history="1">
        <w:r w:rsidR="0062701D" w:rsidRPr="000B0912">
          <w:rPr>
            <w:rStyle w:val="Hypertextovprepojenie"/>
          </w:rPr>
          <w:t>https://zive.aktuality.sk/clanok/142776/5G-skodlivost-zdravie-ziarenie/</w:t>
        </w:r>
      </w:hyperlink>
      <w:r w:rsidR="0062701D">
        <w:t>&gt;</w:t>
      </w:r>
    </w:p>
    <w:p w14:paraId="354877EF" w14:textId="55386CB0" w:rsidR="0062701D" w:rsidRDefault="0062701D" w:rsidP="00FD275C">
      <w:pPr>
        <w:pStyle w:val="ZoznamLiteratury"/>
      </w:pPr>
      <w:r w:rsidRPr="00743ACB">
        <w:t>Š</w:t>
      </w:r>
      <w:r>
        <w:t>tevo</w:t>
      </w:r>
      <w:r w:rsidRPr="00743ACB">
        <w:t xml:space="preserve"> P</w:t>
      </w:r>
      <w:r>
        <w:t xml:space="preserve">orubský. </w:t>
      </w:r>
      <w:r w:rsidRPr="00743ACB">
        <w:t>5G na Slovensku rástlo ako z vody! Kde všade majú operátori pokrytie?</w:t>
      </w:r>
      <w:r>
        <w:t xml:space="preserve"> </w:t>
      </w:r>
      <w:r w:rsidR="009B6EA7">
        <w:t xml:space="preserve">In: </w:t>
      </w:r>
      <w:r w:rsidRPr="00743ACB">
        <w:t>techbox.sk</w:t>
      </w:r>
      <w:r w:rsidR="009B6EA7">
        <w:t xml:space="preserve"> [online].</w:t>
      </w:r>
      <w:r>
        <w:t xml:space="preserve"> (Senec: </w:t>
      </w:r>
      <w:proofErr w:type="spellStart"/>
      <w:r w:rsidRPr="00743ACB">
        <w:t>TECHBOX,s.r.o</w:t>
      </w:r>
      <w:proofErr w:type="spellEnd"/>
      <w:r w:rsidRPr="00743ACB">
        <w:t>.</w:t>
      </w:r>
      <w:r>
        <w:t xml:space="preserve">) </w:t>
      </w:r>
      <w:r w:rsidRPr="00743ACB">
        <w:t>30.</w:t>
      </w:r>
      <w:r>
        <w:t>12</w:t>
      </w:r>
      <w:r w:rsidRPr="00743ACB">
        <w:t>.202</w:t>
      </w:r>
      <w:r>
        <w:t>3 [cit. 2024-4-22].</w:t>
      </w:r>
      <w:r w:rsidRPr="00743ACB">
        <w:t xml:space="preserve"> </w:t>
      </w:r>
      <w:r>
        <w:t>dostupné na internete: &lt;</w:t>
      </w:r>
      <w:hyperlink r:id="rId29" w:history="1">
        <w:r w:rsidRPr="000B0912">
          <w:rPr>
            <w:rStyle w:val="Hypertextovprepojenie"/>
          </w:rPr>
          <w:t>http</w:t>
        </w:r>
        <w:r w:rsidRPr="000B0912">
          <w:rPr>
            <w:rStyle w:val="Hypertextovprepojenie"/>
          </w:rPr>
          <w:t>s</w:t>
        </w:r>
        <w:r w:rsidRPr="000B0912">
          <w:rPr>
            <w:rStyle w:val="Hypertextovprepojenie"/>
          </w:rPr>
          <w:t>://www.techbox.sk/5g-na-slovensku-rastlo-ako-z-vody-kde-vsade-maju-operatori-pokrytie</w:t>
        </w:r>
      </w:hyperlink>
      <w:r>
        <w:t>&gt;</w:t>
      </w:r>
    </w:p>
    <w:p w14:paraId="5365B65F" w14:textId="05B0F87E" w:rsidR="0062701D" w:rsidRDefault="0062701D" w:rsidP="00FD275C">
      <w:pPr>
        <w:pStyle w:val="ZoznamLiteratury"/>
      </w:pPr>
      <w:r w:rsidRPr="00476062">
        <w:t xml:space="preserve">Lenka </w:t>
      </w:r>
      <w:proofErr w:type="spellStart"/>
      <w:r w:rsidRPr="00476062">
        <w:t>Miller</w:t>
      </w:r>
      <w:proofErr w:type="spellEnd"/>
      <w:r>
        <w:t xml:space="preserve">. </w:t>
      </w:r>
      <w:r w:rsidRPr="00476062">
        <w:t>Strašiak menom 5G</w:t>
      </w:r>
      <w:r>
        <w:t>.</w:t>
      </w:r>
      <w:r w:rsidR="009B6EA7">
        <w:t xml:space="preserve"> In:</w:t>
      </w:r>
      <w:r>
        <w:t xml:space="preserve"> </w:t>
      </w:r>
      <w:r w:rsidRPr="00476062">
        <w:t>uniba.sk</w:t>
      </w:r>
      <w:r>
        <w:t xml:space="preserve"> </w:t>
      </w:r>
      <w:r w:rsidR="009B6EA7">
        <w:t xml:space="preserve">[online]. </w:t>
      </w:r>
      <w:r>
        <w:t>(Bratislava:</w:t>
      </w:r>
      <w:r w:rsidRPr="00476062">
        <w:t xml:space="preserve"> </w:t>
      </w:r>
      <w:proofErr w:type="spellStart"/>
      <w:r w:rsidRPr="00476062">
        <w:t>Ventúrska</w:t>
      </w:r>
      <w:proofErr w:type="spellEnd"/>
      <w:r w:rsidRPr="00476062">
        <w:t xml:space="preserve"> 11, 811 01</w:t>
      </w:r>
      <w:r>
        <w:t xml:space="preserve">) </w:t>
      </w:r>
      <w:r w:rsidRPr="00476062">
        <w:t xml:space="preserve">22.03.2021 </w:t>
      </w:r>
      <w:r>
        <w:t>[cit. 2024-4-22]. dostupné na internete: &lt;</w:t>
      </w:r>
      <w:hyperlink r:id="rId30" w:history="1">
        <w:r w:rsidRPr="000B0912">
          <w:rPr>
            <w:rStyle w:val="Hypertextovprepojenie"/>
          </w:rPr>
          <w:t>https://uniba.sk/detail-aktuality/back_to_page/spravodajsky-portal/article/strasiak-menom-5g/</w:t>
        </w:r>
      </w:hyperlink>
      <w:r>
        <w:t>&gt;</w:t>
      </w:r>
    </w:p>
    <w:p w14:paraId="3D3C9FB6" w14:textId="09D9442C" w:rsidR="0062701D" w:rsidRDefault="0062701D" w:rsidP="00FD275C">
      <w:pPr>
        <w:pStyle w:val="ZoznamLiteratury"/>
      </w:pPr>
      <w:proofErr w:type="spellStart"/>
      <w:r>
        <w:lastRenderedPageBreak/>
        <w:t>Erricson</w:t>
      </w:r>
      <w:proofErr w:type="spellEnd"/>
      <w:r>
        <w:t xml:space="preserve"> </w:t>
      </w:r>
      <w:r w:rsidRPr="008E3024">
        <w:t xml:space="preserve">spol. </w:t>
      </w:r>
      <w:proofErr w:type="spellStart"/>
      <w:r w:rsidRPr="008E3024">
        <w:t>s</w:t>
      </w:r>
      <w:r>
        <w:t>.</w:t>
      </w:r>
      <w:r w:rsidRPr="008E3024">
        <w:t>r.o</w:t>
      </w:r>
      <w:proofErr w:type="spellEnd"/>
      <w:r>
        <w:t xml:space="preserve">. </w:t>
      </w:r>
      <w:r w:rsidRPr="00C94014">
        <w:t xml:space="preserve">5G by </w:t>
      </w:r>
      <w:proofErr w:type="spellStart"/>
      <w:r w:rsidRPr="00C94014">
        <w:t>Ericsson</w:t>
      </w:r>
      <w:r>
        <w:t>.</w:t>
      </w:r>
      <w:r w:rsidR="009B6EA7">
        <w:t>In</w:t>
      </w:r>
      <w:proofErr w:type="spellEnd"/>
      <w:r w:rsidR="009B6EA7">
        <w:t xml:space="preserve">: </w:t>
      </w:r>
      <w:r w:rsidR="009B6EA7" w:rsidRPr="009B6EA7">
        <w:t>ericsson.com</w:t>
      </w:r>
      <w:r w:rsidR="009B6EA7">
        <w:t xml:space="preserve"> [</w:t>
      </w:r>
      <w:proofErr w:type="spellStart"/>
      <w:r w:rsidR="009B6EA7">
        <w:t>onliene</w:t>
      </w:r>
      <w:proofErr w:type="spellEnd"/>
      <w:r w:rsidR="009B6EA7">
        <w:t>].</w:t>
      </w:r>
      <w:r>
        <w:t xml:space="preserve"> (</w:t>
      </w:r>
      <w:proofErr w:type="spellStart"/>
      <w:r>
        <w:t>Š</w:t>
      </w:r>
      <w:r w:rsidRPr="00C94014">
        <w:t>tockhol</w:t>
      </w:r>
      <w:r>
        <w:t>m</w:t>
      </w:r>
      <w:proofErr w:type="spellEnd"/>
      <w:r>
        <w:t xml:space="preserve">: </w:t>
      </w:r>
      <w:r w:rsidRPr="008E3024">
        <w:t xml:space="preserve">Ericsson spol. </w:t>
      </w:r>
      <w:proofErr w:type="spellStart"/>
      <w:r w:rsidRPr="008E3024">
        <w:t>s</w:t>
      </w:r>
      <w:r>
        <w:t>.</w:t>
      </w:r>
      <w:r w:rsidRPr="008E3024">
        <w:t>r.o</w:t>
      </w:r>
      <w:proofErr w:type="spellEnd"/>
      <w:r w:rsidRPr="008E3024">
        <w:t>.</w:t>
      </w:r>
      <w:r>
        <w:t>) [cit. 2024-4-22]. dostupné na internete: &lt;</w:t>
      </w:r>
      <w:hyperlink r:id="rId31" w:history="1">
        <w:r w:rsidRPr="000B0912">
          <w:rPr>
            <w:rStyle w:val="Hypertextovprepojenie"/>
          </w:rPr>
          <w:t>https://www</w:t>
        </w:r>
        <w:r w:rsidRPr="000B0912">
          <w:rPr>
            <w:rStyle w:val="Hypertextovprepojenie"/>
          </w:rPr>
          <w:t>.</w:t>
        </w:r>
        <w:r w:rsidRPr="000B0912">
          <w:rPr>
            <w:rStyle w:val="Hypertextovprepojenie"/>
          </w:rPr>
          <w:t>ericsson.com/en/5g</w:t>
        </w:r>
      </w:hyperlink>
      <w:r>
        <w:t>&gt;</w:t>
      </w:r>
    </w:p>
    <w:p w14:paraId="6A6C341C" w14:textId="46F00F48" w:rsidR="0062701D" w:rsidRDefault="0062701D" w:rsidP="00FD275C">
      <w:pPr>
        <w:pStyle w:val="ZoznamLiteratury"/>
      </w:pPr>
      <w:r w:rsidRPr="00220157">
        <w:t xml:space="preserve">Verizon </w:t>
      </w:r>
      <w:proofErr w:type="spellStart"/>
      <w:r w:rsidRPr="00220157">
        <w:t>Communications</w:t>
      </w:r>
      <w:proofErr w:type="spellEnd"/>
      <w:r w:rsidR="00844843">
        <w:t xml:space="preserve"> </w:t>
      </w:r>
      <w:proofErr w:type="spellStart"/>
      <w:r w:rsidR="00844843">
        <w:t>v.o.s</w:t>
      </w:r>
      <w:proofErr w:type="spellEnd"/>
      <w:r w:rsidR="00844843">
        <w:t>.</w:t>
      </w:r>
      <w:r>
        <w:t xml:space="preserve"> </w:t>
      </w:r>
      <w:proofErr w:type="spellStart"/>
      <w:r>
        <w:t>What</w:t>
      </w:r>
      <w:proofErr w:type="spellEnd"/>
      <w:r>
        <w:t xml:space="preserve"> </w:t>
      </w:r>
      <w:proofErr w:type="spellStart"/>
      <w:r>
        <w:t>is</w:t>
      </w:r>
      <w:proofErr w:type="spellEnd"/>
      <w:r>
        <w:t xml:space="preserve"> 5G and </w:t>
      </w:r>
      <w:proofErr w:type="spellStart"/>
      <w:r>
        <w:t>why</w:t>
      </w:r>
      <w:proofErr w:type="spellEnd"/>
      <w:r>
        <w:t xml:space="preserve"> </w:t>
      </w:r>
      <w:proofErr w:type="spellStart"/>
      <w:r>
        <w:t>does</w:t>
      </w:r>
      <w:proofErr w:type="spellEnd"/>
      <w:r>
        <w:t xml:space="preserve"> </w:t>
      </w:r>
      <w:proofErr w:type="spellStart"/>
      <w:r>
        <w:t>it</w:t>
      </w:r>
      <w:proofErr w:type="spellEnd"/>
      <w:r>
        <w:t xml:space="preserve"> </w:t>
      </w:r>
      <w:proofErr w:type="spellStart"/>
      <w:r>
        <w:t>matter</w:t>
      </w:r>
      <w:proofErr w:type="spellEnd"/>
      <w:r>
        <w:t xml:space="preserve">? </w:t>
      </w:r>
      <w:r w:rsidR="00844843">
        <w:t xml:space="preserve">In: </w:t>
      </w:r>
      <w:r w:rsidR="00844843" w:rsidRPr="00844843">
        <w:t xml:space="preserve">verizon.com </w:t>
      </w:r>
      <w:r w:rsidR="00844843">
        <w:t xml:space="preserve">[online]. </w:t>
      </w:r>
      <w:r>
        <w:t>(USA: New York) [cit. 2024-4-22]. dostupné na internete: &lt;</w:t>
      </w:r>
      <w:hyperlink r:id="rId32" w:history="1">
        <w:r w:rsidRPr="000B0912">
          <w:rPr>
            <w:rStyle w:val="Hypertextovprepojenie"/>
          </w:rPr>
          <w:t>https://www.ver</w:t>
        </w:r>
        <w:r w:rsidRPr="000B0912">
          <w:rPr>
            <w:rStyle w:val="Hypertextovprepojenie"/>
          </w:rPr>
          <w:t>i</w:t>
        </w:r>
        <w:r w:rsidRPr="000B0912">
          <w:rPr>
            <w:rStyle w:val="Hypertextovprepojenie"/>
          </w:rPr>
          <w:t>zon.com/about/our-company/5g/what-5g</w:t>
        </w:r>
      </w:hyperlink>
      <w:r>
        <w:t>&gt;</w:t>
      </w:r>
    </w:p>
    <w:p w14:paraId="1BB81C84" w14:textId="4238A695" w:rsidR="0062701D" w:rsidRDefault="0062701D" w:rsidP="00FD275C">
      <w:pPr>
        <w:pStyle w:val="ZoznamLiteratury"/>
      </w:pPr>
      <w:r>
        <w:t>E</w:t>
      </w:r>
      <w:r w:rsidR="00844843">
        <w:t>urópska komisia.</w:t>
      </w:r>
      <w:r>
        <w:t xml:space="preserve"> </w:t>
      </w:r>
      <w:proofErr w:type="spellStart"/>
      <w:r w:rsidRPr="0014262D">
        <w:t>What</w:t>
      </w:r>
      <w:proofErr w:type="spellEnd"/>
      <w:r w:rsidRPr="0014262D">
        <w:t xml:space="preserve"> </w:t>
      </w:r>
      <w:proofErr w:type="spellStart"/>
      <w:r w:rsidRPr="0014262D">
        <w:t>is</w:t>
      </w:r>
      <w:proofErr w:type="spellEnd"/>
      <w:r w:rsidRPr="0014262D">
        <w:t xml:space="preserve"> 5G?</w:t>
      </w:r>
      <w:r w:rsidR="00844843">
        <w:t xml:space="preserve"> In: </w:t>
      </w:r>
      <w:r w:rsidR="00844843" w:rsidRPr="00844843">
        <w:t>5gobservatory.eu</w:t>
      </w:r>
      <w:r w:rsidR="00844843">
        <w:t xml:space="preserve"> [online]</w:t>
      </w:r>
      <w:r>
        <w:t xml:space="preserve"> (Belgicko: Brusel) [cit. 2024-4-22]. dostupné na internete: &lt;</w:t>
      </w:r>
      <w:hyperlink r:id="rId33" w:history="1">
        <w:r w:rsidRPr="00600F0C">
          <w:rPr>
            <w:rStyle w:val="Hypertextovprepojenie"/>
          </w:rPr>
          <w:t>https:</w:t>
        </w:r>
        <w:r w:rsidRPr="00600F0C">
          <w:rPr>
            <w:rStyle w:val="Hypertextovprepojenie"/>
          </w:rPr>
          <w:t>/</w:t>
        </w:r>
        <w:r w:rsidRPr="00600F0C">
          <w:rPr>
            <w:rStyle w:val="Hypertextovprepojenie"/>
          </w:rPr>
          <w:t>/5gobservatory.eu/about/what-is-5g/</w:t>
        </w:r>
      </w:hyperlink>
      <w:r>
        <w:t>&gt;</w:t>
      </w:r>
    </w:p>
    <w:p w14:paraId="4FBB24FD" w14:textId="6E3C0CBD" w:rsidR="0062701D" w:rsidRDefault="0062701D" w:rsidP="00FD275C">
      <w:pPr>
        <w:pStyle w:val="ZoznamLiteratury"/>
      </w:pPr>
      <w:proofErr w:type="spellStart"/>
      <w:r w:rsidRPr="00853CB1">
        <w:t>Telenor</w:t>
      </w:r>
      <w:proofErr w:type="spellEnd"/>
      <w:r w:rsidRPr="00853CB1">
        <w:t xml:space="preserve"> ASA</w:t>
      </w:r>
      <w:r w:rsidR="00844843">
        <w:t>.</w:t>
      </w:r>
      <w:r>
        <w:t xml:space="preserve"> </w:t>
      </w:r>
      <w:proofErr w:type="spellStart"/>
      <w:r w:rsidRPr="00853CB1">
        <w:t>What</w:t>
      </w:r>
      <w:proofErr w:type="spellEnd"/>
      <w:r w:rsidRPr="00853CB1">
        <w:t xml:space="preserve"> </w:t>
      </w:r>
      <w:proofErr w:type="spellStart"/>
      <w:r w:rsidRPr="00853CB1">
        <w:t>is</w:t>
      </w:r>
      <w:proofErr w:type="spellEnd"/>
      <w:r w:rsidRPr="00853CB1">
        <w:t xml:space="preserve"> 5G </w:t>
      </w:r>
      <w:proofErr w:type="spellStart"/>
      <w:r w:rsidRPr="00853CB1">
        <w:t>Technology</w:t>
      </w:r>
      <w:proofErr w:type="spellEnd"/>
      <w:r w:rsidRPr="00853CB1">
        <w:t xml:space="preserve"> and </w:t>
      </w:r>
      <w:proofErr w:type="spellStart"/>
      <w:r w:rsidRPr="00853CB1">
        <w:t>What</w:t>
      </w:r>
      <w:proofErr w:type="spellEnd"/>
      <w:r w:rsidRPr="00853CB1">
        <w:t xml:space="preserve"> </w:t>
      </w:r>
      <w:proofErr w:type="spellStart"/>
      <w:r w:rsidRPr="00853CB1">
        <w:t>Does</w:t>
      </w:r>
      <w:proofErr w:type="spellEnd"/>
      <w:r w:rsidRPr="00853CB1">
        <w:t xml:space="preserve"> 5G </w:t>
      </w:r>
      <w:proofErr w:type="spellStart"/>
      <w:r w:rsidRPr="00853CB1">
        <w:t>Mean</w:t>
      </w:r>
      <w:proofErr w:type="spellEnd"/>
      <w:r w:rsidRPr="00853CB1">
        <w:t xml:space="preserve"> </w:t>
      </w:r>
      <w:proofErr w:type="spellStart"/>
      <w:r w:rsidRPr="00853CB1">
        <w:t>for</w:t>
      </w:r>
      <w:proofErr w:type="spellEnd"/>
      <w:r w:rsidRPr="00853CB1">
        <w:t xml:space="preserve"> </w:t>
      </w:r>
      <w:proofErr w:type="spellStart"/>
      <w:r w:rsidRPr="00853CB1">
        <w:t>IoT</w:t>
      </w:r>
      <w:proofErr w:type="spellEnd"/>
      <w:r w:rsidRPr="00853CB1">
        <w:t>?</w:t>
      </w:r>
      <w:r>
        <w:t xml:space="preserve"> </w:t>
      </w:r>
      <w:r w:rsidR="00844843">
        <w:t xml:space="preserve">In: </w:t>
      </w:r>
      <w:r w:rsidR="00844843" w:rsidRPr="00844843">
        <w:t xml:space="preserve">telenor.com </w:t>
      </w:r>
      <w:r w:rsidR="00844843">
        <w:t xml:space="preserve">[online]. </w:t>
      </w:r>
      <w:r>
        <w:t xml:space="preserve">(Nórsko: </w:t>
      </w:r>
      <w:proofErr w:type="spellStart"/>
      <w:r w:rsidRPr="00853CB1">
        <w:t>Fornebu</w:t>
      </w:r>
      <w:proofErr w:type="spellEnd"/>
      <w:r w:rsidRPr="00853CB1">
        <w:t xml:space="preserve"> in </w:t>
      </w:r>
      <w:proofErr w:type="spellStart"/>
      <w:r w:rsidRPr="00853CB1">
        <w:t>Bæru</w:t>
      </w:r>
      <w:r>
        <w:t>m</w:t>
      </w:r>
      <w:proofErr w:type="spellEnd"/>
      <w:r>
        <w:t>) [cit. 2024-4-24]. dostupné na internete: &lt;</w:t>
      </w:r>
      <w:hyperlink r:id="rId34" w:history="1">
        <w:r w:rsidRPr="00DE0902">
          <w:rPr>
            <w:rStyle w:val="Hypertextovprepojenie"/>
          </w:rPr>
          <w:t>https://iot.telenor.c</w:t>
        </w:r>
        <w:r w:rsidRPr="00DE0902">
          <w:rPr>
            <w:rStyle w:val="Hypertextovprepojenie"/>
          </w:rPr>
          <w:t>o</w:t>
        </w:r>
        <w:r w:rsidRPr="00DE0902">
          <w:rPr>
            <w:rStyle w:val="Hypertextovprepojenie"/>
          </w:rPr>
          <w:t>m/technologies/connectivity/5g/</w:t>
        </w:r>
      </w:hyperlink>
      <w:r>
        <w:t>&gt;</w:t>
      </w:r>
    </w:p>
    <w:p w14:paraId="2F0B3A40" w14:textId="68BFA81F" w:rsidR="0062701D" w:rsidRDefault="0062701D" w:rsidP="00FD275C">
      <w:pPr>
        <w:pStyle w:val="ZoznamLiteratury"/>
      </w:pPr>
      <w:proofErr w:type="spellStart"/>
      <w:r>
        <w:t>Terry</w:t>
      </w:r>
      <w:proofErr w:type="spellEnd"/>
      <w:r>
        <w:t xml:space="preserve"> </w:t>
      </w:r>
      <w:proofErr w:type="spellStart"/>
      <w:r>
        <w:t>Brown</w:t>
      </w:r>
      <w:proofErr w:type="spellEnd"/>
      <w:r w:rsidR="00A20391">
        <w:t>.</w:t>
      </w:r>
      <w:r>
        <w:t xml:space="preserve"> </w:t>
      </w:r>
      <w:proofErr w:type="spellStart"/>
      <w:r w:rsidRPr="009A5F91">
        <w:t>Previous</w:t>
      </w:r>
      <w:proofErr w:type="spellEnd"/>
      <w:r w:rsidRPr="009A5F91">
        <w:t xml:space="preserve"> </w:t>
      </w:r>
      <w:proofErr w:type="spellStart"/>
      <w:r w:rsidRPr="009A5F91">
        <w:t>Generation</w:t>
      </w:r>
      <w:proofErr w:type="spellEnd"/>
      <w:r w:rsidRPr="009A5F91">
        <w:t xml:space="preserve"> </w:t>
      </w:r>
      <w:proofErr w:type="spellStart"/>
      <w:r w:rsidRPr="009A5F91">
        <w:t>Networks</w:t>
      </w:r>
      <w:proofErr w:type="spellEnd"/>
      <w:r w:rsidRPr="009A5F91">
        <w:t xml:space="preserve"> </w:t>
      </w:r>
      <w:proofErr w:type="spellStart"/>
      <w:r w:rsidRPr="009A5F91">
        <w:t>Vs</w:t>
      </w:r>
      <w:proofErr w:type="spellEnd"/>
      <w:r w:rsidRPr="009A5F91">
        <w:t xml:space="preserve"> 5G</w:t>
      </w:r>
      <w:r w:rsidR="00A20391">
        <w:t xml:space="preserve">. In: </w:t>
      </w:r>
      <w:r w:rsidR="00A20391" w:rsidRPr="00A20391">
        <w:t>itchronicles.com</w:t>
      </w:r>
      <w:r>
        <w:t xml:space="preserve"> </w:t>
      </w:r>
      <w:r w:rsidR="00A20391">
        <w:t xml:space="preserve">[online]. </w:t>
      </w:r>
      <w:r>
        <w:t xml:space="preserve">(Kanada: </w:t>
      </w:r>
      <w:r w:rsidRPr="009A5F91">
        <w:t xml:space="preserve">2545 </w:t>
      </w:r>
      <w:proofErr w:type="spellStart"/>
      <w:r w:rsidRPr="009A5F91">
        <w:t>Erin</w:t>
      </w:r>
      <w:proofErr w:type="spellEnd"/>
      <w:r w:rsidRPr="009A5F91">
        <w:t xml:space="preserve"> Centre </w:t>
      </w:r>
      <w:proofErr w:type="spellStart"/>
      <w:r w:rsidRPr="009A5F91">
        <w:t>Blvd</w:t>
      </w:r>
      <w:proofErr w:type="spellEnd"/>
      <w:r w:rsidRPr="009A5F91">
        <w:t xml:space="preserve"> #1003, </w:t>
      </w:r>
      <w:proofErr w:type="spellStart"/>
      <w:r w:rsidRPr="009A5F91">
        <w:t>Mississauga</w:t>
      </w:r>
      <w:proofErr w:type="spellEnd"/>
      <w:r w:rsidRPr="009A5F91">
        <w:t>, ON L5M 6Z9</w:t>
      </w:r>
      <w:r>
        <w:t>) 8.10.2020 [cit. 2024-4-24]. dostupné na internete: &lt;</w:t>
      </w:r>
      <w:hyperlink r:id="rId35" w:history="1">
        <w:r w:rsidR="00A20391" w:rsidRPr="004A3202">
          <w:rPr>
            <w:rStyle w:val="Hypertextovprepojenie"/>
          </w:rPr>
          <w:t>htt</w:t>
        </w:r>
        <w:r w:rsidR="00A20391" w:rsidRPr="004A3202">
          <w:rPr>
            <w:rStyle w:val="Hypertextovprepojenie"/>
          </w:rPr>
          <w:t>p</w:t>
        </w:r>
        <w:r w:rsidR="00A20391" w:rsidRPr="004A3202">
          <w:rPr>
            <w:rStyle w:val="Hypertextovprepojenie"/>
          </w:rPr>
          <w:t>s://itch</w:t>
        </w:r>
        <w:r w:rsidR="00A20391" w:rsidRPr="004A3202">
          <w:rPr>
            <w:rStyle w:val="Hypertextovprepojenie"/>
          </w:rPr>
          <w:t>r</w:t>
        </w:r>
        <w:r w:rsidR="00A20391" w:rsidRPr="004A3202">
          <w:rPr>
            <w:rStyle w:val="Hypertextovprepojenie"/>
          </w:rPr>
          <w:t>onicles.com/mobile/previous-generation-networks-vs-5g/</w:t>
        </w:r>
      </w:hyperlink>
      <w:r>
        <w:t>&gt;</w:t>
      </w:r>
    </w:p>
    <w:p w14:paraId="2D6E816A" w14:textId="43FD7485" w:rsidR="0062701D" w:rsidRDefault="0062701D" w:rsidP="00FD275C">
      <w:pPr>
        <w:pStyle w:val="ZoznamLiteratury"/>
      </w:pPr>
      <w:r>
        <w:t>ad1</w:t>
      </w:r>
      <w:r w:rsidR="00A20391">
        <w:t xml:space="preserve"> </w:t>
      </w:r>
      <w:proofErr w:type="spellStart"/>
      <w:r w:rsidR="00A20391">
        <w:t>s.r.o</w:t>
      </w:r>
      <w:proofErr w:type="spellEnd"/>
      <w:r w:rsidR="00A20391">
        <w:t>.</w:t>
      </w:r>
      <w:r>
        <w:t xml:space="preserve"> </w:t>
      </w:r>
      <w:r w:rsidRPr="00682236">
        <w:t>PSYCHOLÓGIA PÔSOBENIA FARIEB</w:t>
      </w:r>
      <w:r w:rsidR="00A20391">
        <w:t xml:space="preserve">. In: </w:t>
      </w:r>
      <w:r w:rsidR="00A20391" w:rsidRPr="00A20391">
        <w:t>ad1.sk</w:t>
      </w:r>
      <w:r w:rsidR="00A20391">
        <w:t xml:space="preserve"> [online].</w:t>
      </w:r>
      <w:r>
        <w:t xml:space="preserve"> (Slovensko: </w:t>
      </w:r>
      <w:r w:rsidRPr="00682236">
        <w:t>Klincová 37 821 08 Bratislava - mestská časť Ružinov</w:t>
      </w:r>
      <w:r>
        <w:t>) [cit. 2024-4-28]. dostupné na internete: &lt;</w:t>
      </w:r>
      <w:hyperlink r:id="rId36" w:history="1">
        <w:r w:rsidRPr="006E54AB">
          <w:rPr>
            <w:rStyle w:val="Hypertextovprepojenie"/>
          </w:rPr>
          <w:t>https://www.ad1.sk/psychologia-farieb-a-tvarov/</w:t>
        </w:r>
      </w:hyperlink>
      <w:r>
        <w:t>&gt;</w:t>
      </w:r>
    </w:p>
    <w:p w14:paraId="4E5D11C1" w14:textId="72758ECD" w:rsidR="00804726" w:rsidRDefault="00804726" w:rsidP="00FD275C">
      <w:pPr>
        <w:pStyle w:val="ZoznamLiteratury"/>
      </w:pPr>
      <w:proofErr w:type="spellStart"/>
      <w:r w:rsidRPr="00804726">
        <w:t>Iain</w:t>
      </w:r>
      <w:proofErr w:type="spellEnd"/>
      <w:r w:rsidRPr="00804726">
        <w:t xml:space="preserve"> </w:t>
      </w:r>
      <w:proofErr w:type="spellStart"/>
      <w:r w:rsidRPr="00804726">
        <w:t>Beveridge</w:t>
      </w:r>
      <w:proofErr w:type="spellEnd"/>
      <w:r>
        <w:t xml:space="preserve">. </w:t>
      </w:r>
      <w:proofErr w:type="spellStart"/>
      <w:r w:rsidRPr="00804726">
        <w:t>Everything</w:t>
      </w:r>
      <w:proofErr w:type="spellEnd"/>
      <w:r w:rsidRPr="00804726">
        <w:t xml:space="preserve"> </w:t>
      </w:r>
      <w:proofErr w:type="spellStart"/>
      <w:r w:rsidRPr="00804726">
        <w:t>You</w:t>
      </w:r>
      <w:proofErr w:type="spellEnd"/>
      <w:r w:rsidRPr="00804726">
        <w:t xml:space="preserve"> </w:t>
      </w:r>
      <w:proofErr w:type="spellStart"/>
      <w:r w:rsidRPr="00804726">
        <w:t>Need</w:t>
      </w:r>
      <w:proofErr w:type="spellEnd"/>
      <w:r w:rsidRPr="00804726">
        <w:t xml:space="preserve"> to </w:t>
      </w:r>
      <w:proofErr w:type="spellStart"/>
      <w:r w:rsidRPr="00804726">
        <w:t>Know</w:t>
      </w:r>
      <w:proofErr w:type="spellEnd"/>
      <w:r w:rsidRPr="00804726">
        <w:t xml:space="preserve"> </w:t>
      </w:r>
      <w:proofErr w:type="spellStart"/>
      <w:r w:rsidRPr="00804726">
        <w:t>About</w:t>
      </w:r>
      <w:proofErr w:type="spellEnd"/>
      <w:r w:rsidRPr="00804726">
        <w:t xml:space="preserve"> 5G </w:t>
      </w:r>
      <w:proofErr w:type="spellStart"/>
      <w:r w:rsidRPr="00804726">
        <w:t>Security</w:t>
      </w:r>
      <w:proofErr w:type="spellEnd"/>
      <w:r>
        <w:t xml:space="preserve">. In: </w:t>
      </w:r>
      <w:r w:rsidRPr="00804726">
        <w:t>entrust.com</w:t>
      </w:r>
      <w:r>
        <w:t xml:space="preserve"> [online]. 6.10.2023 [cit. 2024-5-2]. dostupné na internete: &lt;</w:t>
      </w:r>
      <w:hyperlink r:id="rId37" w:history="1">
        <w:r w:rsidRPr="00097F3F">
          <w:rPr>
            <w:rStyle w:val="Hypertextovprepojenie"/>
          </w:rPr>
          <w:t>https://www.entrust.com/blog/2023/10/5g-security/</w:t>
        </w:r>
      </w:hyperlink>
      <w:r>
        <w:t>&gt;</w:t>
      </w:r>
    </w:p>
    <w:p w14:paraId="537E50EA" w14:textId="33E0AF8C" w:rsidR="00FD275C" w:rsidRPr="001E1131" w:rsidRDefault="00EE5CAF" w:rsidP="001E1131">
      <w:pPr>
        <w:pStyle w:val="ZoznamLiteratury"/>
      </w:pPr>
      <w:r>
        <w:t>M</w:t>
      </w:r>
      <w:r w:rsidRPr="00EE5CAF">
        <w:t xml:space="preserve">ichaela </w:t>
      </w:r>
      <w:proofErr w:type="spellStart"/>
      <w:r w:rsidRPr="00EE5CAF">
        <w:t>Goss</w:t>
      </w:r>
      <w:proofErr w:type="spellEnd"/>
      <w:r>
        <w:t xml:space="preserve">. </w:t>
      </w:r>
      <w:r w:rsidRPr="00EE5CAF">
        <w:t xml:space="preserve">5G </w:t>
      </w:r>
      <w:proofErr w:type="spellStart"/>
      <w:r w:rsidRPr="00EE5CAF">
        <w:t>vs</w:t>
      </w:r>
      <w:proofErr w:type="spellEnd"/>
      <w:r w:rsidRPr="00EE5CAF">
        <w:t xml:space="preserve">. 4G: </w:t>
      </w:r>
      <w:proofErr w:type="spellStart"/>
      <w:r w:rsidRPr="00EE5CAF">
        <w:t>Learn</w:t>
      </w:r>
      <w:proofErr w:type="spellEnd"/>
      <w:r w:rsidRPr="00EE5CAF">
        <w:t xml:space="preserve"> </w:t>
      </w:r>
      <w:proofErr w:type="spellStart"/>
      <w:r w:rsidRPr="00EE5CAF">
        <w:t>the</w:t>
      </w:r>
      <w:proofErr w:type="spellEnd"/>
      <w:r w:rsidRPr="00EE5CAF">
        <w:t xml:space="preserve"> </w:t>
      </w:r>
      <w:proofErr w:type="spellStart"/>
      <w:r w:rsidRPr="00EE5CAF">
        <w:t>key</w:t>
      </w:r>
      <w:proofErr w:type="spellEnd"/>
      <w:r w:rsidRPr="00EE5CAF">
        <w:t xml:space="preserve"> </w:t>
      </w:r>
      <w:proofErr w:type="spellStart"/>
      <w:r w:rsidRPr="00EE5CAF">
        <w:t>differences</w:t>
      </w:r>
      <w:proofErr w:type="spellEnd"/>
      <w:r w:rsidRPr="00EE5CAF">
        <w:t xml:space="preserve"> </w:t>
      </w:r>
      <w:proofErr w:type="spellStart"/>
      <w:r w:rsidRPr="00EE5CAF">
        <w:t>between</w:t>
      </w:r>
      <w:proofErr w:type="spellEnd"/>
      <w:r w:rsidRPr="00EE5CAF">
        <w:t xml:space="preserve"> </w:t>
      </w:r>
      <w:proofErr w:type="spellStart"/>
      <w:r w:rsidRPr="00EE5CAF">
        <w:t>them</w:t>
      </w:r>
      <w:proofErr w:type="spellEnd"/>
      <w:r>
        <w:t xml:space="preserve">. In: </w:t>
      </w:r>
      <w:r w:rsidRPr="00EE5CAF">
        <w:t>techtarget.com</w:t>
      </w:r>
      <w:r>
        <w:t xml:space="preserve"> [online]. 26.10.2023 [cit. 2024-5.2]. </w:t>
      </w:r>
      <w:r>
        <w:t>dostupné na internete:</w:t>
      </w:r>
      <w:r>
        <w:t xml:space="preserve"> &lt;</w:t>
      </w:r>
      <w:hyperlink r:id="rId38" w:history="1">
        <w:r w:rsidRPr="00097F3F">
          <w:rPr>
            <w:rStyle w:val="Hypertextovprepojenie"/>
          </w:rPr>
          <w:t>https://www.techtarget.com/searchnetworking/feature/A-deep-dive-into-the-differences-between-4G-and-5G-networks</w:t>
        </w:r>
      </w:hyperlink>
      <w:r>
        <w:t>&gt;</w:t>
      </w:r>
    </w:p>
    <w:sectPr w:rsidR="00FD275C" w:rsidRPr="001E1131" w:rsidSect="00720D3D">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E03441" w14:textId="77777777" w:rsidR="00720D3D" w:rsidRDefault="00720D3D" w:rsidP="00FD275C">
      <w:pPr>
        <w:spacing w:after="0" w:line="240" w:lineRule="auto"/>
      </w:pPr>
      <w:r>
        <w:separator/>
      </w:r>
    </w:p>
  </w:endnote>
  <w:endnote w:type="continuationSeparator" w:id="0">
    <w:p w14:paraId="45EEB619" w14:textId="77777777" w:rsidR="00720D3D" w:rsidRDefault="00720D3D"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A183E"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A64E5" w14:textId="77777777" w:rsidR="00720D3D" w:rsidRDefault="00720D3D" w:rsidP="00FD275C">
      <w:pPr>
        <w:spacing w:after="0" w:line="240" w:lineRule="auto"/>
      </w:pPr>
      <w:r>
        <w:separator/>
      </w:r>
    </w:p>
  </w:footnote>
  <w:footnote w:type="continuationSeparator" w:id="0">
    <w:p w14:paraId="05805200" w14:textId="77777777" w:rsidR="00720D3D" w:rsidRDefault="00720D3D"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CE5"/>
    <w:rsid w:val="00030F4A"/>
    <w:rsid w:val="00042E59"/>
    <w:rsid w:val="00054ECA"/>
    <w:rsid w:val="00062859"/>
    <w:rsid w:val="000828CA"/>
    <w:rsid w:val="000A667F"/>
    <w:rsid w:val="000B6CE5"/>
    <w:rsid w:val="000C71BD"/>
    <w:rsid w:val="000D1828"/>
    <w:rsid w:val="000F2E61"/>
    <w:rsid w:val="000F658B"/>
    <w:rsid w:val="00103CCB"/>
    <w:rsid w:val="001317D3"/>
    <w:rsid w:val="001344FE"/>
    <w:rsid w:val="00142E00"/>
    <w:rsid w:val="00145390"/>
    <w:rsid w:val="00164B6B"/>
    <w:rsid w:val="0017639D"/>
    <w:rsid w:val="00185923"/>
    <w:rsid w:val="001A345D"/>
    <w:rsid w:val="001A41D9"/>
    <w:rsid w:val="001E1131"/>
    <w:rsid w:val="002131D7"/>
    <w:rsid w:val="00220F93"/>
    <w:rsid w:val="00284CCE"/>
    <w:rsid w:val="00294730"/>
    <w:rsid w:val="002A313C"/>
    <w:rsid w:val="002B3B09"/>
    <w:rsid w:val="002B4CB9"/>
    <w:rsid w:val="002C3CD0"/>
    <w:rsid w:val="002D5F67"/>
    <w:rsid w:val="0032132B"/>
    <w:rsid w:val="00366384"/>
    <w:rsid w:val="00373F89"/>
    <w:rsid w:val="003A10AC"/>
    <w:rsid w:val="003A27E4"/>
    <w:rsid w:val="003D58B6"/>
    <w:rsid w:val="00424775"/>
    <w:rsid w:val="00437497"/>
    <w:rsid w:val="004445CD"/>
    <w:rsid w:val="004524C4"/>
    <w:rsid w:val="004574FC"/>
    <w:rsid w:val="004633BC"/>
    <w:rsid w:val="00465529"/>
    <w:rsid w:val="00482C86"/>
    <w:rsid w:val="00490A81"/>
    <w:rsid w:val="004943E5"/>
    <w:rsid w:val="004B5334"/>
    <w:rsid w:val="004B7FA7"/>
    <w:rsid w:val="004D4DE1"/>
    <w:rsid w:val="004F59A1"/>
    <w:rsid w:val="00500044"/>
    <w:rsid w:val="0050220F"/>
    <w:rsid w:val="00551736"/>
    <w:rsid w:val="0055365D"/>
    <w:rsid w:val="00574F7F"/>
    <w:rsid w:val="005C2AAD"/>
    <w:rsid w:val="005C5D6B"/>
    <w:rsid w:val="006021FE"/>
    <w:rsid w:val="0061186D"/>
    <w:rsid w:val="0062701D"/>
    <w:rsid w:val="00633BA7"/>
    <w:rsid w:val="00696D80"/>
    <w:rsid w:val="006A39C6"/>
    <w:rsid w:val="006A76BB"/>
    <w:rsid w:val="006B136F"/>
    <w:rsid w:val="006B4870"/>
    <w:rsid w:val="006B5558"/>
    <w:rsid w:val="006C471D"/>
    <w:rsid w:val="006D1CEF"/>
    <w:rsid w:val="006D363F"/>
    <w:rsid w:val="006F33F5"/>
    <w:rsid w:val="006F55F0"/>
    <w:rsid w:val="00701897"/>
    <w:rsid w:val="007037FF"/>
    <w:rsid w:val="007122E3"/>
    <w:rsid w:val="00720882"/>
    <w:rsid w:val="00720D3D"/>
    <w:rsid w:val="0073094C"/>
    <w:rsid w:val="00736677"/>
    <w:rsid w:val="00745DEB"/>
    <w:rsid w:val="0076014F"/>
    <w:rsid w:val="007661D4"/>
    <w:rsid w:val="0077475B"/>
    <w:rsid w:val="00790939"/>
    <w:rsid w:val="007D3153"/>
    <w:rsid w:val="007E3006"/>
    <w:rsid w:val="00802F63"/>
    <w:rsid w:val="00804726"/>
    <w:rsid w:val="0082318B"/>
    <w:rsid w:val="00844843"/>
    <w:rsid w:val="0085765A"/>
    <w:rsid w:val="00870AAE"/>
    <w:rsid w:val="00896711"/>
    <w:rsid w:val="008B2BC9"/>
    <w:rsid w:val="008E4817"/>
    <w:rsid w:val="008E7223"/>
    <w:rsid w:val="008F3A4E"/>
    <w:rsid w:val="008F53EF"/>
    <w:rsid w:val="009113A2"/>
    <w:rsid w:val="0093304B"/>
    <w:rsid w:val="00940B15"/>
    <w:rsid w:val="00950595"/>
    <w:rsid w:val="009A1CD8"/>
    <w:rsid w:val="009B6EA7"/>
    <w:rsid w:val="009F5EC7"/>
    <w:rsid w:val="00A0545B"/>
    <w:rsid w:val="00A20391"/>
    <w:rsid w:val="00A23F0B"/>
    <w:rsid w:val="00A421D0"/>
    <w:rsid w:val="00A556A7"/>
    <w:rsid w:val="00A62862"/>
    <w:rsid w:val="00A745BC"/>
    <w:rsid w:val="00A850D6"/>
    <w:rsid w:val="00AE695C"/>
    <w:rsid w:val="00AF1A4A"/>
    <w:rsid w:val="00B12695"/>
    <w:rsid w:val="00B1593C"/>
    <w:rsid w:val="00B74825"/>
    <w:rsid w:val="00BA2712"/>
    <w:rsid w:val="00BA571F"/>
    <w:rsid w:val="00BB0893"/>
    <w:rsid w:val="00BC4BEC"/>
    <w:rsid w:val="00BD2503"/>
    <w:rsid w:val="00BD4555"/>
    <w:rsid w:val="00BE1720"/>
    <w:rsid w:val="00BE2BD8"/>
    <w:rsid w:val="00BE4150"/>
    <w:rsid w:val="00C417AE"/>
    <w:rsid w:val="00C43B97"/>
    <w:rsid w:val="00C7747B"/>
    <w:rsid w:val="00C849BD"/>
    <w:rsid w:val="00C9649A"/>
    <w:rsid w:val="00CA6A9E"/>
    <w:rsid w:val="00CE11A2"/>
    <w:rsid w:val="00CE7D32"/>
    <w:rsid w:val="00CF04E3"/>
    <w:rsid w:val="00D15C2E"/>
    <w:rsid w:val="00D216F3"/>
    <w:rsid w:val="00D27CCB"/>
    <w:rsid w:val="00D27DFA"/>
    <w:rsid w:val="00D3506D"/>
    <w:rsid w:val="00D36EE6"/>
    <w:rsid w:val="00D47B4A"/>
    <w:rsid w:val="00D638DE"/>
    <w:rsid w:val="00D7758C"/>
    <w:rsid w:val="00D96F05"/>
    <w:rsid w:val="00DA0E16"/>
    <w:rsid w:val="00DC02BC"/>
    <w:rsid w:val="00E07B02"/>
    <w:rsid w:val="00E368B4"/>
    <w:rsid w:val="00E37F24"/>
    <w:rsid w:val="00E41C6F"/>
    <w:rsid w:val="00E67A29"/>
    <w:rsid w:val="00E8185A"/>
    <w:rsid w:val="00E86B12"/>
    <w:rsid w:val="00ED1E9F"/>
    <w:rsid w:val="00ED240A"/>
    <w:rsid w:val="00EE5005"/>
    <w:rsid w:val="00EE5CAF"/>
    <w:rsid w:val="00F24598"/>
    <w:rsid w:val="00F51621"/>
    <w:rsid w:val="00F763E6"/>
    <w:rsid w:val="00F8008D"/>
    <w:rsid w:val="00F84A88"/>
    <w:rsid w:val="00F961C3"/>
    <w:rsid w:val="00F976B1"/>
    <w:rsid w:val="00FA5DA5"/>
    <w:rsid w:val="00FD275C"/>
    <w:rsid w:val="00FD3D3F"/>
    <w:rsid w:val="00FD742A"/>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C6E15"/>
  <w15:docId w15:val="{13C4615F-5ECC-491B-88BC-EFCF76A4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uiPriority w:val="99"/>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uiPriority w:val="99"/>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PouitHypertextovPrepojenie">
    <w:name w:val="FollowedHyperlink"/>
    <w:basedOn w:val="Predvolenpsmoodseku"/>
    <w:uiPriority w:val="99"/>
    <w:semiHidden/>
    <w:unhideWhenUsed/>
    <w:rsid w:val="006B4870"/>
    <w:rPr>
      <w:color w:val="800080" w:themeColor="followedHyperlink"/>
      <w:u w:val="single"/>
    </w:rPr>
  </w:style>
  <w:style w:type="character" w:styleId="Nevyrieenzmienka">
    <w:name w:val="Unresolved Mention"/>
    <w:basedOn w:val="Predvolenpsmoodseku"/>
    <w:uiPriority w:val="99"/>
    <w:semiHidden/>
    <w:unhideWhenUsed/>
    <w:rsid w:val="00D47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04935">
      <w:bodyDiv w:val="1"/>
      <w:marLeft w:val="0"/>
      <w:marRight w:val="0"/>
      <w:marTop w:val="0"/>
      <w:marBottom w:val="0"/>
      <w:divBdr>
        <w:top w:val="none" w:sz="0" w:space="0" w:color="auto"/>
        <w:left w:val="none" w:sz="0" w:space="0" w:color="auto"/>
        <w:bottom w:val="none" w:sz="0" w:space="0" w:color="auto"/>
        <w:right w:val="none" w:sz="0" w:space="0" w:color="auto"/>
      </w:divBdr>
      <w:divsChild>
        <w:div w:id="368146256">
          <w:marLeft w:val="0"/>
          <w:marRight w:val="0"/>
          <w:marTop w:val="0"/>
          <w:marBottom w:val="0"/>
          <w:divBdr>
            <w:top w:val="single" w:sz="2" w:space="0" w:color="E3E3E3"/>
            <w:left w:val="single" w:sz="2" w:space="0" w:color="E3E3E3"/>
            <w:bottom w:val="single" w:sz="2" w:space="0" w:color="E3E3E3"/>
            <w:right w:val="single" w:sz="2" w:space="0" w:color="E3E3E3"/>
          </w:divBdr>
          <w:divsChild>
            <w:div w:id="1994409275">
              <w:marLeft w:val="0"/>
              <w:marRight w:val="0"/>
              <w:marTop w:val="0"/>
              <w:marBottom w:val="0"/>
              <w:divBdr>
                <w:top w:val="single" w:sz="2" w:space="0" w:color="E3E3E3"/>
                <w:left w:val="single" w:sz="2" w:space="0" w:color="E3E3E3"/>
                <w:bottom w:val="single" w:sz="2" w:space="0" w:color="E3E3E3"/>
                <w:right w:val="single" w:sz="2" w:space="0" w:color="E3E3E3"/>
              </w:divBdr>
              <w:divsChild>
                <w:div w:id="403063088">
                  <w:marLeft w:val="0"/>
                  <w:marRight w:val="0"/>
                  <w:marTop w:val="0"/>
                  <w:marBottom w:val="0"/>
                  <w:divBdr>
                    <w:top w:val="single" w:sz="2" w:space="0" w:color="E3E3E3"/>
                    <w:left w:val="single" w:sz="2" w:space="0" w:color="E3E3E3"/>
                    <w:bottom w:val="single" w:sz="2" w:space="0" w:color="E3E3E3"/>
                    <w:right w:val="single" w:sz="2" w:space="0" w:color="E3E3E3"/>
                  </w:divBdr>
                  <w:divsChild>
                    <w:div w:id="1192761336">
                      <w:marLeft w:val="0"/>
                      <w:marRight w:val="0"/>
                      <w:marTop w:val="0"/>
                      <w:marBottom w:val="0"/>
                      <w:divBdr>
                        <w:top w:val="single" w:sz="2" w:space="0" w:color="E3E3E3"/>
                        <w:left w:val="single" w:sz="2" w:space="0" w:color="E3E3E3"/>
                        <w:bottom w:val="single" w:sz="2" w:space="0" w:color="E3E3E3"/>
                        <w:right w:val="single" w:sz="2" w:space="0" w:color="E3E3E3"/>
                      </w:divBdr>
                      <w:divsChild>
                        <w:div w:id="652218661">
                          <w:marLeft w:val="0"/>
                          <w:marRight w:val="0"/>
                          <w:marTop w:val="0"/>
                          <w:marBottom w:val="0"/>
                          <w:divBdr>
                            <w:top w:val="single" w:sz="2" w:space="0" w:color="E3E3E3"/>
                            <w:left w:val="single" w:sz="2" w:space="0" w:color="E3E3E3"/>
                            <w:bottom w:val="single" w:sz="2" w:space="0" w:color="E3E3E3"/>
                            <w:right w:val="single" w:sz="2" w:space="0" w:color="E3E3E3"/>
                          </w:divBdr>
                          <w:divsChild>
                            <w:div w:id="1661349268">
                              <w:marLeft w:val="0"/>
                              <w:marRight w:val="0"/>
                              <w:marTop w:val="0"/>
                              <w:marBottom w:val="0"/>
                              <w:divBdr>
                                <w:top w:val="single" w:sz="2" w:space="0" w:color="E3E3E3"/>
                                <w:left w:val="single" w:sz="2" w:space="0" w:color="E3E3E3"/>
                                <w:bottom w:val="single" w:sz="2" w:space="0" w:color="E3E3E3"/>
                                <w:right w:val="single" w:sz="2" w:space="0" w:color="E3E3E3"/>
                              </w:divBdr>
                              <w:divsChild>
                                <w:div w:id="1111703696">
                                  <w:marLeft w:val="0"/>
                                  <w:marRight w:val="0"/>
                                  <w:marTop w:val="100"/>
                                  <w:marBottom w:val="100"/>
                                  <w:divBdr>
                                    <w:top w:val="single" w:sz="2" w:space="0" w:color="E3E3E3"/>
                                    <w:left w:val="single" w:sz="2" w:space="0" w:color="E3E3E3"/>
                                    <w:bottom w:val="single" w:sz="2" w:space="0" w:color="E3E3E3"/>
                                    <w:right w:val="single" w:sz="2" w:space="0" w:color="E3E3E3"/>
                                  </w:divBdr>
                                  <w:divsChild>
                                    <w:div w:id="653722532">
                                      <w:marLeft w:val="0"/>
                                      <w:marRight w:val="0"/>
                                      <w:marTop w:val="0"/>
                                      <w:marBottom w:val="0"/>
                                      <w:divBdr>
                                        <w:top w:val="single" w:sz="2" w:space="0" w:color="E3E3E3"/>
                                        <w:left w:val="single" w:sz="2" w:space="0" w:color="E3E3E3"/>
                                        <w:bottom w:val="single" w:sz="2" w:space="0" w:color="E3E3E3"/>
                                        <w:right w:val="single" w:sz="2" w:space="0" w:color="E3E3E3"/>
                                      </w:divBdr>
                                      <w:divsChild>
                                        <w:div w:id="2122606437">
                                          <w:marLeft w:val="0"/>
                                          <w:marRight w:val="0"/>
                                          <w:marTop w:val="0"/>
                                          <w:marBottom w:val="0"/>
                                          <w:divBdr>
                                            <w:top w:val="single" w:sz="2" w:space="0" w:color="E3E3E3"/>
                                            <w:left w:val="single" w:sz="2" w:space="0" w:color="E3E3E3"/>
                                            <w:bottom w:val="single" w:sz="2" w:space="0" w:color="E3E3E3"/>
                                            <w:right w:val="single" w:sz="2" w:space="0" w:color="E3E3E3"/>
                                          </w:divBdr>
                                          <w:divsChild>
                                            <w:div w:id="1235967970">
                                              <w:marLeft w:val="0"/>
                                              <w:marRight w:val="0"/>
                                              <w:marTop w:val="0"/>
                                              <w:marBottom w:val="0"/>
                                              <w:divBdr>
                                                <w:top w:val="single" w:sz="2" w:space="0" w:color="E3E3E3"/>
                                                <w:left w:val="single" w:sz="2" w:space="0" w:color="E3E3E3"/>
                                                <w:bottom w:val="single" w:sz="2" w:space="0" w:color="E3E3E3"/>
                                                <w:right w:val="single" w:sz="2" w:space="0" w:color="E3E3E3"/>
                                              </w:divBdr>
                                              <w:divsChild>
                                                <w:div w:id="765926661">
                                                  <w:marLeft w:val="0"/>
                                                  <w:marRight w:val="0"/>
                                                  <w:marTop w:val="0"/>
                                                  <w:marBottom w:val="0"/>
                                                  <w:divBdr>
                                                    <w:top w:val="single" w:sz="2" w:space="0" w:color="E3E3E3"/>
                                                    <w:left w:val="single" w:sz="2" w:space="0" w:color="E3E3E3"/>
                                                    <w:bottom w:val="single" w:sz="2" w:space="0" w:color="E3E3E3"/>
                                                    <w:right w:val="single" w:sz="2" w:space="0" w:color="E3E3E3"/>
                                                  </w:divBdr>
                                                  <w:divsChild>
                                                    <w:div w:id="953708203">
                                                      <w:marLeft w:val="0"/>
                                                      <w:marRight w:val="0"/>
                                                      <w:marTop w:val="0"/>
                                                      <w:marBottom w:val="0"/>
                                                      <w:divBdr>
                                                        <w:top w:val="single" w:sz="2" w:space="0" w:color="E3E3E3"/>
                                                        <w:left w:val="single" w:sz="2" w:space="0" w:color="E3E3E3"/>
                                                        <w:bottom w:val="single" w:sz="2" w:space="0" w:color="E3E3E3"/>
                                                        <w:right w:val="single" w:sz="2" w:space="0" w:color="E3E3E3"/>
                                                      </w:divBdr>
                                                      <w:divsChild>
                                                        <w:div w:id="929048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52731200">
          <w:marLeft w:val="0"/>
          <w:marRight w:val="0"/>
          <w:marTop w:val="0"/>
          <w:marBottom w:val="0"/>
          <w:divBdr>
            <w:top w:val="none" w:sz="0" w:space="0" w:color="auto"/>
            <w:left w:val="none" w:sz="0" w:space="0" w:color="auto"/>
            <w:bottom w:val="none" w:sz="0" w:space="0" w:color="auto"/>
            <w:right w:val="none" w:sz="0" w:space="0" w:color="auto"/>
          </w:divBdr>
          <w:divsChild>
            <w:div w:id="241259906">
              <w:marLeft w:val="0"/>
              <w:marRight w:val="0"/>
              <w:marTop w:val="100"/>
              <w:marBottom w:val="100"/>
              <w:divBdr>
                <w:top w:val="single" w:sz="2" w:space="0" w:color="E3E3E3"/>
                <w:left w:val="single" w:sz="2" w:space="0" w:color="E3E3E3"/>
                <w:bottom w:val="single" w:sz="2" w:space="0" w:color="E3E3E3"/>
                <w:right w:val="single" w:sz="2" w:space="0" w:color="E3E3E3"/>
              </w:divBdr>
              <w:divsChild>
                <w:div w:id="49230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3273347">
      <w:bodyDiv w:val="1"/>
      <w:marLeft w:val="0"/>
      <w:marRight w:val="0"/>
      <w:marTop w:val="0"/>
      <w:marBottom w:val="0"/>
      <w:divBdr>
        <w:top w:val="none" w:sz="0" w:space="0" w:color="auto"/>
        <w:left w:val="none" w:sz="0" w:space="0" w:color="auto"/>
        <w:bottom w:val="none" w:sz="0" w:space="0" w:color="auto"/>
        <w:right w:val="none" w:sz="0" w:space="0" w:color="auto"/>
      </w:divBdr>
    </w:div>
    <w:div w:id="227687976">
      <w:bodyDiv w:val="1"/>
      <w:marLeft w:val="0"/>
      <w:marRight w:val="0"/>
      <w:marTop w:val="0"/>
      <w:marBottom w:val="0"/>
      <w:divBdr>
        <w:top w:val="none" w:sz="0" w:space="0" w:color="auto"/>
        <w:left w:val="none" w:sz="0" w:space="0" w:color="auto"/>
        <w:bottom w:val="none" w:sz="0" w:space="0" w:color="auto"/>
        <w:right w:val="none" w:sz="0" w:space="0" w:color="auto"/>
      </w:divBdr>
    </w:div>
    <w:div w:id="304820914">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382992547">
      <w:bodyDiv w:val="1"/>
      <w:marLeft w:val="0"/>
      <w:marRight w:val="0"/>
      <w:marTop w:val="0"/>
      <w:marBottom w:val="0"/>
      <w:divBdr>
        <w:top w:val="none" w:sz="0" w:space="0" w:color="auto"/>
        <w:left w:val="none" w:sz="0" w:space="0" w:color="auto"/>
        <w:bottom w:val="none" w:sz="0" w:space="0" w:color="auto"/>
        <w:right w:val="none" w:sz="0" w:space="0" w:color="auto"/>
      </w:divBdr>
      <w:divsChild>
        <w:div w:id="854344175">
          <w:marLeft w:val="0"/>
          <w:marRight w:val="0"/>
          <w:marTop w:val="0"/>
          <w:marBottom w:val="0"/>
          <w:divBdr>
            <w:top w:val="single" w:sz="2" w:space="0" w:color="E3E3E3"/>
            <w:left w:val="single" w:sz="2" w:space="0" w:color="E3E3E3"/>
            <w:bottom w:val="single" w:sz="2" w:space="0" w:color="E3E3E3"/>
            <w:right w:val="single" w:sz="2" w:space="0" w:color="E3E3E3"/>
          </w:divBdr>
          <w:divsChild>
            <w:div w:id="92820240">
              <w:marLeft w:val="0"/>
              <w:marRight w:val="0"/>
              <w:marTop w:val="0"/>
              <w:marBottom w:val="0"/>
              <w:divBdr>
                <w:top w:val="single" w:sz="2" w:space="0" w:color="E3E3E3"/>
                <w:left w:val="single" w:sz="2" w:space="0" w:color="E3E3E3"/>
                <w:bottom w:val="single" w:sz="2" w:space="0" w:color="E3E3E3"/>
                <w:right w:val="single" w:sz="2" w:space="0" w:color="E3E3E3"/>
              </w:divBdr>
              <w:divsChild>
                <w:div w:id="2044360035">
                  <w:marLeft w:val="0"/>
                  <w:marRight w:val="0"/>
                  <w:marTop w:val="0"/>
                  <w:marBottom w:val="0"/>
                  <w:divBdr>
                    <w:top w:val="single" w:sz="2" w:space="0" w:color="E3E3E3"/>
                    <w:left w:val="single" w:sz="2" w:space="0" w:color="E3E3E3"/>
                    <w:bottom w:val="single" w:sz="2" w:space="0" w:color="E3E3E3"/>
                    <w:right w:val="single" w:sz="2" w:space="0" w:color="E3E3E3"/>
                  </w:divBdr>
                  <w:divsChild>
                    <w:div w:id="272784964">
                      <w:marLeft w:val="0"/>
                      <w:marRight w:val="0"/>
                      <w:marTop w:val="0"/>
                      <w:marBottom w:val="0"/>
                      <w:divBdr>
                        <w:top w:val="single" w:sz="2" w:space="0" w:color="E3E3E3"/>
                        <w:left w:val="single" w:sz="2" w:space="0" w:color="E3E3E3"/>
                        <w:bottom w:val="single" w:sz="2" w:space="0" w:color="E3E3E3"/>
                        <w:right w:val="single" w:sz="2" w:space="0" w:color="E3E3E3"/>
                      </w:divBdr>
                      <w:divsChild>
                        <w:div w:id="1993944885">
                          <w:marLeft w:val="0"/>
                          <w:marRight w:val="0"/>
                          <w:marTop w:val="0"/>
                          <w:marBottom w:val="0"/>
                          <w:divBdr>
                            <w:top w:val="single" w:sz="2" w:space="0" w:color="E3E3E3"/>
                            <w:left w:val="single" w:sz="2" w:space="0" w:color="E3E3E3"/>
                            <w:bottom w:val="single" w:sz="2" w:space="0" w:color="E3E3E3"/>
                            <w:right w:val="single" w:sz="2" w:space="0" w:color="E3E3E3"/>
                          </w:divBdr>
                          <w:divsChild>
                            <w:div w:id="1664815382">
                              <w:marLeft w:val="0"/>
                              <w:marRight w:val="0"/>
                              <w:marTop w:val="0"/>
                              <w:marBottom w:val="0"/>
                              <w:divBdr>
                                <w:top w:val="single" w:sz="2" w:space="0" w:color="E3E3E3"/>
                                <w:left w:val="single" w:sz="2" w:space="0" w:color="E3E3E3"/>
                                <w:bottom w:val="single" w:sz="2" w:space="0" w:color="E3E3E3"/>
                                <w:right w:val="single" w:sz="2" w:space="0" w:color="E3E3E3"/>
                              </w:divBdr>
                              <w:divsChild>
                                <w:div w:id="922879339">
                                  <w:marLeft w:val="0"/>
                                  <w:marRight w:val="0"/>
                                  <w:marTop w:val="100"/>
                                  <w:marBottom w:val="100"/>
                                  <w:divBdr>
                                    <w:top w:val="single" w:sz="2" w:space="0" w:color="E3E3E3"/>
                                    <w:left w:val="single" w:sz="2" w:space="0" w:color="E3E3E3"/>
                                    <w:bottom w:val="single" w:sz="2" w:space="0" w:color="E3E3E3"/>
                                    <w:right w:val="single" w:sz="2" w:space="0" w:color="E3E3E3"/>
                                  </w:divBdr>
                                  <w:divsChild>
                                    <w:div w:id="400057479">
                                      <w:marLeft w:val="0"/>
                                      <w:marRight w:val="0"/>
                                      <w:marTop w:val="0"/>
                                      <w:marBottom w:val="0"/>
                                      <w:divBdr>
                                        <w:top w:val="single" w:sz="2" w:space="0" w:color="E3E3E3"/>
                                        <w:left w:val="single" w:sz="2" w:space="0" w:color="E3E3E3"/>
                                        <w:bottom w:val="single" w:sz="2" w:space="0" w:color="E3E3E3"/>
                                        <w:right w:val="single" w:sz="2" w:space="0" w:color="E3E3E3"/>
                                      </w:divBdr>
                                      <w:divsChild>
                                        <w:div w:id="341861851">
                                          <w:marLeft w:val="0"/>
                                          <w:marRight w:val="0"/>
                                          <w:marTop w:val="0"/>
                                          <w:marBottom w:val="0"/>
                                          <w:divBdr>
                                            <w:top w:val="single" w:sz="2" w:space="0" w:color="E3E3E3"/>
                                            <w:left w:val="single" w:sz="2" w:space="0" w:color="E3E3E3"/>
                                            <w:bottom w:val="single" w:sz="2" w:space="0" w:color="E3E3E3"/>
                                            <w:right w:val="single" w:sz="2" w:space="0" w:color="E3E3E3"/>
                                          </w:divBdr>
                                          <w:divsChild>
                                            <w:div w:id="1356346659">
                                              <w:marLeft w:val="0"/>
                                              <w:marRight w:val="0"/>
                                              <w:marTop w:val="0"/>
                                              <w:marBottom w:val="0"/>
                                              <w:divBdr>
                                                <w:top w:val="single" w:sz="2" w:space="0" w:color="E3E3E3"/>
                                                <w:left w:val="single" w:sz="2" w:space="0" w:color="E3E3E3"/>
                                                <w:bottom w:val="single" w:sz="2" w:space="0" w:color="E3E3E3"/>
                                                <w:right w:val="single" w:sz="2" w:space="0" w:color="E3E3E3"/>
                                              </w:divBdr>
                                              <w:divsChild>
                                                <w:div w:id="1746610671">
                                                  <w:marLeft w:val="0"/>
                                                  <w:marRight w:val="0"/>
                                                  <w:marTop w:val="0"/>
                                                  <w:marBottom w:val="0"/>
                                                  <w:divBdr>
                                                    <w:top w:val="single" w:sz="2" w:space="0" w:color="E3E3E3"/>
                                                    <w:left w:val="single" w:sz="2" w:space="0" w:color="E3E3E3"/>
                                                    <w:bottom w:val="single" w:sz="2" w:space="0" w:color="E3E3E3"/>
                                                    <w:right w:val="single" w:sz="2" w:space="0" w:color="E3E3E3"/>
                                                  </w:divBdr>
                                                  <w:divsChild>
                                                    <w:div w:id="1280144521">
                                                      <w:marLeft w:val="0"/>
                                                      <w:marRight w:val="0"/>
                                                      <w:marTop w:val="0"/>
                                                      <w:marBottom w:val="0"/>
                                                      <w:divBdr>
                                                        <w:top w:val="single" w:sz="2" w:space="0" w:color="E3E3E3"/>
                                                        <w:left w:val="single" w:sz="2" w:space="0" w:color="E3E3E3"/>
                                                        <w:bottom w:val="single" w:sz="2" w:space="0" w:color="E3E3E3"/>
                                                        <w:right w:val="single" w:sz="2" w:space="0" w:color="E3E3E3"/>
                                                      </w:divBdr>
                                                      <w:divsChild>
                                                        <w:div w:id="1049114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46892920">
          <w:marLeft w:val="0"/>
          <w:marRight w:val="0"/>
          <w:marTop w:val="0"/>
          <w:marBottom w:val="0"/>
          <w:divBdr>
            <w:top w:val="none" w:sz="0" w:space="0" w:color="auto"/>
            <w:left w:val="none" w:sz="0" w:space="0" w:color="auto"/>
            <w:bottom w:val="none" w:sz="0" w:space="0" w:color="auto"/>
            <w:right w:val="none" w:sz="0" w:space="0" w:color="auto"/>
          </w:divBdr>
          <w:divsChild>
            <w:div w:id="1600066212">
              <w:marLeft w:val="0"/>
              <w:marRight w:val="0"/>
              <w:marTop w:val="100"/>
              <w:marBottom w:val="100"/>
              <w:divBdr>
                <w:top w:val="single" w:sz="2" w:space="0" w:color="E3E3E3"/>
                <w:left w:val="single" w:sz="2" w:space="0" w:color="E3E3E3"/>
                <w:bottom w:val="single" w:sz="2" w:space="0" w:color="E3E3E3"/>
                <w:right w:val="single" w:sz="2" w:space="0" w:color="E3E3E3"/>
              </w:divBdr>
              <w:divsChild>
                <w:div w:id="17588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85380016">
      <w:bodyDiv w:val="1"/>
      <w:marLeft w:val="0"/>
      <w:marRight w:val="0"/>
      <w:marTop w:val="0"/>
      <w:marBottom w:val="0"/>
      <w:divBdr>
        <w:top w:val="none" w:sz="0" w:space="0" w:color="auto"/>
        <w:left w:val="none" w:sz="0" w:space="0" w:color="auto"/>
        <w:bottom w:val="none" w:sz="0" w:space="0" w:color="auto"/>
        <w:right w:val="none" w:sz="0" w:space="0" w:color="auto"/>
      </w:divBdr>
      <w:divsChild>
        <w:div w:id="621231305">
          <w:marLeft w:val="0"/>
          <w:marRight w:val="0"/>
          <w:marTop w:val="0"/>
          <w:marBottom w:val="0"/>
          <w:divBdr>
            <w:top w:val="single" w:sz="2" w:space="0" w:color="E3E3E3"/>
            <w:left w:val="single" w:sz="2" w:space="0" w:color="E3E3E3"/>
            <w:bottom w:val="single" w:sz="2" w:space="0" w:color="E3E3E3"/>
            <w:right w:val="single" w:sz="2" w:space="0" w:color="E3E3E3"/>
          </w:divBdr>
          <w:divsChild>
            <w:div w:id="1540631029">
              <w:marLeft w:val="0"/>
              <w:marRight w:val="0"/>
              <w:marTop w:val="0"/>
              <w:marBottom w:val="0"/>
              <w:divBdr>
                <w:top w:val="single" w:sz="2" w:space="0" w:color="E3E3E3"/>
                <w:left w:val="single" w:sz="2" w:space="0" w:color="E3E3E3"/>
                <w:bottom w:val="single" w:sz="2" w:space="0" w:color="E3E3E3"/>
                <w:right w:val="single" w:sz="2" w:space="0" w:color="E3E3E3"/>
              </w:divBdr>
              <w:divsChild>
                <w:div w:id="2058308836">
                  <w:marLeft w:val="0"/>
                  <w:marRight w:val="0"/>
                  <w:marTop w:val="0"/>
                  <w:marBottom w:val="0"/>
                  <w:divBdr>
                    <w:top w:val="single" w:sz="2" w:space="0" w:color="E3E3E3"/>
                    <w:left w:val="single" w:sz="2" w:space="0" w:color="E3E3E3"/>
                    <w:bottom w:val="single" w:sz="2" w:space="0" w:color="E3E3E3"/>
                    <w:right w:val="single" w:sz="2" w:space="0" w:color="E3E3E3"/>
                  </w:divBdr>
                  <w:divsChild>
                    <w:div w:id="861826082">
                      <w:marLeft w:val="0"/>
                      <w:marRight w:val="0"/>
                      <w:marTop w:val="0"/>
                      <w:marBottom w:val="0"/>
                      <w:divBdr>
                        <w:top w:val="single" w:sz="2" w:space="0" w:color="E3E3E3"/>
                        <w:left w:val="single" w:sz="2" w:space="0" w:color="E3E3E3"/>
                        <w:bottom w:val="single" w:sz="2" w:space="0" w:color="E3E3E3"/>
                        <w:right w:val="single" w:sz="2" w:space="0" w:color="E3E3E3"/>
                      </w:divBdr>
                      <w:divsChild>
                        <w:div w:id="1402367635">
                          <w:marLeft w:val="0"/>
                          <w:marRight w:val="0"/>
                          <w:marTop w:val="0"/>
                          <w:marBottom w:val="0"/>
                          <w:divBdr>
                            <w:top w:val="single" w:sz="2" w:space="0" w:color="E3E3E3"/>
                            <w:left w:val="single" w:sz="2" w:space="0" w:color="E3E3E3"/>
                            <w:bottom w:val="single" w:sz="2" w:space="0" w:color="E3E3E3"/>
                            <w:right w:val="single" w:sz="2" w:space="0" w:color="E3E3E3"/>
                          </w:divBdr>
                          <w:divsChild>
                            <w:div w:id="1433672731">
                              <w:marLeft w:val="0"/>
                              <w:marRight w:val="0"/>
                              <w:marTop w:val="0"/>
                              <w:marBottom w:val="0"/>
                              <w:divBdr>
                                <w:top w:val="single" w:sz="2" w:space="0" w:color="E3E3E3"/>
                                <w:left w:val="single" w:sz="2" w:space="0" w:color="E3E3E3"/>
                                <w:bottom w:val="single" w:sz="2" w:space="0" w:color="E3E3E3"/>
                                <w:right w:val="single" w:sz="2" w:space="0" w:color="E3E3E3"/>
                              </w:divBdr>
                              <w:divsChild>
                                <w:div w:id="1510758548">
                                  <w:marLeft w:val="0"/>
                                  <w:marRight w:val="0"/>
                                  <w:marTop w:val="100"/>
                                  <w:marBottom w:val="100"/>
                                  <w:divBdr>
                                    <w:top w:val="single" w:sz="2" w:space="0" w:color="E3E3E3"/>
                                    <w:left w:val="single" w:sz="2" w:space="0" w:color="E3E3E3"/>
                                    <w:bottom w:val="single" w:sz="2" w:space="0" w:color="E3E3E3"/>
                                    <w:right w:val="single" w:sz="2" w:space="0" w:color="E3E3E3"/>
                                  </w:divBdr>
                                  <w:divsChild>
                                    <w:div w:id="1683966590">
                                      <w:marLeft w:val="0"/>
                                      <w:marRight w:val="0"/>
                                      <w:marTop w:val="0"/>
                                      <w:marBottom w:val="0"/>
                                      <w:divBdr>
                                        <w:top w:val="single" w:sz="2" w:space="0" w:color="E3E3E3"/>
                                        <w:left w:val="single" w:sz="2" w:space="0" w:color="E3E3E3"/>
                                        <w:bottom w:val="single" w:sz="2" w:space="0" w:color="E3E3E3"/>
                                        <w:right w:val="single" w:sz="2" w:space="0" w:color="E3E3E3"/>
                                      </w:divBdr>
                                      <w:divsChild>
                                        <w:div w:id="1707556094">
                                          <w:marLeft w:val="0"/>
                                          <w:marRight w:val="0"/>
                                          <w:marTop w:val="0"/>
                                          <w:marBottom w:val="0"/>
                                          <w:divBdr>
                                            <w:top w:val="single" w:sz="2" w:space="0" w:color="E3E3E3"/>
                                            <w:left w:val="single" w:sz="2" w:space="0" w:color="E3E3E3"/>
                                            <w:bottom w:val="single" w:sz="2" w:space="0" w:color="E3E3E3"/>
                                            <w:right w:val="single" w:sz="2" w:space="0" w:color="E3E3E3"/>
                                          </w:divBdr>
                                          <w:divsChild>
                                            <w:div w:id="1726567065">
                                              <w:marLeft w:val="0"/>
                                              <w:marRight w:val="0"/>
                                              <w:marTop w:val="0"/>
                                              <w:marBottom w:val="0"/>
                                              <w:divBdr>
                                                <w:top w:val="single" w:sz="2" w:space="0" w:color="E3E3E3"/>
                                                <w:left w:val="single" w:sz="2" w:space="0" w:color="E3E3E3"/>
                                                <w:bottom w:val="single" w:sz="2" w:space="0" w:color="E3E3E3"/>
                                                <w:right w:val="single" w:sz="2" w:space="0" w:color="E3E3E3"/>
                                              </w:divBdr>
                                              <w:divsChild>
                                                <w:div w:id="1168323620">
                                                  <w:marLeft w:val="0"/>
                                                  <w:marRight w:val="0"/>
                                                  <w:marTop w:val="0"/>
                                                  <w:marBottom w:val="0"/>
                                                  <w:divBdr>
                                                    <w:top w:val="single" w:sz="2" w:space="0" w:color="E3E3E3"/>
                                                    <w:left w:val="single" w:sz="2" w:space="0" w:color="E3E3E3"/>
                                                    <w:bottom w:val="single" w:sz="2" w:space="0" w:color="E3E3E3"/>
                                                    <w:right w:val="single" w:sz="2" w:space="0" w:color="E3E3E3"/>
                                                  </w:divBdr>
                                                  <w:divsChild>
                                                    <w:div w:id="1566799865">
                                                      <w:marLeft w:val="0"/>
                                                      <w:marRight w:val="0"/>
                                                      <w:marTop w:val="0"/>
                                                      <w:marBottom w:val="0"/>
                                                      <w:divBdr>
                                                        <w:top w:val="single" w:sz="2" w:space="0" w:color="E3E3E3"/>
                                                        <w:left w:val="single" w:sz="2" w:space="0" w:color="E3E3E3"/>
                                                        <w:bottom w:val="single" w:sz="2" w:space="0" w:color="E3E3E3"/>
                                                        <w:right w:val="single" w:sz="2" w:space="0" w:color="E3E3E3"/>
                                                      </w:divBdr>
                                                      <w:divsChild>
                                                        <w:div w:id="1373729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13806833">
          <w:marLeft w:val="0"/>
          <w:marRight w:val="0"/>
          <w:marTop w:val="0"/>
          <w:marBottom w:val="0"/>
          <w:divBdr>
            <w:top w:val="none" w:sz="0" w:space="0" w:color="auto"/>
            <w:left w:val="none" w:sz="0" w:space="0" w:color="auto"/>
            <w:bottom w:val="none" w:sz="0" w:space="0" w:color="auto"/>
            <w:right w:val="none" w:sz="0" w:space="0" w:color="auto"/>
          </w:divBdr>
          <w:divsChild>
            <w:div w:id="261837481">
              <w:marLeft w:val="0"/>
              <w:marRight w:val="0"/>
              <w:marTop w:val="100"/>
              <w:marBottom w:val="100"/>
              <w:divBdr>
                <w:top w:val="single" w:sz="2" w:space="0" w:color="E3E3E3"/>
                <w:left w:val="single" w:sz="2" w:space="0" w:color="E3E3E3"/>
                <w:bottom w:val="single" w:sz="2" w:space="0" w:color="E3E3E3"/>
                <w:right w:val="single" w:sz="2" w:space="0" w:color="E3E3E3"/>
              </w:divBdr>
              <w:divsChild>
                <w:div w:id="1048727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70899916">
      <w:bodyDiv w:val="1"/>
      <w:marLeft w:val="0"/>
      <w:marRight w:val="0"/>
      <w:marTop w:val="0"/>
      <w:marBottom w:val="0"/>
      <w:divBdr>
        <w:top w:val="none" w:sz="0" w:space="0" w:color="auto"/>
        <w:left w:val="none" w:sz="0" w:space="0" w:color="auto"/>
        <w:bottom w:val="none" w:sz="0" w:space="0" w:color="auto"/>
        <w:right w:val="none" w:sz="0" w:space="0" w:color="auto"/>
      </w:divBdr>
    </w:div>
    <w:div w:id="557546654">
      <w:bodyDiv w:val="1"/>
      <w:marLeft w:val="0"/>
      <w:marRight w:val="0"/>
      <w:marTop w:val="0"/>
      <w:marBottom w:val="0"/>
      <w:divBdr>
        <w:top w:val="none" w:sz="0" w:space="0" w:color="auto"/>
        <w:left w:val="none" w:sz="0" w:space="0" w:color="auto"/>
        <w:bottom w:val="none" w:sz="0" w:space="0" w:color="auto"/>
        <w:right w:val="none" w:sz="0" w:space="0" w:color="auto"/>
      </w:divBdr>
      <w:divsChild>
        <w:div w:id="227502348">
          <w:marLeft w:val="0"/>
          <w:marRight w:val="0"/>
          <w:marTop w:val="0"/>
          <w:marBottom w:val="0"/>
          <w:divBdr>
            <w:top w:val="single" w:sz="2" w:space="0" w:color="E3E3E3"/>
            <w:left w:val="single" w:sz="2" w:space="0" w:color="E3E3E3"/>
            <w:bottom w:val="single" w:sz="2" w:space="0" w:color="E3E3E3"/>
            <w:right w:val="single" w:sz="2" w:space="0" w:color="E3E3E3"/>
          </w:divBdr>
          <w:divsChild>
            <w:div w:id="999502325">
              <w:marLeft w:val="0"/>
              <w:marRight w:val="0"/>
              <w:marTop w:val="0"/>
              <w:marBottom w:val="0"/>
              <w:divBdr>
                <w:top w:val="single" w:sz="2" w:space="0" w:color="E3E3E3"/>
                <w:left w:val="single" w:sz="2" w:space="0" w:color="E3E3E3"/>
                <w:bottom w:val="single" w:sz="2" w:space="0" w:color="E3E3E3"/>
                <w:right w:val="single" w:sz="2" w:space="0" w:color="E3E3E3"/>
              </w:divBdr>
              <w:divsChild>
                <w:div w:id="2060930715">
                  <w:marLeft w:val="0"/>
                  <w:marRight w:val="0"/>
                  <w:marTop w:val="0"/>
                  <w:marBottom w:val="0"/>
                  <w:divBdr>
                    <w:top w:val="single" w:sz="2" w:space="0" w:color="E3E3E3"/>
                    <w:left w:val="single" w:sz="2" w:space="0" w:color="E3E3E3"/>
                    <w:bottom w:val="single" w:sz="2" w:space="0" w:color="E3E3E3"/>
                    <w:right w:val="single" w:sz="2" w:space="0" w:color="E3E3E3"/>
                  </w:divBdr>
                  <w:divsChild>
                    <w:div w:id="1991866136">
                      <w:marLeft w:val="0"/>
                      <w:marRight w:val="0"/>
                      <w:marTop w:val="0"/>
                      <w:marBottom w:val="0"/>
                      <w:divBdr>
                        <w:top w:val="single" w:sz="2" w:space="0" w:color="E3E3E3"/>
                        <w:left w:val="single" w:sz="2" w:space="0" w:color="E3E3E3"/>
                        <w:bottom w:val="single" w:sz="2" w:space="0" w:color="E3E3E3"/>
                        <w:right w:val="single" w:sz="2" w:space="0" w:color="E3E3E3"/>
                      </w:divBdr>
                      <w:divsChild>
                        <w:div w:id="1401248270">
                          <w:marLeft w:val="0"/>
                          <w:marRight w:val="0"/>
                          <w:marTop w:val="0"/>
                          <w:marBottom w:val="0"/>
                          <w:divBdr>
                            <w:top w:val="single" w:sz="2" w:space="0" w:color="E3E3E3"/>
                            <w:left w:val="single" w:sz="2" w:space="0" w:color="E3E3E3"/>
                            <w:bottom w:val="single" w:sz="2" w:space="0" w:color="E3E3E3"/>
                            <w:right w:val="single" w:sz="2" w:space="0" w:color="E3E3E3"/>
                          </w:divBdr>
                          <w:divsChild>
                            <w:div w:id="1611426782">
                              <w:marLeft w:val="0"/>
                              <w:marRight w:val="0"/>
                              <w:marTop w:val="0"/>
                              <w:marBottom w:val="0"/>
                              <w:divBdr>
                                <w:top w:val="single" w:sz="2" w:space="0" w:color="E3E3E3"/>
                                <w:left w:val="single" w:sz="2" w:space="0" w:color="E3E3E3"/>
                                <w:bottom w:val="single" w:sz="2" w:space="0" w:color="E3E3E3"/>
                                <w:right w:val="single" w:sz="2" w:space="0" w:color="E3E3E3"/>
                              </w:divBdr>
                              <w:divsChild>
                                <w:div w:id="1976719876">
                                  <w:marLeft w:val="0"/>
                                  <w:marRight w:val="0"/>
                                  <w:marTop w:val="100"/>
                                  <w:marBottom w:val="100"/>
                                  <w:divBdr>
                                    <w:top w:val="single" w:sz="2" w:space="0" w:color="E3E3E3"/>
                                    <w:left w:val="single" w:sz="2" w:space="0" w:color="E3E3E3"/>
                                    <w:bottom w:val="single" w:sz="2" w:space="0" w:color="E3E3E3"/>
                                    <w:right w:val="single" w:sz="2" w:space="0" w:color="E3E3E3"/>
                                  </w:divBdr>
                                  <w:divsChild>
                                    <w:div w:id="1910727426">
                                      <w:marLeft w:val="0"/>
                                      <w:marRight w:val="0"/>
                                      <w:marTop w:val="0"/>
                                      <w:marBottom w:val="0"/>
                                      <w:divBdr>
                                        <w:top w:val="single" w:sz="2" w:space="0" w:color="E3E3E3"/>
                                        <w:left w:val="single" w:sz="2" w:space="0" w:color="E3E3E3"/>
                                        <w:bottom w:val="single" w:sz="2" w:space="0" w:color="E3E3E3"/>
                                        <w:right w:val="single" w:sz="2" w:space="0" w:color="E3E3E3"/>
                                      </w:divBdr>
                                      <w:divsChild>
                                        <w:div w:id="1805004402">
                                          <w:marLeft w:val="0"/>
                                          <w:marRight w:val="0"/>
                                          <w:marTop w:val="0"/>
                                          <w:marBottom w:val="0"/>
                                          <w:divBdr>
                                            <w:top w:val="single" w:sz="2" w:space="0" w:color="E3E3E3"/>
                                            <w:left w:val="single" w:sz="2" w:space="0" w:color="E3E3E3"/>
                                            <w:bottom w:val="single" w:sz="2" w:space="0" w:color="E3E3E3"/>
                                            <w:right w:val="single" w:sz="2" w:space="0" w:color="E3E3E3"/>
                                          </w:divBdr>
                                          <w:divsChild>
                                            <w:div w:id="990594402">
                                              <w:marLeft w:val="0"/>
                                              <w:marRight w:val="0"/>
                                              <w:marTop w:val="0"/>
                                              <w:marBottom w:val="0"/>
                                              <w:divBdr>
                                                <w:top w:val="single" w:sz="2" w:space="0" w:color="E3E3E3"/>
                                                <w:left w:val="single" w:sz="2" w:space="0" w:color="E3E3E3"/>
                                                <w:bottom w:val="single" w:sz="2" w:space="0" w:color="E3E3E3"/>
                                                <w:right w:val="single" w:sz="2" w:space="0" w:color="E3E3E3"/>
                                              </w:divBdr>
                                              <w:divsChild>
                                                <w:div w:id="1253971067">
                                                  <w:marLeft w:val="0"/>
                                                  <w:marRight w:val="0"/>
                                                  <w:marTop w:val="0"/>
                                                  <w:marBottom w:val="0"/>
                                                  <w:divBdr>
                                                    <w:top w:val="single" w:sz="2" w:space="0" w:color="E3E3E3"/>
                                                    <w:left w:val="single" w:sz="2" w:space="0" w:color="E3E3E3"/>
                                                    <w:bottom w:val="single" w:sz="2" w:space="0" w:color="E3E3E3"/>
                                                    <w:right w:val="single" w:sz="2" w:space="0" w:color="E3E3E3"/>
                                                  </w:divBdr>
                                                  <w:divsChild>
                                                    <w:div w:id="14187741">
                                                      <w:marLeft w:val="0"/>
                                                      <w:marRight w:val="0"/>
                                                      <w:marTop w:val="0"/>
                                                      <w:marBottom w:val="0"/>
                                                      <w:divBdr>
                                                        <w:top w:val="single" w:sz="2" w:space="0" w:color="E3E3E3"/>
                                                        <w:left w:val="single" w:sz="2" w:space="0" w:color="E3E3E3"/>
                                                        <w:bottom w:val="single" w:sz="2" w:space="0" w:color="E3E3E3"/>
                                                        <w:right w:val="single" w:sz="2" w:space="0" w:color="E3E3E3"/>
                                                      </w:divBdr>
                                                      <w:divsChild>
                                                        <w:div w:id="9528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41619014">
          <w:marLeft w:val="0"/>
          <w:marRight w:val="0"/>
          <w:marTop w:val="0"/>
          <w:marBottom w:val="0"/>
          <w:divBdr>
            <w:top w:val="none" w:sz="0" w:space="0" w:color="auto"/>
            <w:left w:val="none" w:sz="0" w:space="0" w:color="auto"/>
            <w:bottom w:val="none" w:sz="0" w:space="0" w:color="auto"/>
            <w:right w:val="none" w:sz="0" w:space="0" w:color="auto"/>
          </w:divBdr>
          <w:divsChild>
            <w:div w:id="2072803628">
              <w:marLeft w:val="0"/>
              <w:marRight w:val="0"/>
              <w:marTop w:val="100"/>
              <w:marBottom w:val="100"/>
              <w:divBdr>
                <w:top w:val="single" w:sz="2" w:space="0" w:color="E3E3E3"/>
                <w:left w:val="single" w:sz="2" w:space="0" w:color="E3E3E3"/>
                <w:bottom w:val="single" w:sz="2" w:space="0" w:color="E3E3E3"/>
                <w:right w:val="single" w:sz="2" w:space="0" w:color="E3E3E3"/>
              </w:divBdr>
              <w:divsChild>
                <w:div w:id="1256668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10817249">
      <w:bodyDiv w:val="1"/>
      <w:marLeft w:val="0"/>
      <w:marRight w:val="0"/>
      <w:marTop w:val="0"/>
      <w:marBottom w:val="0"/>
      <w:divBdr>
        <w:top w:val="none" w:sz="0" w:space="0" w:color="auto"/>
        <w:left w:val="none" w:sz="0" w:space="0" w:color="auto"/>
        <w:bottom w:val="none" w:sz="0" w:space="0" w:color="auto"/>
        <w:right w:val="none" w:sz="0" w:space="0" w:color="auto"/>
      </w:divBdr>
    </w:div>
    <w:div w:id="777799367">
      <w:bodyDiv w:val="1"/>
      <w:marLeft w:val="0"/>
      <w:marRight w:val="0"/>
      <w:marTop w:val="0"/>
      <w:marBottom w:val="0"/>
      <w:divBdr>
        <w:top w:val="none" w:sz="0" w:space="0" w:color="auto"/>
        <w:left w:val="none" w:sz="0" w:space="0" w:color="auto"/>
        <w:bottom w:val="none" w:sz="0" w:space="0" w:color="auto"/>
        <w:right w:val="none" w:sz="0" w:space="0" w:color="auto"/>
      </w:divBdr>
      <w:divsChild>
        <w:div w:id="1723404283">
          <w:marLeft w:val="0"/>
          <w:marRight w:val="0"/>
          <w:marTop w:val="0"/>
          <w:marBottom w:val="0"/>
          <w:divBdr>
            <w:top w:val="single" w:sz="2" w:space="0" w:color="E3E3E3"/>
            <w:left w:val="single" w:sz="2" w:space="0" w:color="E3E3E3"/>
            <w:bottom w:val="single" w:sz="2" w:space="0" w:color="E3E3E3"/>
            <w:right w:val="single" w:sz="2" w:space="0" w:color="E3E3E3"/>
          </w:divBdr>
          <w:divsChild>
            <w:div w:id="2076663277">
              <w:marLeft w:val="0"/>
              <w:marRight w:val="0"/>
              <w:marTop w:val="0"/>
              <w:marBottom w:val="0"/>
              <w:divBdr>
                <w:top w:val="single" w:sz="2" w:space="0" w:color="E3E3E3"/>
                <w:left w:val="single" w:sz="2" w:space="0" w:color="E3E3E3"/>
                <w:bottom w:val="single" w:sz="2" w:space="0" w:color="E3E3E3"/>
                <w:right w:val="single" w:sz="2" w:space="0" w:color="E3E3E3"/>
              </w:divBdr>
              <w:divsChild>
                <w:div w:id="940533594">
                  <w:marLeft w:val="0"/>
                  <w:marRight w:val="0"/>
                  <w:marTop w:val="0"/>
                  <w:marBottom w:val="0"/>
                  <w:divBdr>
                    <w:top w:val="single" w:sz="2" w:space="0" w:color="E3E3E3"/>
                    <w:left w:val="single" w:sz="2" w:space="0" w:color="E3E3E3"/>
                    <w:bottom w:val="single" w:sz="2" w:space="0" w:color="E3E3E3"/>
                    <w:right w:val="single" w:sz="2" w:space="0" w:color="E3E3E3"/>
                  </w:divBdr>
                  <w:divsChild>
                    <w:div w:id="907034223">
                      <w:marLeft w:val="0"/>
                      <w:marRight w:val="0"/>
                      <w:marTop w:val="0"/>
                      <w:marBottom w:val="0"/>
                      <w:divBdr>
                        <w:top w:val="single" w:sz="2" w:space="0" w:color="E3E3E3"/>
                        <w:left w:val="single" w:sz="2" w:space="0" w:color="E3E3E3"/>
                        <w:bottom w:val="single" w:sz="2" w:space="0" w:color="E3E3E3"/>
                        <w:right w:val="single" w:sz="2" w:space="0" w:color="E3E3E3"/>
                      </w:divBdr>
                      <w:divsChild>
                        <w:div w:id="18702331">
                          <w:marLeft w:val="0"/>
                          <w:marRight w:val="0"/>
                          <w:marTop w:val="0"/>
                          <w:marBottom w:val="0"/>
                          <w:divBdr>
                            <w:top w:val="single" w:sz="2" w:space="0" w:color="E3E3E3"/>
                            <w:left w:val="single" w:sz="2" w:space="0" w:color="E3E3E3"/>
                            <w:bottom w:val="single" w:sz="2" w:space="0" w:color="E3E3E3"/>
                            <w:right w:val="single" w:sz="2" w:space="0" w:color="E3E3E3"/>
                          </w:divBdr>
                          <w:divsChild>
                            <w:div w:id="1882939946">
                              <w:marLeft w:val="0"/>
                              <w:marRight w:val="0"/>
                              <w:marTop w:val="0"/>
                              <w:marBottom w:val="0"/>
                              <w:divBdr>
                                <w:top w:val="single" w:sz="2" w:space="0" w:color="E3E3E3"/>
                                <w:left w:val="single" w:sz="2" w:space="0" w:color="E3E3E3"/>
                                <w:bottom w:val="single" w:sz="2" w:space="0" w:color="E3E3E3"/>
                                <w:right w:val="single" w:sz="2" w:space="0" w:color="E3E3E3"/>
                              </w:divBdr>
                              <w:divsChild>
                                <w:div w:id="946499591">
                                  <w:marLeft w:val="0"/>
                                  <w:marRight w:val="0"/>
                                  <w:marTop w:val="100"/>
                                  <w:marBottom w:val="100"/>
                                  <w:divBdr>
                                    <w:top w:val="single" w:sz="2" w:space="0" w:color="E3E3E3"/>
                                    <w:left w:val="single" w:sz="2" w:space="0" w:color="E3E3E3"/>
                                    <w:bottom w:val="single" w:sz="2" w:space="0" w:color="E3E3E3"/>
                                    <w:right w:val="single" w:sz="2" w:space="0" w:color="E3E3E3"/>
                                  </w:divBdr>
                                  <w:divsChild>
                                    <w:div w:id="2086759276">
                                      <w:marLeft w:val="0"/>
                                      <w:marRight w:val="0"/>
                                      <w:marTop w:val="0"/>
                                      <w:marBottom w:val="0"/>
                                      <w:divBdr>
                                        <w:top w:val="single" w:sz="2" w:space="0" w:color="E3E3E3"/>
                                        <w:left w:val="single" w:sz="2" w:space="0" w:color="E3E3E3"/>
                                        <w:bottom w:val="single" w:sz="2" w:space="0" w:color="E3E3E3"/>
                                        <w:right w:val="single" w:sz="2" w:space="0" w:color="E3E3E3"/>
                                      </w:divBdr>
                                      <w:divsChild>
                                        <w:div w:id="274094880">
                                          <w:marLeft w:val="0"/>
                                          <w:marRight w:val="0"/>
                                          <w:marTop w:val="0"/>
                                          <w:marBottom w:val="0"/>
                                          <w:divBdr>
                                            <w:top w:val="single" w:sz="2" w:space="0" w:color="E3E3E3"/>
                                            <w:left w:val="single" w:sz="2" w:space="0" w:color="E3E3E3"/>
                                            <w:bottom w:val="single" w:sz="2" w:space="0" w:color="E3E3E3"/>
                                            <w:right w:val="single" w:sz="2" w:space="0" w:color="E3E3E3"/>
                                          </w:divBdr>
                                          <w:divsChild>
                                            <w:div w:id="167788972">
                                              <w:marLeft w:val="0"/>
                                              <w:marRight w:val="0"/>
                                              <w:marTop w:val="0"/>
                                              <w:marBottom w:val="0"/>
                                              <w:divBdr>
                                                <w:top w:val="single" w:sz="2" w:space="0" w:color="E3E3E3"/>
                                                <w:left w:val="single" w:sz="2" w:space="0" w:color="E3E3E3"/>
                                                <w:bottom w:val="single" w:sz="2" w:space="0" w:color="E3E3E3"/>
                                                <w:right w:val="single" w:sz="2" w:space="0" w:color="E3E3E3"/>
                                              </w:divBdr>
                                              <w:divsChild>
                                                <w:div w:id="904027036">
                                                  <w:marLeft w:val="0"/>
                                                  <w:marRight w:val="0"/>
                                                  <w:marTop w:val="0"/>
                                                  <w:marBottom w:val="0"/>
                                                  <w:divBdr>
                                                    <w:top w:val="single" w:sz="2" w:space="0" w:color="E3E3E3"/>
                                                    <w:left w:val="single" w:sz="2" w:space="0" w:color="E3E3E3"/>
                                                    <w:bottom w:val="single" w:sz="2" w:space="0" w:color="E3E3E3"/>
                                                    <w:right w:val="single" w:sz="2" w:space="0" w:color="E3E3E3"/>
                                                  </w:divBdr>
                                                  <w:divsChild>
                                                    <w:div w:id="2125881095">
                                                      <w:marLeft w:val="0"/>
                                                      <w:marRight w:val="0"/>
                                                      <w:marTop w:val="0"/>
                                                      <w:marBottom w:val="0"/>
                                                      <w:divBdr>
                                                        <w:top w:val="single" w:sz="2" w:space="0" w:color="E3E3E3"/>
                                                        <w:left w:val="single" w:sz="2" w:space="0" w:color="E3E3E3"/>
                                                        <w:bottom w:val="single" w:sz="2" w:space="0" w:color="E3E3E3"/>
                                                        <w:right w:val="single" w:sz="2" w:space="0" w:color="E3E3E3"/>
                                                      </w:divBdr>
                                                      <w:divsChild>
                                                        <w:div w:id="313342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46639523">
          <w:marLeft w:val="0"/>
          <w:marRight w:val="0"/>
          <w:marTop w:val="0"/>
          <w:marBottom w:val="0"/>
          <w:divBdr>
            <w:top w:val="none" w:sz="0" w:space="0" w:color="auto"/>
            <w:left w:val="none" w:sz="0" w:space="0" w:color="auto"/>
            <w:bottom w:val="none" w:sz="0" w:space="0" w:color="auto"/>
            <w:right w:val="none" w:sz="0" w:space="0" w:color="auto"/>
          </w:divBdr>
          <w:divsChild>
            <w:div w:id="494731615">
              <w:marLeft w:val="0"/>
              <w:marRight w:val="0"/>
              <w:marTop w:val="100"/>
              <w:marBottom w:val="100"/>
              <w:divBdr>
                <w:top w:val="single" w:sz="2" w:space="0" w:color="E3E3E3"/>
                <w:left w:val="single" w:sz="2" w:space="0" w:color="E3E3E3"/>
                <w:bottom w:val="single" w:sz="2" w:space="0" w:color="E3E3E3"/>
                <w:right w:val="single" w:sz="2" w:space="0" w:color="E3E3E3"/>
              </w:divBdr>
              <w:divsChild>
                <w:div w:id="1470198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31143697">
      <w:bodyDiv w:val="1"/>
      <w:marLeft w:val="0"/>
      <w:marRight w:val="0"/>
      <w:marTop w:val="0"/>
      <w:marBottom w:val="0"/>
      <w:divBdr>
        <w:top w:val="none" w:sz="0" w:space="0" w:color="auto"/>
        <w:left w:val="none" w:sz="0" w:space="0" w:color="auto"/>
        <w:bottom w:val="none" w:sz="0" w:space="0" w:color="auto"/>
        <w:right w:val="none" w:sz="0" w:space="0" w:color="auto"/>
      </w:divBdr>
      <w:divsChild>
        <w:div w:id="1685396966">
          <w:marLeft w:val="0"/>
          <w:marRight w:val="0"/>
          <w:marTop w:val="0"/>
          <w:marBottom w:val="0"/>
          <w:divBdr>
            <w:top w:val="single" w:sz="2" w:space="0" w:color="E3E3E3"/>
            <w:left w:val="single" w:sz="2" w:space="0" w:color="E3E3E3"/>
            <w:bottom w:val="single" w:sz="2" w:space="0" w:color="E3E3E3"/>
            <w:right w:val="single" w:sz="2" w:space="0" w:color="E3E3E3"/>
          </w:divBdr>
          <w:divsChild>
            <w:div w:id="191266013">
              <w:marLeft w:val="0"/>
              <w:marRight w:val="0"/>
              <w:marTop w:val="0"/>
              <w:marBottom w:val="0"/>
              <w:divBdr>
                <w:top w:val="single" w:sz="2" w:space="0" w:color="E3E3E3"/>
                <w:left w:val="single" w:sz="2" w:space="0" w:color="E3E3E3"/>
                <w:bottom w:val="single" w:sz="2" w:space="0" w:color="E3E3E3"/>
                <w:right w:val="single" w:sz="2" w:space="0" w:color="E3E3E3"/>
              </w:divBdr>
              <w:divsChild>
                <w:div w:id="1244872125">
                  <w:marLeft w:val="0"/>
                  <w:marRight w:val="0"/>
                  <w:marTop w:val="0"/>
                  <w:marBottom w:val="0"/>
                  <w:divBdr>
                    <w:top w:val="single" w:sz="2" w:space="0" w:color="E3E3E3"/>
                    <w:left w:val="single" w:sz="2" w:space="0" w:color="E3E3E3"/>
                    <w:bottom w:val="single" w:sz="2" w:space="0" w:color="E3E3E3"/>
                    <w:right w:val="single" w:sz="2" w:space="0" w:color="E3E3E3"/>
                  </w:divBdr>
                  <w:divsChild>
                    <w:div w:id="127433518">
                      <w:marLeft w:val="0"/>
                      <w:marRight w:val="0"/>
                      <w:marTop w:val="0"/>
                      <w:marBottom w:val="0"/>
                      <w:divBdr>
                        <w:top w:val="single" w:sz="2" w:space="0" w:color="E3E3E3"/>
                        <w:left w:val="single" w:sz="2" w:space="0" w:color="E3E3E3"/>
                        <w:bottom w:val="single" w:sz="2" w:space="0" w:color="E3E3E3"/>
                        <w:right w:val="single" w:sz="2" w:space="0" w:color="E3E3E3"/>
                      </w:divBdr>
                      <w:divsChild>
                        <w:div w:id="509098872">
                          <w:marLeft w:val="0"/>
                          <w:marRight w:val="0"/>
                          <w:marTop w:val="0"/>
                          <w:marBottom w:val="0"/>
                          <w:divBdr>
                            <w:top w:val="single" w:sz="2" w:space="0" w:color="E3E3E3"/>
                            <w:left w:val="single" w:sz="2" w:space="0" w:color="E3E3E3"/>
                            <w:bottom w:val="single" w:sz="2" w:space="0" w:color="E3E3E3"/>
                            <w:right w:val="single" w:sz="2" w:space="0" w:color="E3E3E3"/>
                          </w:divBdr>
                          <w:divsChild>
                            <w:div w:id="1724597333">
                              <w:marLeft w:val="0"/>
                              <w:marRight w:val="0"/>
                              <w:marTop w:val="0"/>
                              <w:marBottom w:val="0"/>
                              <w:divBdr>
                                <w:top w:val="single" w:sz="2" w:space="0" w:color="E3E3E3"/>
                                <w:left w:val="single" w:sz="2" w:space="0" w:color="E3E3E3"/>
                                <w:bottom w:val="single" w:sz="2" w:space="0" w:color="E3E3E3"/>
                                <w:right w:val="single" w:sz="2" w:space="0" w:color="E3E3E3"/>
                              </w:divBdr>
                              <w:divsChild>
                                <w:div w:id="2132745000">
                                  <w:marLeft w:val="0"/>
                                  <w:marRight w:val="0"/>
                                  <w:marTop w:val="100"/>
                                  <w:marBottom w:val="100"/>
                                  <w:divBdr>
                                    <w:top w:val="single" w:sz="2" w:space="0" w:color="E3E3E3"/>
                                    <w:left w:val="single" w:sz="2" w:space="0" w:color="E3E3E3"/>
                                    <w:bottom w:val="single" w:sz="2" w:space="0" w:color="E3E3E3"/>
                                    <w:right w:val="single" w:sz="2" w:space="0" w:color="E3E3E3"/>
                                  </w:divBdr>
                                  <w:divsChild>
                                    <w:div w:id="2108889140">
                                      <w:marLeft w:val="0"/>
                                      <w:marRight w:val="0"/>
                                      <w:marTop w:val="0"/>
                                      <w:marBottom w:val="0"/>
                                      <w:divBdr>
                                        <w:top w:val="single" w:sz="2" w:space="0" w:color="E3E3E3"/>
                                        <w:left w:val="single" w:sz="2" w:space="0" w:color="E3E3E3"/>
                                        <w:bottom w:val="single" w:sz="2" w:space="0" w:color="E3E3E3"/>
                                        <w:right w:val="single" w:sz="2" w:space="0" w:color="E3E3E3"/>
                                      </w:divBdr>
                                      <w:divsChild>
                                        <w:div w:id="1005671046">
                                          <w:marLeft w:val="0"/>
                                          <w:marRight w:val="0"/>
                                          <w:marTop w:val="0"/>
                                          <w:marBottom w:val="0"/>
                                          <w:divBdr>
                                            <w:top w:val="single" w:sz="2" w:space="0" w:color="E3E3E3"/>
                                            <w:left w:val="single" w:sz="2" w:space="0" w:color="E3E3E3"/>
                                            <w:bottom w:val="single" w:sz="2" w:space="0" w:color="E3E3E3"/>
                                            <w:right w:val="single" w:sz="2" w:space="0" w:color="E3E3E3"/>
                                          </w:divBdr>
                                          <w:divsChild>
                                            <w:div w:id="1822654027">
                                              <w:marLeft w:val="0"/>
                                              <w:marRight w:val="0"/>
                                              <w:marTop w:val="0"/>
                                              <w:marBottom w:val="0"/>
                                              <w:divBdr>
                                                <w:top w:val="single" w:sz="2" w:space="0" w:color="E3E3E3"/>
                                                <w:left w:val="single" w:sz="2" w:space="0" w:color="E3E3E3"/>
                                                <w:bottom w:val="single" w:sz="2" w:space="0" w:color="E3E3E3"/>
                                                <w:right w:val="single" w:sz="2" w:space="0" w:color="E3E3E3"/>
                                              </w:divBdr>
                                              <w:divsChild>
                                                <w:div w:id="833454005">
                                                  <w:marLeft w:val="0"/>
                                                  <w:marRight w:val="0"/>
                                                  <w:marTop w:val="0"/>
                                                  <w:marBottom w:val="0"/>
                                                  <w:divBdr>
                                                    <w:top w:val="single" w:sz="2" w:space="0" w:color="E3E3E3"/>
                                                    <w:left w:val="single" w:sz="2" w:space="0" w:color="E3E3E3"/>
                                                    <w:bottom w:val="single" w:sz="2" w:space="0" w:color="E3E3E3"/>
                                                    <w:right w:val="single" w:sz="2" w:space="0" w:color="E3E3E3"/>
                                                  </w:divBdr>
                                                  <w:divsChild>
                                                    <w:div w:id="1673415196">
                                                      <w:marLeft w:val="0"/>
                                                      <w:marRight w:val="0"/>
                                                      <w:marTop w:val="0"/>
                                                      <w:marBottom w:val="0"/>
                                                      <w:divBdr>
                                                        <w:top w:val="single" w:sz="2" w:space="0" w:color="E3E3E3"/>
                                                        <w:left w:val="single" w:sz="2" w:space="0" w:color="E3E3E3"/>
                                                        <w:bottom w:val="single" w:sz="2" w:space="0" w:color="E3E3E3"/>
                                                        <w:right w:val="single" w:sz="2" w:space="0" w:color="E3E3E3"/>
                                                      </w:divBdr>
                                                      <w:divsChild>
                                                        <w:div w:id="1301770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17656952">
          <w:marLeft w:val="0"/>
          <w:marRight w:val="0"/>
          <w:marTop w:val="0"/>
          <w:marBottom w:val="0"/>
          <w:divBdr>
            <w:top w:val="none" w:sz="0" w:space="0" w:color="auto"/>
            <w:left w:val="none" w:sz="0" w:space="0" w:color="auto"/>
            <w:bottom w:val="none" w:sz="0" w:space="0" w:color="auto"/>
            <w:right w:val="none" w:sz="0" w:space="0" w:color="auto"/>
          </w:divBdr>
          <w:divsChild>
            <w:div w:id="5254138">
              <w:marLeft w:val="0"/>
              <w:marRight w:val="0"/>
              <w:marTop w:val="100"/>
              <w:marBottom w:val="100"/>
              <w:divBdr>
                <w:top w:val="single" w:sz="2" w:space="0" w:color="E3E3E3"/>
                <w:left w:val="single" w:sz="2" w:space="0" w:color="E3E3E3"/>
                <w:bottom w:val="single" w:sz="2" w:space="0" w:color="E3E3E3"/>
                <w:right w:val="single" w:sz="2" w:space="0" w:color="E3E3E3"/>
              </w:divBdr>
              <w:divsChild>
                <w:div w:id="1408769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41452898">
      <w:bodyDiv w:val="1"/>
      <w:marLeft w:val="0"/>
      <w:marRight w:val="0"/>
      <w:marTop w:val="0"/>
      <w:marBottom w:val="0"/>
      <w:divBdr>
        <w:top w:val="none" w:sz="0" w:space="0" w:color="auto"/>
        <w:left w:val="none" w:sz="0" w:space="0" w:color="auto"/>
        <w:bottom w:val="none" w:sz="0" w:space="0" w:color="auto"/>
        <w:right w:val="none" w:sz="0" w:space="0" w:color="auto"/>
      </w:divBdr>
    </w:div>
    <w:div w:id="1393042113">
      <w:bodyDiv w:val="1"/>
      <w:marLeft w:val="0"/>
      <w:marRight w:val="0"/>
      <w:marTop w:val="0"/>
      <w:marBottom w:val="0"/>
      <w:divBdr>
        <w:top w:val="none" w:sz="0" w:space="0" w:color="auto"/>
        <w:left w:val="none" w:sz="0" w:space="0" w:color="auto"/>
        <w:bottom w:val="none" w:sz="0" w:space="0" w:color="auto"/>
        <w:right w:val="none" w:sz="0" w:space="0" w:color="auto"/>
      </w:divBdr>
    </w:div>
    <w:div w:id="1424843313">
      <w:bodyDiv w:val="1"/>
      <w:marLeft w:val="0"/>
      <w:marRight w:val="0"/>
      <w:marTop w:val="0"/>
      <w:marBottom w:val="0"/>
      <w:divBdr>
        <w:top w:val="none" w:sz="0" w:space="0" w:color="auto"/>
        <w:left w:val="none" w:sz="0" w:space="0" w:color="auto"/>
        <w:bottom w:val="none" w:sz="0" w:space="0" w:color="auto"/>
        <w:right w:val="none" w:sz="0" w:space="0" w:color="auto"/>
      </w:divBdr>
    </w:div>
    <w:div w:id="1442872701">
      <w:bodyDiv w:val="1"/>
      <w:marLeft w:val="0"/>
      <w:marRight w:val="0"/>
      <w:marTop w:val="0"/>
      <w:marBottom w:val="0"/>
      <w:divBdr>
        <w:top w:val="none" w:sz="0" w:space="0" w:color="auto"/>
        <w:left w:val="none" w:sz="0" w:space="0" w:color="auto"/>
        <w:bottom w:val="none" w:sz="0" w:space="0" w:color="auto"/>
        <w:right w:val="none" w:sz="0" w:space="0" w:color="auto"/>
      </w:divBdr>
      <w:divsChild>
        <w:div w:id="285938064">
          <w:marLeft w:val="0"/>
          <w:marRight w:val="0"/>
          <w:marTop w:val="0"/>
          <w:marBottom w:val="0"/>
          <w:divBdr>
            <w:top w:val="single" w:sz="2" w:space="0" w:color="E3E3E3"/>
            <w:left w:val="single" w:sz="2" w:space="0" w:color="E3E3E3"/>
            <w:bottom w:val="single" w:sz="2" w:space="0" w:color="E3E3E3"/>
            <w:right w:val="single" w:sz="2" w:space="0" w:color="E3E3E3"/>
          </w:divBdr>
          <w:divsChild>
            <w:div w:id="1859344114">
              <w:marLeft w:val="0"/>
              <w:marRight w:val="0"/>
              <w:marTop w:val="0"/>
              <w:marBottom w:val="0"/>
              <w:divBdr>
                <w:top w:val="single" w:sz="2" w:space="0" w:color="E3E3E3"/>
                <w:left w:val="single" w:sz="2" w:space="0" w:color="E3E3E3"/>
                <w:bottom w:val="single" w:sz="2" w:space="0" w:color="E3E3E3"/>
                <w:right w:val="single" w:sz="2" w:space="0" w:color="E3E3E3"/>
              </w:divBdr>
              <w:divsChild>
                <w:div w:id="1862011354">
                  <w:marLeft w:val="0"/>
                  <w:marRight w:val="0"/>
                  <w:marTop w:val="0"/>
                  <w:marBottom w:val="0"/>
                  <w:divBdr>
                    <w:top w:val="single" w:sz="2" w:space="0" w:color="E3E3E3"/>
                    <w:left w:val="single" w:sz="2" w:space="0" w:color="E3E3E3"/>
                    <w:bottom w:val="single" w:sz="2" w:space="0" w:color="E3E3E3"/>
                    <w:right w:val="single" w:sz="2" w:space="0" w:color="E3E3E3"/>
                  </w:divBdr>
                  <w:divsChild>
                    <w:div w:id="1953124991">
                      <w:marLeft w:val="0"/>
                      <w:marRight w:val="0"/>
                      <w:marTop w:val="0"/>
                      <w:marBottom w:val="0"/>
                      <w:divBdr>
                        <w:top w:val="single" w:sz="2" w:space="0" w:color="E3E3E3"/>
                        <w:left w:val="single" w:sz="2" w:space="0" w:color="E3E3E3"/>
                        <w:bottom w:val="single" w:sz="2" w:space="0" w:color="E3E3E3"/>
                        <w:right w:val="single" w:sz="2" w:space="0" w:color="E3E3E3"/>
                      </w:divBdr>
                      <w:divsChild>
                        <w:div w:id="957371231">
                          <w:marLeft w:val="0"/>
                          <w:marRight w:val="0"/>
                          <w:marTop w:val="0"/>
                          <w:marBottom w:val="0"/>
                          <w:divBdr>
                            <w:top w:val="single" w:sz="2" w:space="0" w:color="E3E3E3"/>
                            <w:left w:val="single" w:sz="2" w:space="0" w:color="E3E3E3"/>
                            <w:bottom w:val="single" w:sz="2" w:space="0" w:color="E3E3E3"/>
                            <w:right w:val="single" w:sz="2" w:space="0" w:color="E3E3E3"/>
                          </w:divBdr>
                          <w:divsChild>
                            <w:div w:id="1594439885">
                              <w:marLeft w:val="0"/>
                              <w:marRight w:val="0"/>
                              <w:marTop w:val="0"/>
                              <w:marBottom w:val="0"/>
                              <w:divBdr>
                                <w:top w:val="single" w:sz="2" w:space="0" w:color="E3E3E3"/>
                                <w:left w:val="single" w:sz="2" w:space="0" w:color="E3E3E3"/>
                                <w:bottom w:val="single" w:sz="2" w:space="0" w:color="E3E3E3"/>
                                <w:right w:val="single" w:sz="2" w:space="0" w:color="E3E3E3"/>
                              </w:divBdr>
                              <w:divsChild>
                                <w:div w:id="132259668">
                                  <w:marLeft w:val="0"/>
                                  <w:marRight w:val="0"/>
                                  <w:marTop w:val="100"/>
                                  <w:marBottom w:val="100"/>
                                  <w:divBdr>
                                    <w:top w:val="single" w:sz="2" w:space="0" w:color="E3E3E3"/>
                                    <w:left w:val="single" w:sz="2" w:space="0" w:color="E3E3E3"/>
                                    <w:bottom w:val="single" w:sz="2" w:space="0" w:color="E3E3E3"/>
                                    <w:right w:val="single" w:sz="2" w:space="0" w:color="E3E3E3"/>
                                  </w:divBdr>
                                  <w:divsChild>
                                    <w:div w:id="1628779687">
                                      <w:marLeft w:val="0"/>
                                      <w:marRight w:val="0"/>
                                      <w:marTop w:val="0"/>
                                      <w:marBottom w:val="0"/>
                                      <w:divBdr>
                                        <w:top w:val="single" w:sz="2" w:space="0" w:color="E3E3E3"/>
                                        <w:left w:val="single" w:sz="2" w:space="0" w:color="E3E3E3"/>
                                        <w:bottom w:val="single" w:sz="2" w:space="0" w:color="E3E3E3"/>
                                        <w:right w:val="single" w:sz="2" w:space="0" w:color="E3E3E3"/>
                                      </w:divBdr>
                                      <w:divsChild>
                                        <w:div w:id="1836723689">
                                          <w:marLeft w:val="0"/>
                                          <w:marRight w:val="0"/>
                                          <w:marTop w:val="0"/>
                                          <w:marBottom w:val="0"/>
                                          <w:divBdr>
                                            <w:top w:val="single" w:sz="2" w:space="0" w:color="E3E3E3"/>
                                            <w:left w:val="single" w:sz="2" w:space="0" w:color="E3E3E3"/>
                                            <w:bottom w:val="single" w:sz="2" w:space="0" w:color="E3E3E3"/>
                                            <w:right w:val="single" w:sz="2" w:space="0" w:color="E3E3E3"/>
                                          </w:divBdr>
                                          <w:divsChild>
                                            <w:div w:id="542794975">
                                              <w:marLeft w:val="0"/>
                                              <w:marRight w:val="0"/>
                                              <w:marTop w:val="0"/>
                                              <w:marBottom w:val="0"/>
                                              <w:divBdr>
                                                <w:top w:val="single" w:sz="2" w:space="0" w:color="E3E3E3"/>
                                                <w:left w:val="single" w:sz="2" w:space="0" w:color="E3E3E3"/>
                                                <w:bottom w:val="single" w:sz="2" w:space="0" w:color="E3E3E3"/>
                                                <w:right w:val="single" w:sz="2" w:space="0" w:color="E3E3E3"/>
                                              </w:divBdr>
                                              <w:divsChild>
                                                <w:div w:id="1487628693">
                                                  <w:marLeft w:val="0"/>
                                                  <w:marRight w:val="0"/>
                                                  <w:marTop w:val="0"/>
                                                  <w:marBottom w:val="0"/>
                                                  <w:divBdr>
                                                    <w:top w:val="single" w:sz="2" w:space="0" w:color="E3E3E3"/>
                                                    <w:left w:val="single" w:sz="2" w:space="0" w:color="E3E3E3"/>
                                                    <w:bottom w:val="single" w:sz="2" w:space="0" w:color="E3E3E3"/>
                                                    <w:right w:val="single" w:sz="2" w:space="0" w:color="E3E3E3"/>
                                                  </w:divBdr>
                                                  <w:divsChild>
                                                    <w:div w:id="1431004016">
                                                      <w:marLeft w:val="0"/>
                                                      <w:marRight w:val="0"/>
                                                      <w:marTop w:val="0"/>
                                                      <w:marBottom w:val="0"/>
                                                      <w:divBdr>
                                                        <w:top w:val="single" w:sz="2" w:space="0" w:color="E3E3E3"/>
                                                        <w:left w:val="single" w:sz="2" w:space="0" w:color="E3E3E3"/>
                                                        <w:bottom w:val="single" w:sz="2" w:space="0" w:color="E3E3E3"/>
                                                        <w:right w:val="single" w:sz="2" w:space="0" w:color="E3E3E3"/>
                                                      </w:divBdr>
                                                      <w:divsChild>
                                                        <w:div w:id="451099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96106313">
          <w:marLeft w:val="0"/>
          <w:marRight w:val="0"/>
          <w:marTop w:val="0"/>
          <w:marBottom w:val="0"/>
          <w:divBdr>
            <w:top w:val="none" w:sz="0" w:space="0" w:color="auto"/>
            <w:left w:val="none" w:sz="0" w:space="0" w:color="auto"/>
            <w:bottom w:val="none" w:sz="0" w:space="0" w:color="auto"/>
            <w:right w:val="none" w:sz="0" w:space="0" w:color="auto"/>
          </w:divBdr>
          <w:divsChild>
            <w:div w:id="1765418937">
              <w:marLeft w:val="0"/>
              <w:marRight w:val="0"/>
              <w:marTop w:val="100"/>
              <w:marBottom w:val="100"/>
              <w:divBdr>
                <w:top w:val="single" w:sz="2" w:space="0" w:color="E3E3E3"/>
                <w:left w:val="single" w:sz="2" w:space="0" w:color="E3E3E3"/>
                <w:bottom w:val="single" w:sz="2" w:space="0" w:color="E3E3E3"/>
                <w:right w:val="single" w:sz="2" w:space="0" w:color="E3E3E3"/>
              </w:divBdr>
              <w:divsChild>
                <w:div w:id="1205481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91238509">
      <w:bodyDiv w:val="1"/>
      <w:marLeft w:val="0"/>
      <w:marRight w:val="0"/>
      <w:marTop w:val="0"/>
      <w:marBottom w:val="0"/>
      <w:divBdr>
        <w:top w:val="none" w:sz="0" w:space="0" w:color="auto"/>
        <w:left w:val="none" w:sz="0" w:space="0" w:color="auto"/>
        <w:bottom w:val="none" w:sz="0" w:space="0" w:color="auto"/>
        <w:right w:val="none" w:sz="0" w:space="0" w:color="auto"/>
      </w:divBdr>
    </w:div>
    <w:div w:id="1808888079">
      <w:bodyDiv w:val="1"/>
      <w:marLeft w:val="0"/>
      <w:marRight w:val="0"/>
      <w:marTop w:val="0"/>
      <w:marBottom w:val="0"/>
      <w:divBdr>
        <w:top w:val="none" w:sz="0" w:space="0" w:color="auto"/>
        <w:left w:val="none" w:sz="0" w:space="0" w:color="auto"/>
        <w:bottom w:val="none" w:sz="0" w:space="0" w:color="auto"/>
        <w:right w:val="none" w:sz="0" w:space="0" w:color="auto"/>
      </w:divBdr>
    </w:div>
    <w:div w:id="1832795282">
      <w:bodyDiv w:val="1"/>
      <w:marLeft w:val="0"/>
      <w:marRight w:val="0"/>
      <w:marTop w:val="0"/>
      <w:marBottom w:val="0"/>
      <w:divBdr>
        <w:top w:val="none" w:sz="0" w:space="0" w:color="auto"/>
        <w:left w:val="none" w:sz="0" w:space="0" w:color="auto"/>
        <w:bottom w:val="none" w:sz="0" w:space="0" w:color="auto"/>
        <w:right w:val="none" w:sz="0" w:space="0" w:color="auto"/>
      </w:divBdr>
    </w:div>
    <w:div w:id="1851872858">
      <w:bodyDiv w:val="1"/>
      <w:marLeft w:val="0"/>
      <w:marRight w:val="0"/>
      <w:marTop w:val="0"/>
      <w:marBottom w:val="0"/>
      <w:divBdr>
        <w:top w:val="none" w:sz="0" w:space="0" w:color="auto"/>
        <w:left w:val="none" w:sz="0" w:space="0" w:color="auto"/>
        <w:bottom w:val="none" w:sz="0" w:space="0" w:color="auto"/>
        <w:right w:val="none" w:sz="0" w:space="0" w:color="auto"/>
      </w:divBdr>
    </w:div>
    <w:div w:id="1930575980">
      <w:bodyDiv w:val="1"/>
      <w:marLeft w:val="0"/>
      <w:marRight w:val="0"/>
      <w:marTop w:val="0"/>
      <w:marBottom w:val="0"/>
      <w:divBdr>
        <w:top w:val="none" w:sz="0" w:space="0" w:color="auto"/>
        <w:left w:val="none" w:sz="0" w:space="0" w:color="auto"/>
        <w:bottom w:val="none" w:sz="0" w:space="0" w:color="auto"/>
        <w:right w:val="none" w:sz="0" w:space="0" w:color="auto"/>
      </w:divBdr>
    </w:div>
    <w:div w:id="1995405601">
      <w:bodyDiv w:val="1"/>
      <w:marLeft w:val="0"/>
      <w:marRight w:val="0"/>
      <w:marTop w:val="0"/>
      <w:marBottom w:val="0"/>
      <w:divBdr>
        <w:top w:val="none" w:sz="0" w:space="0" w:color="auto"/>
        <w:left w:val="none" w:sz="0" w:space="0" w:color="auto"/>
        <w:bottom w:val="none" w:sz="0" w:space="0" w:color="auto"/>
        <w:right w:val="none" w:sz="0" w:space="0" w:color="auto"/>
      </w:divBdr>
    </w:div>
    <w:div w:id="2031058061">
      <w:bodyDiv w:val="1"/>
      <w:marLeft w:val="0"/>
      <w:marRight w:val="0"/>
      <w:marTop w:val="0"/>
      <w:marBottom w:val="0"/>
      <w:divBdr>
        <w:top w:val="none" w:sz="0" w:space="0" w:color="auto"/>
        <w:left w:val="none" w:sz="0" w:space="0" w:color="auto"/>
        <w:bottom w:val="none" w:sz="0" w:space="0" w:color="auto"/>
        <w:right w:val="none" w:sz="0" w:space="0" w:color="auto"/>
      </w:divBdr>
    </w:div>
    <w:div w:id="2061395397">
      <w:bodyDiv w:val="1"/>
      <w:marLeft w:val="0"/>
      <w:marRight w:val="0"/>
      <w:marTop w:val="0"/>
      <w:marBottom w:val="0"/>
      <w:divBdr>
        <w:top w:val="none" w:sz="0" w:space="0" w:color="auto"/>
        <w:left w:val="none" w:sz="0" w:space="0" w:color="auto"/>
        <w:bottom w:val="none" w:sz="0" w:space="0" w:color="auto"/>
        <w:right w:val="none" w:sz="0" w:space="0" w:color="auto"/>
      </w:divBdr>
    </w:div>
    <w:div w:id="2115706958">
      <w:bodyDiv w:val="1"/>
      <w:marLeft w:val="0"/>
      <w:marRight w:val="0"/>
      <w:marTop w:val="0"/>
      <w:marBottom w:val="0"/>
      <w:divBdr>
        <w:top w:val="none" w:sz="0" w:space="0" w:color="auto"/>
        <w:left w:val="none" w:sz="0" w:space="0" w:color="auto"/>
        <w:bottom w:val="none" w:sz="0" w:space="0" w:color="auto"/>
        <w:right w:val="none" w:sz="0" w:space="0" w:color="auto"/>
      </w:divBdr>
      <w:divsChild>
        <w:div w:id="1986664548">
          <w:marLeft w:val="0"/>
          <w:marRight w:val="0"/>
          <w:marTop w:val="0"/>
          <w:marBottom w:val="0"/>
          <w:divBdr>
            <w:top w:val="single" w:sz="2" w:space="0" w:color="E3E3E3"/>
            <w:left w:val="single" w:sz="2" w:space="0" w:color="E3E3E3"/>
            <w:bottom w:val="single" w:sz="2" w:space="0" w:color="E3E3E3"/>
            <w:right w:val="single" w:sz="2" w:space="0" w:color="E3E3E3"/>
          </w:divBdr>
          <w:divsChild>
            <w:div w:id="1143162674">
              <w:marLeft w:val="0"/>
              <w:marRight w:val="0"/>
              <w:marTop w:val="0"/>
              <w:marBottom w:val="0"/>
              <w:divBdr>
                <w:top w:val="single" w:sz="2" w:space="0" w:color="E3E3E3"/>
                <w:left w:val="single" w:sz="2" w:space="0" w:color="E3E3E3"/>
                <w:bottom w:val="single" w:sz="2" w:space="0" w:color="E3E3E3"/>
                <w:right w:val="single" w:sz="2" w:space="0" w:color="E3E3E3"/>
              </w:divBdr>
              <w:divsChild>
                <w:div w:id="120807272">
                  <w:marLeft w:val="0"/>
                  <w:marRight w:val="0"/>
                  <w:marTop w:val="0"/>
                  <w:marBottom w:val="0"/>
                  <w:divBdr>
                    <w:top w:val="single" w:sz="2" w:space="0" w:color="E3E3E3"/>
                    <w:left w:val="single" w:sz="2" w:space="0" w:color="E3E3E3"/>
                    <w:bottom w:val="single" w:sz="2" w:space="0" w:color="E3E3E3"/>
                    <w:right w:val="single" w:sz="2" w:space="0" w:color="E3E3E3"/>
                  </w:divBdr>
                  <w:divsChild>
                    <w:div w:id="1267076507">
                      <w:marLeft w:val="0"/>
                      <w:marRight w:val="0"/>
                      <w:marTop w:val="0"/>
                      <w:marBottom w:val="0"/>
                      <w:divBdr>
                        <w:top w:val="single" w:sz="2" w:space="0" w:color="E3E3E3"/>
                        <w:left w:val="single" w:sz="2" w:space="0" w:color="E3E3E3"/>
                        <w:bottom w:val="single" w:sz="2" w:space="0" w:color="E3E3E3"/>
                        <w:right w:val="single" w:sz="2" w:space="0" w:color="E3E3E3"/>
                      </w:divBdr>
                      <w:divsChild>
                        <w:div w:id="1738160634">
                          <w:marLeft w:val="0"/>
                          <w:marRight w:val="0"/>
                          <w:marTop w:val="0"/>
                          <w:marBottom w:val="0"/>
                          <w:divBdr>
                            <w:top w:val="single" w:sz="2" w:space="0" w:color="E3E3E3"/>
                            <w:left w:val="single" w:sz="2" w:space="0" w:color="E3E3E3"/>
                            <w:bottom w:val="single" w:sz="2" w:space="0" w:color="E3E3E3"/>
                            <w:right w:val="single" w:sz="2" w:space="0" w:color="E3E3E3"/>
                          </w:divBdr>
                          <w:divsChild>
                            <w:div w:id="2710894">
                              <w:marLeft w:val="0"/>
                              <w:marRight w:val="0"/>
                              <w:marTop w:val="0"/>
                              <w:marBottom w:val="0"/>
                              <w:divBdr>
                                <w:top w:val="single" w:sz="2" w:space="0" w:color="E3E3E3"/>
                                <w:left w:val="single" w:sz="2" w:space="0" w:color="E3E3E3"/>
                                <w:bottom w:val="single" w:sz="2" w:space="0" w:color="E3E3E3"/>
                                <w:right w:val="single" w:sz="2" w:space="0" w:color="E3E3E3"/>
                              </w:divBdr>
                              <w:divsChild>
                                <w:div w:id="1391997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0238890">
                                      <w:marLeft w:val="0"/>
                                      <w:marRight w:val="0"/>
                                      <w:marTop w:val="0"/>
                                      <w:marBottom w:val="0"/>
                                      <w:divBdr>
                                        <w:top w:val="single" w:sz="2" w:space="0" w:color="E3E3E3"/>
                                        <w:left w:val="single" w:sz="2" w:space="0" w:color="E3E3E3"/>
                                        <w:bottom w:val="single" w:sz="2" w:space="0" w:color="E3E3E3"/>
                                        <w:right w:val="single" w:sz="2" w:space="0" w:color="E3E3E3"/>
                                      </w:divBdr>
                                      <w:divsChild>
                                        <w:div w:id="1461260876">
                                          <w:marLeft w:val="0"/>
                                          <w:marRight w:val="0"/>
                                          <w:marTop w:val="0"/>
                                          <w:marBottom w:val="0"/>
                                          <w:divBdr>
                                            <w:top w:val="single" w:sz="2" w:space="0" w:color="E3E3E3"/>
                                            <w:left w:val="single" w:sz="2" w:space="0" w:color="E3E3E3"/>
                                            <w:bottom w:val="single" w:sz="2" w:space="0" w:color="E3E3E3"/>
                                            <w:right w:val="single" w:sz="2" w:space="0" w:color="E3E3E3"/>
                                          </w:divBdr>
                                          <w:divsChild>
                                            <w:div w:id="784038376">
                                              <w:marLeft w:val="0"/>
                                              <w:marRight w:val="0"/>
                                              <w:marTop w:val="0"/>
                                              <w:marBottom w:val="0"/>
                                              <w:divBdr>
                                                <w:top w:val="single" w:sz="2" w:space="0" w:color="E3E3E3"/>
                                                <w:left w:val="single" w:sz="2" w:space="0" w:color="E3E3E3"/>
                                                <w:bottom w:val="single" w:sz="2" w:space="0" w:color="E3E3E3"/>
                                                <w:right w:val="single" w:sz="2" w:space="0" w:color="E3E3E3"/>
                                              </w:divBdr>
                                              <w:divsChild>
                                                <w:div w:id="78643478">
                                                  <w:marLeft w:val="0"/>
                                                  <w:marRight w:val="0"/>
                                                  <w:marTop w:val="0"/>
                                                  <w:marBottom w:val="0"/>
                                                  <w:divBdr>
                                                    <w:top w:val="single" w:sz="2" w:space="0" w:color="E3E3E3"/>
                                                    <w:left w:val="single" w:sz="2" w:space="0" w:color="E3E3E3"/>
                                                    <w:bottom w:val="single" w:sz="2" w:space="0" w:color="E3E3E3"/>
                                                    <w:right w:val="single" w:sz="2" w:space="0" w:color="E3E3E3"/>
                                                  </w:divBdr>
                                                  <w:divsChild>
                                                    <w:div w:id="53548907">
                                                      <w:marLeft w:val="0"/>
                                                      <w:marRight w:val="0"/>
                                                      <w:marTop w:val="0"/>
                                                      <w:marBottom w:val="0"/>
                                                      <w:divBdr>
                                                        <w:top w:val="single" w:sz="2" w:space="0" w:color="E3E3E3"/>
                                                        <w:left w:val="single" w:sz="2" w:space="0" w:color="E3E3E3"/>
                                                        <w:bottom w:val="single" w:sz="2" w:space="0" w:color="E3E3E3"/>
                                                        <w:right w:val="single" w:sz="2" w:space="0" w:color="E3E3E3"/>
                                                      </w:divBdr>
                                                      <w:divsChild>
                                                        <w:div w:id="1853911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33933248">
          <w:marLeft w:val="0"/>
          <w:marRight w:val="0"/>
          <w:marTop w:val="0"/>
          <w:marBottom w:val="0"/>
          <w:divBdr>
            <w:top w:val="none" w:sz="0" w:space="0" w:color="auto"/>
            <w:left w:val="none" w:sz="0" w:space="0" w:color="auto"/>
            <w:bottom w:val="none" w:sz="0" w:space="0" w:color="auto"/>
            <w:right w:val="none" w:sz="0" w:space="0" w:color="auto"/>
          </w:divBdr>
          <w:divsChild>
            <w:div w:id="1129786253">
              <w:marLeft w:val="0"/>
              <w:marRight w:val="0"/>
              <w:marTop w:val="100"/>
              <w:marBottom w:val="100"/>
              <w:divBdr>
                <w:top w:val="single" w:sz="2" w:space="0" w:color="E3E3E3"/>
                <w:left w:val="single" w:sz="2" w:space="0" w:color="E3E3E3"/>
                <w:bottom w:val="single" w:sz="2" w:space="0" w:color="E3E3E3"/>
                <w:right w:val="single" w:sz="2" w:space="0" w:color="E3E3E3"/>
              </w:divBdr>
              <w:divsChild>
                <w:div w:id="2110615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1624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what-is/5g/" TargetMode="External"/><Relationship Id="rId18" Type="http://schemas.openxmlformats.org/officeDocument/2006/relationships/hyperlink" Target="https://fontech.startitup.sk/4ka-prekvapila-slovensko-bude-prvym-operatorom-s-5g-sietou/" TargetMode="External"/><Relationship Id="rId26" Type="http://schemas.openxmlformats.org/officeDocument/2006/relationships/hyperlink" Target="https://www.theverge.com/2020/4/4/21207927/5g-towers-burning-uk-coronavirus-conspiracy-theory-link" TargetMode="External"/><Relationship Id="rId39" Type="http://schemas.openxmlformats.org/officeDocument/2006/relationships/fontTable" Target="fontTable.xml"/><Relationship Id="rId21" Type="http://schemas.openxmlformats.org/officeDocument/2006/relationships/hyperlink" Target="https://ekonomika.pravda.sk/ludia/clanok/571425-slovak-telekom-spustil-najvacsiu-5g-siet-na-slovensku/" TargetMode="External"/><Relationship Id="rId34" Type="http://schemas.openxmlformats.org/officeDocument/2006/relationships/hyperlink" Target="https://iot.telenor.com/technologies/connectivity/5g/" TargetMode="External"/><Relationship Id="rId7" Type="http://schemas.openxmlformats.org/officeDocument/2006/relationships/endnotes" Target="endnotes.xml"/><Relationship Id="rId12" Type="http://schemas.openxmlformats.org/officeDocument/2006/relationships/hyperlink" Target="https://gsacom.com/paper/lte-5g-market-statistics-8-april-2019/" TargetMode="External"/><Relationship Id="rId17" Type="http://schemas.openxmlformats.org/officeDocument/2006/relationships/hyperlink" Target="https://touchit.sk/5g-siet-na-slovensku-jej-nasadzovanie-moznosti-a-vyuzitie/171501" TargetMode="External"/><Relationship Id="rId25" Type="http://schemas.openxmlformats.org/officeDocument/2006/relationships/hyperlink" Target="http://www.biomedcentrum.sav.sk/oddelenia/oddelenie-radiobiologie/" TargetMode="External"/><Relationship Id="rId33" Type="http://schemas.openxmlformats.org/officeDocument/2006/relationships/hyperlink" Target="https://5gobservatory.eu/about/what-is-5g/" TargetMode="External"/><Relationship Id="rId38" Type="http://schemas.openxmlformats.org/officeDocument/2006/relationships/hyperlink" Target="https://www.techtarget.com/searchnetworking/feature/A-deep-dive-into-the-differences-between-4G-and-5G-networks" TargetMode="External"/><Relationship Id="rId2" Type="http://schemas.openxmlformats.org/officeDocument/2006/relationships/numbering" Target="numbering.xml"/><Relationship Id="rId16" Type="http://schemas.openxmlformats.org/officeDocument/2006/relationships/hyperlink" Target="https://mirri.gov.sk/aktuality/informatizacia/slovensko-ma-sancu-stat-sa-jednym-z-lidrov-v-budovani-5g-siete/" TargetMode="External"/><Relationship Id="rId20" Type="http://schemas.openxmlformats.org/officeDocument/2006/relationships/hyperlink" Target="https://zive.aktuality.sk/clanok/146518/konspiratorov-vystrasil-modry-vrtulnik-orangeu-myslia-si-ze-instaluje-5g-a-tej-sa-boja-operator-vysvetluje-situaciu/" TargetMode="External"/><Relationship Id="rId29" Type="http://schemas.openxmlformats.org/officeDocument/2006/relationships/hyperlink" Target="https://www.techbox.sk/5g-na-slovensku-rastlo-ako-z-vody-kde-vsade-maju-operatori-pokryti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www.5gappeal.eu/about/" TargetMode="External"/><Relationship Id="rId32" Type="http://schemas.openxmlformats.org/officeDocument/2006/relationships/hyperlink" Target="https://www.verizon.com/about/our-company/5g/what-5g" TargetMode="External"/><Relationship Id="rId37" Type="http://schemas.openxmlformats.org/officeDocument/2006/relationships/hyperlink" Target="https://www.entrust.com/blog/2023/10/5g-security/"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ojandroid.sk/5g-peticia-dovody/" TargetMode="External"/><Relationship Id="rId23" Type="http://schemas.openxmlformats.org/officeDocument/2006/relationships/hyperlink" Target="https://zive.aktuality.sk/clanok/142989/velka-sprava-eu-o-5g-aka-dolezita-bude-kyberneticka-bezpecnost-a-ake-su-rizika/" TargetMode="External"/><Relationship Id="rId28" Type="http://schemas.openxmlformats.org/officeDocument/2006/relationships/hyperlink" Target="https://zive.aktuality.sk/clanok/142776/5G-skodlivost-zdravie-ziarenie/" TargetMode="External"/><Relationship Id="rId36" Type="http://schemas.openxmlformats.org/officeDocument/2006/relationships/hyperlink" Target="https://www.ad1.sk/psychologia-farieb-a-tvarov/" TargetMode="External"/><Relationship Id="rId10" Type="http://schemas.openxmlformats.org/officeDocument/2006/relationships/image" Target="media/image2.jpeg"/><Relationship Id="rId19" Type="http://schemas.openxmlformats.org/officeDocument/2006/relationships/hyperlink" Target="https://zive.aktuality.sk/clanok/141247/4ka-ukazala-5g-rychlost-1-gbit-s-do-siete-pusti-aj-klientov/" TargetMode="External"/><Relationship Id="rId31" Type="http://schemas.openxmlformats.org/officeDocument/2006/relationships/hyperlink" Target="https://www.ericsson.com/en/5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isco.com/c/en/us/solutions/what-is-5g.html" TargetMode="External"/><Relationship Id="rId22" Type="http://schemas.openxmlformats.org/officeDocument/2006/relationships/hyperlink" Target="https://digital-strategy.ec.europa.eu/en/news/eu-wide-coordinated-risk-assessment-5g-networks-security" TargetMode="External"/><Relationship Id="rId27" Type="http://schemas.openxmlformats.org/officeDocument/2006/relationships/hyperlink" Target="https://fakty.afp.com/5g-technologia-nema-nic-spolocne-s-novym-koronavirusom" TargetMode="External"/><Relationship Id="rId30" Type="http://schemas.openxmlformats.org/officeDocument/2006/relationships/hyperlink" Target="https://uniba.sk/detail-aktuality/back_to_page/spravodajsky-portal/article/strasiak-menom-5g/" TargetMode="External"/><Relationship Id="rId35" Type="http://schemas.openxmlformats.org/officeDocument/2006/relationships/hyperlink" Target="https://itchronicles.com/mobile/previous-generation-networks-vs-5g/" TargetMode="Externa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le\Downloads\Ssablona_skolsky_projekt%20(1).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Zo&#353;i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bar"/>
        <c:grouping val="stacked"/>
        <c:varyColors val="0"/>
        <c:ser>
          <c:idx val="0"/>
          <c:order val="0"/>
          <c:tx>
            <c:strRef>
              <c:f>Hárok1!$C$9</c:f>
              <c:strCache>
                <c:ptCount val="1"/>
                <c:pt idx="0">
                  <c:v>Pokrytie</c:v>
                </c:pt>
              </c:strCache>
            </c:strRef>
          </c:tx>
          <c:spPr>
            <a:solidFill>
              <a:schemeClr val="accent1"/>
            </a:solidFill>
            <a:ln>
              <a:noFill/>
            </a:ln>
            <a:effectLst/>
          </c:spPr>
          <c:invertIfNegative val="0"/>
          <c:cat>
            <c:strRef>
              <c:f>Hárok1!$B$10:$B$13</c:f>
              <c:strCache>
                <c:ptCount val="4"/>
                <c:pt idx="0">
                  <c:v>4ka</c:v>
                </c:pt>
                <c:pt idx="1">
                  <c:v>O2</c:v>
                </c:pt>
                <c:pt idx="2">
                  <c:v>Orange</c:v>
                </c:pt>
                <c:pt idx="3">
                  <c:v>T-mobile</c:v>
                </c:pt>
              </c:strCache>
            </c:strRef>
          </c:cat>
          <c:val>
            <c:numRef>
              <c:f>Hárok1!$C$10:$C$13</c:f>
              <c:numCache>
                <c:formatCode>0.00%</c:formatCode>
                <c:ptCount val="4"/>
                <c:pt idx="0" formatCode="0%">
                  <c:v>0.08</c:v>
                </c:pt>
                <c:pt idx="1">
                  <c:v>0.69299999999999995</c:v>
                </c:pt>
                <c:pt idx="2">
                  <c:v>0.65600000000000003</c:v>
                </c:pt>
                <c:pt idx="3">
                  <c:v>0.52100000000000002</c:v>
                </c:pt>
              </c:numCache>
            </c:numRef>
          </c:val>
          <c:extLst>
            <c:ext xmlns:c16="http://schemas.microsoft.com/office/drawing/2014/chart" uri="{C3380CC4-5D6E-409C-BE32-E72D297353CC}">
              <c16:uniqueId val="{00000000-57EB-49BF-979F-225B0039CE0C}"/>
            </c:ext>
          </c:extLst>
        </c:ser>
        <c:dLbls>
          <c:showLegendKey val="0"/>
          <c:showVal val="0"/>
          <c:showCatName val="0"/>
          <c:showSerName val="0"/>
          <c:showPercent val="0"/>
          <c:showBubbleSize val="0"/>
        </c:dLbls>
        <c:gapWidth val="150"/>
        <c:overlap val="100"/>
        <c:axId val="1564075807"/>
        <c:axId val="1564076287"/>
      </c:barChart>
      <c:catAx>
        <c:axId val="15640758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564076287"/>
        <c:crosses val="autoZero"/>
        <c:auto val="1"/>
        <c:lblAlgn val="ctr"/>
        <c:lblOffset val="100"/>
        <c:noMultiLvlLbl val="0"/>
      </c:catAx>
      <c:valAx>
        <c:axId val="1564076287"/>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5640758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 (1)</Template>
  <TotalTime>1161</TotalTime>
  <Pages>19</Pages>
  <Words>5473</Words>
  <Characters>31201</Characters>
  <Application>Microsoft Office Word</Application>
  <DocSecurity>0</DocSecurity>
  <Lines>260</Lines>
  <Paragraphs>73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36601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štipec 007</dc:creator>
  <cp:lastModifiedBy>štipec 007</cp:lastModifiedBy>
  <cp:revision>18</cp:revision>
  <dcterms:created xsi:type="dcterms:W3CDTF">2024-05-02T15:05:00Z</dcterms:created>
  <dcterms:modified xsi:type="dcterms:W3CDTF">2024-05-03T20:43:00Z</dcterms:modified>
</cp:coreProperties>
</file>